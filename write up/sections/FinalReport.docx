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594A" w:rsidRDefault="00A3594A">
      <w:pPr>
        <w:pStyle w:val="Chapterheading"/>
      </w:pPr>
    </w:p>
    <w:p w:rsidR="00A3594A" w:rsidRDefault="00284258">
      <w:pPr>
        <w:pStyle w:val="Chapterheading"/>
      </w:pPr>
      <w:r>
        <w:rPr>
          <w:noProof/>
          <w:lang w:val="en-GB" w:eastAsia="en-GB"/>
        </w:rPr>
        <w:drawing>
          <wp:inline distT="0" distB="0" distL="0" distR="0">
            <wp:extent cx="5272405" cy="1235075"/>
            <wp:effectExtent l="19050" t="0" r="4445" b="0"/>
            <wp:docPr id="1" name="Picture 1" descr="..\Images\ditbann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ditbanner.gif"/>
                    <pic:cNvPicPr>
                      <a:picLocks noChangeAspect="1" noChangeArrowheads="1"/>
                    </pic:cNvPicPr>
                  </pic:nvPicPr>
                  <pic:blipFill>
                    <a:blip r:embed="rId8" cstate="print"/>
                    <a:srcRect/>
                    <a:stretch>
                      <a:fillRect/>
                    </a:stretch>
                  </pic:blipFill>
                  <pic:spPr bwMode="auto">
                    <a:xfrm>
                      <a:off x="0" y="0"/>
                      <a:ext cx="5272405" cy="1235075"/>
                    </a:xfrm>
                    <a:prstGeom prst="rect">
                      <a:avLst/>
                    </a:prstGeom>
                    <a:noFill/>
                    <a:ln w="9525">
                      <a:noFill/>
                      <a:miter lim="800000"/>
                      <a:headEnd/>
                      <a:tailEnd/>
                    </a:ln>
                  </pic:spPr>
                </pic:pic>
              </a:graphicData>
            </a:graphic>
          </wp:inline>
        </w:drawing>
      </w:r>
    </w:p>
    <w:p w:rsidR="00A3594A" w:rsidRDefault="00A3594A">
      <w:pPr>
        <w:pStyle w:val="Chapterheading"/>
      </w:pPr>
    </w:p>
    <w:p w:rsidR="00A3594A" w:rsidRDefault="00A3594A">
      <w:pPr>
        <w:pStyle w:val="Chapterheading"/>
      </w:pPr>
    </w:p>
    <w:p w:rsidR="00A3594A" w:rsidRDefault="00A3594A">
      <w:pPr>
        <w:pStyle w:val="Chapterheading"/>
      </w:pPr>
    </w:p>
    <w:p w:rsidR="00A3594A" w:rsidRDefault="008C26C8">
      <w:pPr>
        <w:pStyle w:val="Chapterheading"/>
        <w:jc w:val="center"/>
        <w:rPr>
          <w:sz w:val="48"/>
        </w:rPr>
      </w:pPr>
      <w:r>
        <w:rPr>
          <w:sz w:val="48"/>
        </w:rPr>
        <w:t>Platinum Analytics</w:t>
      </w:r>
    </w:p>
    <w:p w:rsidR="00A3594A" w:rsidRDefault="00D63E3C">
      <w:pPr>
        <w:pStyle w:val="Chapterheading"/>
        <w:jc w:val="center"/>
        <w:rPr>
          <w:sz w:val="48"/>
        </w:rPr>
      </w:pPr>
      <w:r>
        <w:rPr>
          <w:sz w:val="48"/>
        </w:rPr>
        <w:t>Final</w:t>
      </w:r>
      <w:r w:rsidR="00284258">
        <w:rPr>
          <w:sz w:val="48"/>
        </w:rPr>
        <w:t xml:space="preserve"> </w:t>
      </w:r>
      <w:r w:rsidR="00063EE0">
        <w:rPr>
          <w:sz w:val="48"/>
        </w:rPr>
        <w:t xml:space="preserve">Year Project </w:t>
      </w:r>
      <w:r w:rsidR="00284258">
        <w:rPr>
          <w:sz w:val="48"/>
        </w:rPr>
        <w:t>Report</w:t>
      </w:r>
    </w:p>
    <w:p w:rsidR="00A3594A" w:rsidRDefault="00A3594A">
      <w:pPr>
        <w:pStyle w:val="Chapterheading"/>
        <w:jc w:val="center"/>
        <w:rPr>
          <w:sz w:val="48"/>
        </w:rPr>
      </w:pPr>
    </w:p>
    <w:p w:rsidR="00A3594A" w:rsidRDefault="00A3594A">
      <w:pPr>
        <w:pStyle w:val="Chapterheading"/>
        <w:jc w:val="center"/>
        <w:rPr>
          <w:sz w:val="48"/>
        </w:rPr>
      </w:pPr>
    </w:p>
    <w:p w:rsidR="00A3594A" w:rsidRDefault="00284258">
      <w:pPr>
        <w:pStyle w:val="Chapterheading"/>
        <w:jc w:val="center"/>
        <w:rPr>
          <w:sz w:val="36"/>
        </w:rPr>
      </w:pPr>
      <w:r>
        <w:rPr>
          <w:sz w:val="36"/>
        </w:rPr>
        <w:t xml:space="preserve">DT228 </w:t>
      </w:r>
    </w:p>
    <w:p w:rsidR="00A3594A" w:rsidRDefault="00284258">
      <w:pPr>
        <w:pStyle w:val="Chapterheading"/>
        <w:jc w:val="center"/>
        <w:rPr>
          <w:sz w:val="36"/>
        </w:rPr>
      </w:pPr>
      <w:r>
        <w:rPr>
          <w:sz w:val="36"/>
        </w:rPr>
        <w:t xml:space="preserve">BSc in Computer Science </w:t>
      </w:r>
    </w:p>
    <w:p w:rsidR="00A3594A" w:rsidRDefault="00A3594A">
      <w:pPr>
        <w:pStyle w:val="Chapterheading"/>
        <w:jc w:val="center"/>
        <w:rPr>
          <w:sz w:val="36"/>
        </w:rPr>
      </w:pPr>
    </w:p>
    <w:p w:rsidR="00063EE0" w:rsidRDefault="00063EE0" w:rsidP="00063EE0">
      <w:pPr>
        <w:jc w:val="center"/>
        <w:rPr>
          <w:b/>
          <w:bCs/>
        </w:rPr>
      </w:pPr>
    </w:p>
    <w:p w:rsidR="00063EE0" w:rsidRDefault="008C26C8" w:rsidP="00063EE0">
      <w:pPr>
        <w:jc w:val="center"/>
        <w:rPr>
          <w:b/>
          <w:bCs/>
          <w:sz w:val="32"/>
          <w:szCs w:val="32"/>
        </w:rPr>
      </w:pPr>
      <w:r>
        <w:rPr>
          <w:b/>
          <w:bCs/>
          <w:sz w:val="32"/>
          <w:szCs w:val="32"/>
        </w:rPr>
        <w:t>Peter Collins</w:t>
      </w:r>
    </w:p>
    <w:p w:rsidR="00063EE0" w:rsidRPr="00063EE0" w:rsidRDefault="00063EE0" w:rsidP="00063EE0">
      <w:pPr>
        <w:jc w:val="center"/>
        <w:rPr>
          <w:b/>
          <w:bCs/>
          <w:szCs w:val="32"/>
        </w:rPr>
      </w:pPr>
      <w:r w:rsidRPr="00063EE0">
        <w:rPr>
          <w:b/>
          <w:bCs/>
          <w:szCs w:val="32"/>
        </w:rPr>
        <w:t>&lt;Supervisor&gt;</w:t>
      </w:r>
      <w:r w:rsidR="003F1E0E">
        <w:rPr>
          <w:b/>
          <w:bCs/>
          <w:szCs w:val="32"/>
        </w:rPr>
        <w:br/>
      </w:r>
    </w:p>
    <w:p w:rsidR="00063EE0" w:rsidRPr="00063EE0" w:rsidRDefault="00063EE0" w:rsidP="00063EE0">
      <w:pPr>
        <w:jc w:val="center"/>
        <w:rPr>
          <w:b/>
          <w:bCs/>
          <w:szCs w:val="32"/>
        </w:rPr>
      </w:pPr>
    </w:p>
    <w:p w:rsidR="00063EE0" w:rsidRDefault="00063EE0" w:rsidP="00063EE0">
      <w:pPr>
        <w:jc w:val="center"/>
        <w:rPr>
          <w:bCs/>
        </w:rPr>
      </w:pPr>
      <w:r>
        <w:rPr>
          <w:bCs/>
        </w:rPr>
        <w:t>School of Computing</w:t>
      </w:r>
    </w:p>
    <w:p w:rsidR="00063EE0" w:rsidRDefault="00063EE0" w:rsidP="00063EE0">
      <w:pPr>
        <w:jc w:val="center"/>
        <w:rPr>
          <w:bCs/>
        </w:rPr>
      </w:pPr>
      <w:r>
        <w:rPr>
          <w:bCs/>
        </w:rPr>
        <w:t>Dublin Institute of Technology</w:t>
      </w:r>
    </w:p>
    <w:p w:rsidR="00063EE0" w:rsidRPr="003067FA" w:rsidRDefault="00063EE0" w:rsidP="00063EE0">
      <w:pPr>
        <w:rPr>
          <w:bCs/>
        </w:rPr>
      </w:pPr>
    </w:p>
    <w:p w:rsidR="00063EE0" w:rsidRDefault="00063EE0" w:rsidP="00063EE0">
      <w:pPr>
        <w:jc w:val="center"/>
        <w:rPr>
          <w:b/>
          <w:bCs/>
        </w:rPr>
      </w:pPr>
      <w:r>
        <w:rPr>
          <w:b/>
          <w:bCs/>
        </w:rPr>
        <w:t>&lt;Date&gt;</w:t>
      </w:r>
    </w:p>
    <w:p w:rsidR="00063EE0" w:rsidRDefault="00063EE0" w:rsidP="00063EE0">
      <w:pPr>
        <w:rPr>
          <w:b/>
          <w:bCs/>
        </w:rPr>
      </w:pPr>
    </w:p>
    <w:p w:rsidR="00A3594A" w:rsidRDefault="00A3594A">
      <w:pPr>
        <w:pStyle w:val="Chapterheading"/>
      </w:pPr>
    </w:p>
    <w:p w:rsidR="00A3594A" w:rsidRDefault="00A3594A">
      <w:pPr>
        <w:pStyle w:val="Chapterheading"/>
      </w:pPr>
    </w:p>
    <w:p w:rsidR="00A3594A" w:rsidRDefault="00A3594A">
      <w:pPr>
        <w:pStyle w:val="Chapterheading"/>
      </w:pPr>
    </w:p>
    <w:p w:rsidR="00063EE0" w:rsidRDefault="00063EE0">
      <w:pPr>
        <w:pStyle w:val="Chapterheading"/>
      </w:pPr>
    </w:p>
    <w:p w:rsidR="00A3594A" w:rsidRDefault="00284258">
      <w:pPr>
        <w:pStyle w:val="Chapterheading"/>
        <w:sectPr w:rsidR="00A3594A">
          <w:footerReference w:type="even" r:id="rId9"/>
          <w:footerReference w:type="default" r:id="rId10"/>
          <w:pgSz w:w="11906" w:h="16838"/>
          <w:pgMar w:top="1440" w:right="1800" w:bottom="1440" w:left="1800" w:header="708" w:footer="708" w:gutter="0"/>
          <w:pgNumType w:fmt="lowerRoman"/>
          <w:cols w:space="708"/>
          <w:titlePg/>
          <w:docGrid w:linePitch="360"/>
        </w:sectPr>
      </w:pPr>
      <w:r>
        <w:rPr>
          <w:noProof/>
          <w:lang w:val="en-GB" w:eastAsia="en-GB"/>
        </w:rPr>
        <w:drawing>
          <wp:inline distT="0" distB="0" distL="0" distR="0">
            <wp:extent cx="5272405" cy="1009650"/>
            <wp:effectExtent l="19050" t="0" r="4445" b="0"/>
            <wp:docPr id="2" name="Picture 2" descr="..\Images\schoolofcomputing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schoolofcomputinglogo.gif"/>
                    <pic:cNvPicPr>
                      <a:picLocks noChangeAspect="1" noChangeArrowheads="1"/>
                    </pic:cNvPicPr>
                  </pic:nvPicPr>
                  <pic:blipFill>
                    <a:blip r:embed="rId11" cstate="print"/>
                    <a:srcRect/>
                    <a:stretch>
                      <a:fillRect/>
                    </a:stretch>
                  </pic:blipFill>
                  <pic:spPr bwMode="auto">
                    <a:xfrm>
                      <a:off x="0" y="0"/>
                      <a:ext cx="5272405" cy="1009650"/>
                    </a:xfrm>
                    <a:prstGeom prst="rect">
                      <a:avLst/>
                    </a:prstGeom>
                    <a:noFill/>
                    <a:ln w="9525">
                      <a:noFill/>
                      <a:miter lim="800000"/>
                      <a:headEnd/>
                      <a:tailEnd/>
                    </a:ln>
                  </pic:spPr>
                </pic:pic>
              </a:graphicData>
            </a:graphic>
          </wp:inline>
        </w:drawing>
      </w:r>
    </w:p>
    <w:p w:rsidR="00694229" w:rsidRDefault="00284258" w:rsidP="00694229">
      <w:pPr>
        <w:pStyle w:val="Chapterheading"/>
      </w:pPr>
      <w:r>
        <w:lastRenderedPageBreak/>
        <w:t>Abstract</w:t>
      </w:r>
    </w:p>
    <w:p w:rsidR="00694229" w:rsidRPr="00694229" w:rsidRDefault="00694229" w:rsidP="00694229">
      <w:pPr>
        <w:rPr>
          <w:lang w:val="en-IE"/>
        </w:rPr>
      </w:pPr>
    </w:p>
    <w:p w:rsidR="00934527" w:rsidRPr="00934527" w:rsidRDefault="00934527" w:rsidP="00934527">
      <w:pPr>
        <w:pStyle w:val="Heading3"/>
        <w:jc w:val="left"/>
        <w:rPr>
          <w:sz w:val="24"/>
        </w:rPr>
      </w:pPr>
      <w:r w:rsidRPr="00934527">
        <w:rPr>
          <w:sz w:val="24"/>
        </w:rPr>
        <w:t>Platinum Analytics</w:t>
      </w:r>
      <w:r>
        <w:rPr>
          <w:sz w:val="24"/>
        </w:rPr>
        <w:t xml:space="preserve"> is a sports data analytics system which </w:t>
      </w:r>
      <w:r w:rsidR="00694229">
        <w:rPr>
          <w:sz w:val="24"/>
        </w:rPr>
        <w:t xml:space="preserve">gains </w:t>
      </w:r>
      <w:r>
        <w:rPr>
          <w:sz w:val="24"/>
        </w:rPr>
        <w:t>insight into player performance by means of collecting and analysing player metrics with the aid of wearable sensor technologies.</w:t>
      </w:r>
      <w:r w:rsidR="00E21767">
        <w:rPr>
          <w:sz w:val="24"/>
        </w:rPr>
        <w:t xml:space="preserve"> </w:t>
      </w:r>
    </w:p>
    <w:p w:rsidR="00A3594A" w:rsidRDefault="00A3594A">
      <w:pPr>
        <w:pStyle w:val="Chapterheading"/>
      </w:pPr>
    </w:p>
    <w:p w:rsidR="00A3594A" w:rsidRDefault="00A3594A">
      <w:pPr>
        <w:pStyle w:val="Chapterheading"/>
      </w:pPr>
    </w:p>
    <w:p w:rsidR="00A3594A" w:rsidRDefault="00284258">
      <w:pPr>
        <w:pStyle w:val="Chapterheading"/>
      </w:pPr>
      <w:r>
        <w:br w:type="page"/>
      </w:r>
      <w:r>
        <w:lastRenderedPageBreak/>
        <w:t>Declaration</w:t>
      </w:r>
    </w:p>
    <w:p w:rsidR="00A3594A" w:rsidRDefault="00A3594A">
      <w:pPr>
        <w:pStyle w:val="BodyText"/>
        <w:rPr>
          <w:lang w:val="en-IE"/>
        </w:rPr>
      </w:pPr>
    </w:p>
    <w:p w:rsidR="00A3594A" w:rsidRDefault="00A3594A">
      <w:pPr>
        <w:pStyle w:val="BodyText"/>
        <w:rPr>
          <w:lang w:val="en-IE"/>
        </w:rPr>
      </w:pPr>
    </w:p>
    <w:p w:rsidR="00A3594A" w:rsidRDefault="00284258">
      <w:pPr>
        <w:pStyle w:val="BodyText"/>
        <w:rPr>
          <w:lang w:val="en-US"/>
        </w:rPr>
      </w:pPr>
      <w:r>
        <w:t>I hereby declare that the work described in this dissertation is, except where otherwise stated, entirely my own work and has not been submitted as an exercise for a degree at this or any other university.</w:t>
      </w:r>
    </w:p>
    <w:p w:rsidR="00A3594A" w:rsidRDefault="00A3594A">
      <w:pPr>
        <w:pStyle w:val="BodyText"/>
        <w:rPr>
          <w:lang w:val="en-US"/>
        </w:rPr>
      </w:pPr>
    </w:p>
    <w:p w:rsidR="00A3594A" w:rsidRDefault="00A3594A">
      <w:pPr>
        <w:pStyle w:val="BodyText"/>
        <w:rPr>
          <w:lang w:val="en-US"/>
        </w:rPr>
      </w:pPr>
    </w:p>
    <w:p w:rsidR="00A3594A" w:rsidRDefault="00063EE0">
      <w:pPr>
        <w:pStyle w:val="BodyText"/>
        <w:rPr>
          <w:lang w:val="en-US"/>
        </w:rPr>
      </w:pPr>
      <w:r>
        <w:rPr>
          <w:lang w:val="en-US"/>
        </w:rPr>
        <w:t>Signed:</w:t>
      </w:r>
    </w:p>
    <w:p w:rsidR="00063EE0" w:rsidRDefault="00063EE0">
      <w:pPr>
        <w:pStyle w:val="BodyText"/>
        <w:rPr>
          <w:lang w:val="en-US"/>
        </w:rPr>
      </w:pPr>
    </w:p>
    <w:p w:rsidR="00A3594A" w:rsidRDefault="00284258">
      <w:pPr>
        <w:pStyle w:val="BodyText"/>
        <w:rPr>
          <w:lang w:val="en-US"/>
        </w:rPr>
      </w:pPr>
      <w:r>
        <w:t>_________________________</w:t>
      </w:r>
    </w:p>
    <w:p w:rsidR="00A3594A" w:rsidRDefault="00063EE0">
      <w:pPr>
        <w:pStyle w:val="BodyText"/>
      </w:pPr>
      <w:r>
        <w:t>&lt;</w:t>
      </w:r>
      <w:r w:rsidR="00284258">
        <w:t>Student Name</w:t>
      </w:r>
      <w:r>
        <w:t>&gt;</w:t>
      </w:r>
    </w:p>
    <w:p w:rsidR="00063EE0" w:rsidRDefault="00063EE0">
      <w:pPr>
        <w:pStyle w:val="BodyText"/>
      </w:pPr>
    </w:p>
    <w:p w:rsidR="00A3594A" w:rsidRDefault="00284258">
      <w:pPr>
        <w:pStyle w:val="BodyText"/>
        <w:rPr>
          <w:lang w:val="en-US"/>
        </w:rPr>
      </w:pPr>
      <w:r>
        <w:t>&lt;Date&gt;</w:t>
      </w:r>
    </w:p>
    <w:p w:rsidR="00A3594A" w:rsidRDefault="00A3594A">
      <w:pPr>
        <w:pStyle w:val="BodyText"/>
        <w:rPr>
          <w:lang w:val="en-US"/>
        </w:rPr>
      </w:pPr>
    </w:p>
    <w:p w:rsidR="00A3594A" w:rsidRDefault="00A3594A">
      <w:pPr>
        <w:rPr>
          <w:sz w:val="20"/>
          <w:szCs w:val="20"/>
          <w:lang w:val="en-US"/>
        </w:rPr>
      </w:pPr>
    </w:p>
    <w:p w:rsidR="00A3594A" w:rsidRDefault="00A3594A">
      <w:pPr>
        <w:rPr>
          <w:sz w:val="20"/>
          <w:szCs w:val="20"/>
          <w:lang w:val="en-US"/>
        </w:rPr>
      </w:pPr>
    </w:p>
    <w:p w:rsidR="00A3594A" w:rsidRDefault="00A3594A">
      <w:pPr>
        <w:pStyle w:val="Chapterheading"/>
        <w:spacing w:line="360" w:lineRule="auto"/>
        <w:jc w:val="both"/>
        <w:rPr>
          <w:b w:val="0"/>
          <w:bCs w:val="0"/>
          <w:sz w:val="24"/>
        </w:rPr>
      </w:pPr>
    </w:p>
    <w:p w:rsidR="00A3594A" w:rsidRDefault="00A3594A">
      <w:pPr>
        <w:pStyle w:val="Chapterheading"/>
        <w:spacing w:line="360" w:lineRule="auto"/>
        <w:jc w:val="both"/>
        <w:rPr>
          <w:b w:val="0"/>
          <w:bCs w:val="0"/>
          <w:sz w:val="24"/>
        </w:rPr>
      </w:pPr>
    </w:p>
    <w:p w:rsidR="00A3594A" w:rsidRDefault="00A3594A">
      <w:pPr>
        <w:pStyle w:val="Chapterheading"/>
        <w:spacing w:line="360" w:lineRule="auto"/>
        <w:jc w:val="both"/>
        <w:rPr>
          <w:b w:val="0"/>
          <w:bCs w:val="0"/>
          <w:sz w:val="24"/>
        </w:rPr>
      </w:pPr>
    </w:p>
    <w:p w:rsidR="00A3594A" w:rsidRDefault="00A3594A">
      <w:pPr>
        <w:pStyle w:val="Chapterheading"/>
        <w:spacing w:line="360" w:lineRule="auto"/>
        <w:jc w:val="both"/>
        <w:rPr>
          <w:b w:val="0"/>
          <w:bCs w:val="0"/>
          <w:sz w:val="24"/>
        </w:rPr>
      </w:pPr>
    </w:p>
    <w:p w:rsidR="00063EE0" w:rsidRDefault="00063EE0">
      <w:pPr>
        <w:rPr>
          <w:b/>
          <w:bCs/>
          <w:sz w:val="40"/>
          <w:lang w:val="en-IE"/>
        </w:rPr>
      </w:pPr>
      <w:r>
        <w:br w:type="page"/>
      </w:r>
    </w:p>
    <w:p w:rsidR="00A3594A" w:rsidRDefault="00284258">
      <w:pPr>
        <w:pStyle w:val="Chapterheading"/>
      </w:pPr>
      <w:r>
        <w:lastRenderedPageBreak/>
        <w:t>Acknowledgements</w:t>
      </w:r>
    </w:p>
    <w:p w:rsidR="00A3594A" w:rsidRDefault="00A3594A">
      <w:pPr>
        <w:pStyle w:val="Chapterheading"/>
      </w:pPr>
    </w:p>
    <w:p w:rsidR="00A3594A" w:rsidRDefault="00284258">
      <w:pPr>
        <w:pStyle w:val="BodyText"/>
      </w:pPr>
      <w:r>
        <w:t>Body text</w:t>
      </w: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284258">
      <w:pPr>
        <w:pStyle w:val="Chapterheading"/>
      </w:pPr>
      <w:r>
        <w:br w:type="page"/>
      </w:r>
      <w:r>
        <w:lastRenderedPageBreak/>
        <w:t>Table of Contents</w:t>
      </w:r>
    </w:p>
    <w:p w:rsidR="00063EE0" w:rsidRDefault="00063EE0">
      <w:pPr>
        <w:pStyle w:val="BodyText"/>
        <w:rPr>
          <w:i/>
          <w:iCs/>
        </w:rPr>
      </w:pPr>
    </w:p>
    <w:p w:rsidR="00A3594A" w:rsidRPr="003F1E0E" w:rsidRDefault="00063EE0">
      <w:pPr>
        <w:pStyle w:val="BodyText"/>
        <w:rPr>
          <w:i/>
          <w:iCs/>
          <w:color w:val="FF0000"/>
        </w:rPr>
      </w:pPr>
      <w:r w:rsidRPr="003F1E0E">
        <w:rPr>
          <w:i/>
          <w:iCs/>
          <w:color w:val="FF0000"/>
        </w:rPr>
        <w:t>(</w:t>
      </w:r>
      <w:r w:rsidR="003F52CD" w:rsidRPr="003F1E0E">
        <w:rPr>
          <w:i/>
          <w:iCs/>
          <w:color w:val="FF0000"/>
        </w:rPr>
        <w:t>These are s</w:t>
      </w:r>
      <w:r w:rsidRPr="003F1E0E">
        <w:rPr>
          <w:i/>
          <w:iCs/>
          <w:color w:val="FF0000"/>
        </w:rPr>
        <w:t>uggested contents</w:t>
      </w:r>
      <w:r w:rsidR="003F52CD" w:rsidRPr="003F1E0E">
        <w:rPr>
          <w:i/>
          <w:iCs/>
          <w:color w:val="FF0000"/>
        </w:rPr>
        <w:t xml:space="preserve"> only. Y</w:t>
      </w:r>
      <w:r w:rsidRPr="003F1E0E">
        <w:rPr>
          <w:i/>
          <w:iCs/>
          <w:color w:val="FF0000"/>
        </w:rPr>
        <w:t>ou can add or modify if required)</w:t>
      </w:r>
      <w:r w:rsidR="003F1E0E">
        <w:rPr>
          <w:i/>
          <w:iCs/>
          <w:color w:val="FF0000"/>
        </w:rPr>
        <w:br/>
      </w:r>
    </w:p>
    <w:p w:rsidR="00A3594A" w:rsidRDefault="00063EE0" w:rsidP="00063EE0">
      <w:pPr>
        <w:pStyle w:val="BodyText"/>
        <w:numPr>
          <w:ilvl w:val="0"/>
          <w:numId w:val="1"/>
        </w:numPr>
        <w:spacing w:after="0"/>
      </w:pPr>
      <w:r w:rsidRPr="00063EE0">
        <w:t>Introduction</w:t>
      </w:r>
    </w:p>
    <w:p w:rsidR="00063EE0" w:rsidRDefault="00063EE0" w:rsidP="00063EE0">
      <w:pPr>
        <w:pStyle w:val="BodyText"/>
        <w:numPr>
          <w:ilvl w:val="1"/>
          <w:numId w:val="1"/>
        </w:numPr>
        <w:spacing w:after="0"/>
      </w:pPr>
      <w:r>
        <w:t>Overview of the project and the background behind it.</w:t>
      </w:r>
    </w:p>
    <w:p w:rsidR="00063EE0" w:rsidRDefault="00063EE0" w:rsidP="00063EE0">
      <w:pPr>
        <w:pStyle w:val="BodyText"/>
        <w:numPr>
          <w:ilvl w:val="1"/>
          <w:numId w:val="1"/>
        </w:numPr>
        <w:spacing w:after="0"/>
      </w:pPr>
      <w:r>
        <w:t xml:space="preserve">Project Objectives </w:t>
      </w:r>
    </w:p>
    <w:p w:rsidR="00063EE0" w:rsidRDefault="00063EE0" w:rsidP="00063EE0">
      <w:pPr>
        <w:pStyle w:val="BodyText"/>
        <w:numPr>
          <w:ilvl w:val="1"/>
          <w:numId w:val="1"/>
        </w:numPr>
        <w:spacing w:after="0"/>
      </w:pPr>
      <w:r>
        <w:t>Project Challenges</w:t>
      </w:r>
    </w:p>
    <w:p w:rsidR="00063EE0" w:rsidRDefault="00063EE0" w:rsidP="00063EE0">
      <w:pPr>
        <w:pStyle w:val="BodyText"/>
        <w:numPr>
          <w:ilvl w:val="1"/>
          <w:numId w:val="1"/>
        </w:numPr>
        <w:spacing w:after="0"/>
      </w:pPr>
      <w:r>
        <w:t>Structure of the document</w:t>
      </w:r>
    </w:p>
    <w:p w:rsidR="00063EE0" w:rsidRPr="00063EE0" w:rsidRDefault="00063EE0" w:rsidP="00063EE0">
      <w:pPr>
        <w:pStyle w:val="BodyText"/>
        <w:spacing w:after="0"/>
        <w:ind w:left="1440"/>
      </w:pPr>
    </w:p>
    <w:p w:rsidR="00063EE0" w:rsidRDefault="00561B82" w:rsidP="00063EE0">
      <w:pPr>
        <w:pStyle w:val="Chapterheading"/>
        <w:numPr>
          <w:ilvl w:val="0"/>
          <w:numId w:val="1"/>
        </w:numPr>
        <w:rPr>
          <w:b w:val="0"/>
          <w:sz w:val="24"/>
        </w:rPr>
      </w:pPr>
      <w:r>
        <w:rPr>
          <w:b w:val="0"/>
          <w:sz w:val="24"/>
        </w:rPr>
        <w:t>Research</w:t>
      </w:r>
    </w:p>
    <w:p w:rsidR="00561B82" w:rsidRDefault="00561B82" w:rsidP="00063EE0">
      <w:pPr>
        <w:pStyle w:val="Chapterheading"/>
        <w:numPr>
          <w:ilvl w:val="1"/>
          <w:numId w:val="1"/>
        </w:numPr>
        <w:rPr>
          <w:b w:val="0"/>
          <w:sz w:val="24"/>
        </w:rPr>
      </w:pPr>
      <w:proofErr w:type="spellStart"/>
      <w:r>
        <w:rPr>
          <w:b w:val="0"/>
          <w:sz w:val="24"/>
        </w:rPr>
        <w:t>Eg</w:t>
      </w:r>
      <w:proofErr w:type="spellEnd"/>
      <w:r>
        <w:rPr>
          <w:b w:val="0"/>
          <w:sz w:val="24"/>
        </w:rPr>
        <w:t>. Research related to identifying the problem that this project solves, research into solution definition</w:t>
      </w:r>
    </w:p>
    <w:p w:rsidR="00FA701F" w:rsidRDefault="00FA701F" w:rsidP="00FA701F">
      <w:pPr>
        <w:pStyle w:val="Chapterheading"/>
        <w:ind w:left="1440"/>
        <w:rPr>
          <w:b w:val="0"/>
          <w:sz w:val="24"/>
        </w:rPr>
      </w:pPr>
      <w:r>
        <w:rPr>
          <w:b w:val="0"/>
          <w:sz w:val="24"/>
        </w:rPr>
        <w:t>Algorithm</w:t>
      </w:r>
    </w:p>
    <w:p w:rsidR="00FA701F" w:rsidRDefault="00FA701F" w:rsidP="00FA701F">
      <w:pPr>
        <w:pStyle w:val="Chapterheading"/>
        <w:ind w:left="1440"/>
        <w:rPr>
          <w:b w:val="0"/>
          <w:sz w:val="24"/>
        </w:rPr>
      </w:pPr>
      <w:r>
        <w:rPr>
          <w:b w:val="0"/>
          <w:sz w:val="24"/>
        </w:rPr>
        <w:t>Current Solutions</w:t>
      </w:r>
    </w:p>
    <w:p w:rsidR="00FA701F" w:rsidRDefault="00FA701F" w:rsidP="00FA701F">
      <w:pPr>
        <w:pStyle w:val="Chapterheading"/>
        <w:ind w:left="1440"/>
        <w:rPr>
          <w:b w:val="0"/>
          <w:sz w:val="24"/>
        </w:rPr>
      </w:pPr>
    </w:p>
    <w:p w:rsidR="00FA701F" w:rsidRDefault="00FA701F" w:rsidP="00FA701F">
      <w:pPr>
        <w:pStyle w:val="Chapterheading"/>
        <w:ind w:left="1440"/>
        <w:rPr>
          <w:b w:val="0"/>
          <w:sz w:val="24"/>
        </w:rPr>
      </w:pPr>
      <w:r>
        <w:rPr>
          <w:b w:val="0"/>
          <w:sz w:val="24"/>
        </w:rPr>
        <w:t xml:space="preserve">My program is an </w:t>
      </w:r>
      <w:proofErr w:type="spellStart"/>
      <w:r>
        <w:rPr>
          <w:b w:val="0"/>
          <w:sz w:val="24"/>
        </w:rPr>
        <w:t>opensource</w:t>
      </w:r>
      <w:proofErr w:type="spellEnd"/>
      <w:r>
        <w:rPr>
          <w:b w:val="0"/>
          <w:sz w:val="24"/>
        </w:rPr>
        <w:t xml:space="preserve"> solution which provides a sports analytics framework based on non-proprietary hardware and that is what sets it apart from competitors.</w:t>
      </w:r>
    </w:p>
    <w:p w:rsidR="00FA701F" w:rsidRDefault="00FA701F" w:rsidP="00FA701F">
      <w:pPr>
        <w:pStyle w:val="Chapterheading"/>
        <w:ind w:left="1440"/>
        <w:rPr>
          <w:b w:val="0"/>
          <w:sz w:val="24"/>
        </w:rPr>
      </w:pPr>
    </w:p>
    <w:p w:rsidR="00FA701F" w:rsidRDefault="00FA701F" w:rsidP="00FA701F">
      <w:pPr>
        <w:pStyle w:val="Chapterheading"/>
        <w:ind w:left="1440"/>
        <w:rPr>
          <w:b w:val="0"/>
          <w:sz w:val="24"/>
        </w:rPr>
      </w:pPr>
      <w:r>
        <w:rPr>
          <w:b w:val="0"/>
          <w:sz w:val="24"/>
        </w:rPr>
        <w:t>Tech Research</w:t>
      </w:r>
    </w:p>
    <w:p w:rsidR="00063EE0" w:rsidRDefault="00063EE0" w:rsidP="00063EE0">
      <w:pPr>
        <w:pStyle w:val="Chapterheading"/>
        <w:numPr>
          <w:ilvl w:val="1"/>
          <w:numId w:val="1"/>
        </w:numPr>
        <w:rPr>
          <w:b w:val="0"/>
          <w:sz w:val="24"/>
        </w:rPr>
      </w:pPr>
      <w:r>
        <w:rPr>
          <w:b w:val="0"/>
          <w:sz w:val="24"/>
        </w:rPr>
        <w:t xml:space="preserve">An overview of the technologies evaluated and selected or rejected and the rationale behind the key decisions. </w:t>
      </w:r>
    </w:p>
    <w:p w:rsidR="00063EE0" w:rsidRPr="00063EE0" w:rsidRDefault="00063EE0" w:rsidP="00063EE0">
      <w:pPr>
        <w:pStyle w:val="Chapterheading"/>
        <w:ind w:left="1080"/>
        <w:rPr>
          <w:b w:val="0"/>
          <w:sz w:val="24"/>
        </w:rPr>
      </w:pPr>
    </w:p>
    <w:p w:rsidR="00063EE0" w:rsidRDefault="00063EE0" w:rsidP="00063EE0">
      <w:pPr>
        <w:pStyle w:val="Chapterheading"/>
        <w:numPr>
          <w:ilvl w:val="0"/>
          <w:numId w:val="1"/>
        </w:numPr>
        <w:rPr>
          <w:b w:val="0"/>
          <w:sz w:val="24"/>
        </w:rPr>
      </w:pPr>
      <w:r>
        <w:rPr>
          <w:b w:val="0"/>
          <w:sz w:val="24"/>
        </w:rPr>
        <w:t>Design</w:t>
      </w:r>
    </w:p>
    <w:p w:rsidR="00063EE0" w:rsidRDefault="00063EE0" w:rsidP="00063EE0">
      <w:pPr>
        <w:pStyle w:val="Chapterheading"/>
        <w:numPr>
          <w:ilvl w:val="1"/>
          <w:numId w:val="1"/>
        </w:numPr>
        <w:rPr>
          <w:b w:val="0"/>
          <w:sz w:val="24"/>
        </w:rPr>
      </w:pPr>
      <w:r>
        <w:rPr>
          <w:b w:val="0"/>
          <w:sz w:val="24"/>
        </w:rPr>
        <w:t xml:space="preserve">Identification of a design methodology including why it was chosen </w:t>
      </w:r>
    </w:p>
    <w:p w:rsidR="00063EE0" w:rsidRDefault="00063EE0" w:rsidP="00063EE0">
      <w:pPr>
        <w:pStyle w:val="Chapterheading"/>
        <w:numPr>
          <w:ilvl w:val="1"/>
          <w:numId w:val="1"/>
        </w:numPr>
        <w:rPr>
          <w:b w:val="0"/>
          <w:sz w:val="24"/>
        </w:rPr>
      </w:pPr>
      <w:r>
        <w:rPr>
          <w:b w:val="0"/>
          <w:sz w:val="24"/>
        </w:rPr>
        <w:t xml:space="preserve">Design of each of the project components </w:t>
      </w:r>
      <w:proofErr w:type="spellStart"/>
      <w:r>
        <w:rPr>
          <w:b w:val="0"/>
          <w:sz w:val="24"/>
        </w:rPr>
        <w:t>eg</w:t>
      </w:r>
      <w:proofErr w:type="spellEnd"/>
      <w:r>
        <w:rPr>
          <w:b w:val="0"/>
          <w:sz w:val="24"/>
        </w:rPr>
        <w:t>: the UI, Network, Project Demonstration, source code layout</w:t>
      </w:r>
    </w:p>
    <w:p w:rsidR="00063EE0" w:rsidRDefault="00063EE0" w:rsidP="00063EE0">
      <w:pPr>
        <w:pStyle w:val="Chapterheading"/>
        <w:numPr>
          <w:ilvl w:val="1"/>
          <w:numId w:val="1"/>
        </w:numPr>
        <w:rPr>
          <w:b w:val="0"/>
          <w:sz w:val="24"/>
        </w:rPr>
      </w:pPr>
      <w:r>
        <w:rPr>
          <w:b w:val="0"/>
          <w:sz w:val="24"/>
        </w:rPr>
        <w:t>Clearly identifying the list of features and use cases supported within the project.</w:t>
      </w:r>
    </w:p>
    <w:p w:rsidR="00086CE1" w:rsidRPr="00063EE0" w:rsidRDefault="00086CE1" w:rsidP="00086CE1">
      <w:pPr>
        <w:pStyle w:val="Chapterheading"/>
        <w:ind w:left="1440"/>
        <w:rPr>
          <w:b w:val="0"/>
          <w:sz w:val="24"/>
        </w:rPr>
      </w:pPr>
    </w:p>
    <w:p w:rsidR="00063EE0" w:rsidRDefault="00063EE0" w:rsidP="00063EE0">
      <w:pPr>
        <w:pStyle w:val="Chapterheading"/>
        <w:numPr>
          <w:ilvl w:val="0"/>
          <w:numId w:val="1"/>
        </w:numPr>
        <w:rPr>
          <w:b w:val="0"/>
          <w:sz w:val="24"/>
        </w:rPr>
      </w:pPr>
      <w:r w:rsidRPr="00063EE0">
        <w:rPr>
          <w:b w:val="0"/>
          <w:sz w:val="24"/>
        </w:rPr>
        <w:t>Architecture &amp; Development</w:t>
      </w:r>
    </w:p>
    <w:p w:rsidR="00063EE0" w:rsidRDefault="00063EE0" w:rsidP="00063EE0">
      <w:pPr>
        <w:pStyle w:val="Chapterheading"/>
        <w:numPr>
          <w:ilvl w:val="1"/>
          <w:numId w:val="1"/>
        </w:numPr>
        <w:rPr>
          <w:b w:val="0"/>
          <w:sz w:val="24"/>
        </w:rPr>
      </w:pPr>
      <w:r>
        <w:rPr>
          <w:b w:val="0"/>
          <w:sz w:val="24"/>
        </w:rPr>
        <w:t>Overview of the system architecture and a diagram to represent all of the key elements within the architecture.</w:t>
      </w:r>
    </w:p>
    <w:p w:rsidR="00063EE0" w:rsidRDefault="00086CE1" w:rsidP="00063EE0">
      <w:pPr>
        <w:pStyle w:val="Chapterheading"/>
        <w:numPr>
          <w:ilvl w:val="1"/>
          <w:numId w:val="1"/>
        </w:numPr>
        <w:rPr>
          <w:b w:val="0"/>
          <w:sz w:val="24"/>
        </w:rPr>
      </w:pPr>
      <w:r>
        <w:rPr>
          <w:b w:val="0"/>
          <w:sz w:val="24"/>
        </w:rPr>
        <w:t>Details of each component within the project, problems encountered and resolved, challenges overcome or worked around.</w:t>
      </w:r>
    </w:p>
    <w:p w:rsidR="00107FBC" w:rsidRDefault="00086CE1" w:rsidP="00063EE0">
      <w:pPr>
        <w:pStyle w:val="Chapterheading"/>
        <w:numPr>
          <w:ilvl w:val="1"/>
          <w:numId w:val="1"/>
        </w:numPr>
        <w:rPr>
          <w:b w:val="0"/>
          <w:sz w:val="24"/>
        </w:rPr>
      </w:pPr>
      <w:r>
        <w:rPr>
          <w:b w:val="0"/>
          <w:sz w:val="24"/>
        </w:rPr>
        <w:t>Identify key development components</w:t>
      </w:r>
      <w:r w:rsidR="00107FBC">
        <w:rPr>
          <w:b w:val="0"/>
          <w:sz w:val="24"/>
        </w:rPr>
        <w:t xml:space="preserve">;  </w:t>
      </w:r>
    </w:p>
    <w:p w:rsidR="00086CE1" w:rsidRDefault="00F82636" w:rsidP="00063EE0">
      <w:pPr>
        <w:pStyle w:val="Chapterheading"/>
        <w:numPr>
          <w:ilvl w:val="1"/>
          <w:numId w:val="1"/>
        </w:numPr>
        <w:rPr>
          <w:b w:val="0"/>
          <w:sz w:val="24"/>
        </w:rPr>
      </w:pPr>
      <w:r>
        <w:rPr>
          <w:b w:val="0"/>
          <w:sz w:val="24"/>
        </w:rPr>
        <w:t>I</w:t>
      </w:r>
      <w:r w:rsidR="00107FBC">
        <w:rPr>
          <w:b w:val="0"/>
          <w:sz w:val="24"/>
        </w:rPr>
        <w:t>dentification</w:t>
      </w:r>
      <w:r>
        <w:rPr>
          <w:b w:val="0"/>
          <w:sz w:val="24"/>
        </w:rPr>
        <w:t xml:space="preserve">/explanation </w:t>
      </w:r>
      <w:r w:rsidR="00107FBC">
        <w:rPr>
          <w:b w:val="0"/>
          <w:sz w:val="24"/>
        </w:rPr>
        <w:t>of external APIs</w:t>
      </w:r>
      <w:r>
        <w:rPr>
          <w:b w:val="0"/>
          <w:sz w:val="24"/>
        </w:rPr>
        <w:t xml:space="preserve"> used</w:t>
      </w:r>
      <w:r w:rsidR="00107FBC">
        <w:rPr>
          <w:b w:val="0"/>
          <w:sz w:val="24"/>
        </w:rPr>
        <w:t xml:space="preserve"> versus </w:t>
      </w:r>
      <w:r w:rsidR="00107FBC" w:rsidRPr="00F82636">
        <w:rPr>
          <w:b w:val="0"/>
          <w:sz w:val="24"/>
          <w:u w:val="single"/>
        </w:rPr>
        <w:t>own code</w:t>
      </w:r>
      <w:r w:rsidR="00107FBC">
        <w:rPr>
          <w:b w:val="0"/>
          <w:sz w:val="24"/>
        </w:rPr>
        <w:t xml:space="preserve"> </w:t>
      </w:r>
      <w:r w:rsidR="00E22035">
        <w:rPr>
          <w:b w:val="0"/>
          <w:sz w:val="24"/>
        </w:rPr>
        <w:t xml:space="preserve">; List of classes of your code etc .  </w:t>
      </w:r>
    </w:p>
    <w:p w:rsidR="00086CE1" w:rsidRDefault="00086CE1" w:rsidP="00086CE1">
      <w:pPr>
        <w:pStyle w:val="Chapterheading"/>
        <w:ind w:left="1440"/>
        <w:rPr>
          <w:b w:val="0"/>
          <w:sz w:val="24"/>
        </w:rPr>
      </w:pPr>
    </w:p>
    <w:p w:rsidR="00086CE1" w:rsidRDefault="00086CE1" w:rsidP="00063EE0">
      <w:pPr>
        <w:pStyle w:val="Chapterheading"/>
        <w:numPr>
          <w:ilvl w:val="0"/>
          <w:numId w:val="1"/>
        </w:numPr>
        <w:rPr>
          <w:b w:val="0"/>
          <w:sz w:val="24"/>
        </w:rPr>
      </w:pPr>
      <w:r>
        <w:rPr>
          <w:b w:val="0"/>
          <w:sz w:val="24"/>
        </w:rPr>
        <w:t>System Validation</w:t>
      </w:r>
    </w:p>
    <w:p w:rsidR="00086CE1" w:rsidRDefault="00086CE1" w:rsidP="00086CE1">
      <w:pPr>
        <w:pStyle w:val="Chapterheading"/>
        <w:numPr>
          <w:ilvl w:val="1"/>
          <w:numId w:val="1"/>
        </w:numPr>
        <w:rPr>
          <w:b w:val="0"/>
          <w:sz w:val="24"/>
        </w:rPr>
      </w:pPr>
      <w:r>
        <w:rPr>
          <w:b w:val="0"/>
          <w:sz w:val="24"/>
        </w:rPr>
        <w:t>Testing</w:t>
      </w:r>
    </w:p>
    <w:p w:rsidR="00086CE1" w:rsidRDefault="00086CE1" w:rsidP="00086CE1">
      <w:pPr>
        <w:pStyle w:val="Chapterheading"/>
        <w:numPr>
          <w:ilvl w:val="2"/>
          <w:numId w:val="1"/>
        </w:numPr>
        <w:rPr>
          <w:b w:val="0"/>
          <w:sz w:val="24"/>
        </w:rPr>
      </w:pPr>
      <w:r>
        <w:rPr>
          <w:b w:val="0"/>
          <w:sz w:val="24"/>
        </w:rPr>
        <w:t>What testing was performed, why it was selected and what are the key use cases within the project.</w:t>
      </w:r>
    </w:p>
    <w:p w:rsidR="00086CE1" w:rsidRDefault="00086CE1" w:rsidP="00086CE1">
      <w:pPr>
        <w:pStyle w:val="Chapterheading"/>
        <w:numPr>
          <w:ilvl w:val="1"/>
          <w:numId w:val="1"/>
        </w:numPr>
        <w:rPr>
          <w:b w:val="0"/>
          <w:sz w:val="24"/>
        </w:rPr>
      </w:pPr>
      <w:r>
        <w:rPr>
          <w:b w:val="0"/>
          <w:sz w:val="24"/>
        </w:rPr>
        <w:t>Demonstration</w:t>
      </w:r>
    </w:p>
    <w:p w:rsidR="00086CE1" w:rsidRDefault="00086CE1" w:rsidP="00086CE1">
      <w:pPr>
        <w:pStyle w:val="Chapterheading"/>
        <w:numPr>
          <w:ilvl w:val="2"/>
          <w:numId w:val="1"/>
        </w:numPr>
        <w:rPr>
          <w:b w:val="0"/>
          <w:sz w:val="24"/>
        </w:rPr>
      </w:pPr>
      <w:r>
        <w:rPr>
          <w:b w:val="0"/>
          <w:sz w:val="24"/>
        </w:rPr>
        <w:t>Identify what features can be demonstrated and show screen shots or reference a video online to</w:t>
      </w:r>
      <w:r w:rsidR="00AD2666">
        <w:rPr>
          <w:b w:val="0"/>
          <w:sz w:val="24"/>
        </w:rPr>
        <w:t xml:space="preserve"> show the project demonstration (for audience not at demo)</w:t>
      </w:r>
      <w:bookmarkStart w:id="0" w:name="_GoBack"/>
      <w:bookmarkEnd w:id="0"/>
    </w:p>
    <w:p w:rsidR="00086CE1" w:rsidRDefault="00086CE1" w:rsidP="00086CE1">
      <w:pPr>
        <w:pStyle w:val="Chapterheading"/>
        <w:ind w:left="1980"/>
        <w:rPr>
          <w:b w:val="0"/>
          <w:sz w:val="24"/>
        </w:rPr>
      </w:pPr>
    </w:p>
    <w:p w:rsidR="00063EE0" w:rsidRDefault="00063EE0" w:rsidP="00063EE0">
      <w:pPr>
        <w:pStyle w:val="Chapterheading"/>
        <w:numPr>
          <w:ilvl w:val="0"/>
          <w:numId w:val="1"/>
        </w:numPr>
        <w:rPr>
          <w:b w:val="0"/>
          <w:sz w:val="24"/>
        </w:rPr>
      </w:pPr>
      <w:r>
        <w:rPr>
          <w:b w:val="0"/>
          <w:sz w:val="24"/>
        </w:rPr>
        <w:lastRenderedPageBreak/>
        <w:t>Project Plan</w:t>
      </w:r>
    </w:p>
    <w:p w:rsidR="00086CE1" w:rsidRDefault="00086CE1" w:rsidP="00086CE1">
      <w:pPr>
        <w:pStyle w:val="Chapterheading"/>
        <w:numPr>
          <w:ilvl w:val="1"/>
          <w:numId w:val="1"/>
        </w:numPr>
        <w:rPr>
          <w:b w:val="0"/>
          <w:sz w:val="24"/>
        </w:rPr>
      </w:pPr>
      <w:r>
        <w:rPr>
          <w:b w:val="0"/>
          <w:sz w:val="24"/>
        </w:rPr>
        <w:t xml:space="preserve">Project Plan analysis and review of how it changed from the initial proposal including explanation of what changed and why, and suggestions on how to address this if the project was repeated. </w:t>
      </w:r>
    </w:p>
    <w:p w:rsidR="00086CE1" w:rsidRPr="00063EE0" w:rsidRDefault="00086CE1" w:rsidP="00086CE1">
      <w:pPr>
        <w:pStyle w:val="Chapterheading"/>
        <w:ind w:left="1440"/>
        <w:rPr>
          <w:b w:val="0"/>
          <w:sz w:val="24"/>
        </w:rPr>
      </w:pPr>
    </w:p>
    <w:p w:rsidR="00063EE0" w:rsidRDefault="00063EE0" w:rsidP="00063EE0">
      <w:pPr>
        <w:pStyle w:val="Chapterheading"/>
        <w:numPr>
          <w:ilvl w:val="0"/>
          <w:numId w:val="1"/>
        </w:numPr>
        <w:rPr>
          <w:b w:val="0"/>
          <w:sz w:val="24"/>
        </w:rPr>
      </w:pPr>
      <w:r>
        <w:rPr>
          <w:b w:val="0"/>
          <w:sz w:val="24"/>
        </w:rPr>
        <w:t>Conclusion</w:t>
      </w:r>
    </w:p>
    <w:p w:rsidR="00086CE1" w:rsidRDefault="00086CE1" w:rsidP="00086CE1">
      <w:pPr>
        <w:pStyle w:val="Chapterheading"/>
        <w:numPr>
          <w:ilvl w:val="1"/>
          <w:numId w:val="1"/>
        </w:numPr>
        <w:rPr>
          <w:b w:val="0"/>
          <w:sz w:val="24"/>
        </w:rPr>
      </w:pPr>
      <w:r>
        <w:rPr>
          <w:b w:val="0"/>
          <w:sz w:val="24"/>
        </w:rPr>
        <w:t>Analysis of the projects key elements identify the key learning obtained from the project and recommendations and suggestions for how the work can be improved on continued into the future.</w:t>
      </w:r>
    </w:p>
    <w:p w:rsidR="00086CE1" w:rsidRPr="00063EE0" w:rsidRDefault="00086CE1" w:rsidP="00086CE1">
      <w:pPr>
        <w:pStyle w:val="Chapterheading"/>
        <w:ind w:left="1440"/>
        <w:rPr>
          <w:b w:val="0"/>
          <w:sz w:val="24"/>
        </w:rPr>
      </w:pPr>
    </w:p>
    <w:p w:rsidR="00086CE1" w:rsidRDefault="00086CE1" w:rsidP="00086CE1">
      <w:pPr>
        <w:pStyle w:val="Header"/>
        <w:numPr>
          <w:ilvl w:val="0"/>
          <w:numId w:val="1"/>
        </w:numPr>
      </w:pPr>
      <w:r>
        <w:t>Bibliography</w:t>
      </w:r>
    </w:p>
    <w:p w:rsidR="003F52CD" w:rsidRDefault="003F52CD" w:rsidP="003F52CD">
      <w:pPr>
        <w:pStyle w:val="Header"/>
        <w:ind w:left="720"/>
      </w:pPr>
    </w:p>
    <w:p w:rsidR="006E1362" w:rsidRPr="006E1362" w:rsidRDefault="00063EE0" w:rsidP="008C26C8">
      <w:pPr>
        <w:pStyle w:val="Chapterheading"/>
        <w:numPr>
          <w:ilvl w:val="0"/>
          <w:numId w:val="1"/>
        </w:numPr>
        <w:rPr>
          <w:b w:val="0"/>
          <w:sz w:val="24"/>
        </w:rPr>
      </w:pPr>
      <w:r w:rsidRPr="00063EE0">
        <w:rPr>
          <w:b w:val="0"/>
          <w:sz w:val="24"/>
        </w:rPr>
        <w:t>Appendix</w:t>
      </w:r>
    </w:p>
    <w:p w:rsidR="008C26C8" w:rsidRDefault="008C26C8" w:rsidP="008C26C8">
      <w:pPr>
        <w:pStyle w:val="Chapterheading"/>
        <w:ind w:left="720"/>
        <w:rPr>
          <w:b w:val="0"/>
          <w:sz w:val="24"/>
        </w:rPr>
      </w:pPr>
    </w:p>
    <w:p w:rsidR="005C0594" w:rsidRDefault="00291658" w:rsidP="005C0594">
      <w:pPr>
        <w:pStyle w:val="Heading2"/>
      </w:pPr>
      <w:r>
        <w:br w:type="page"/>
      </w:r>
      <w:r w:rsidR="005C0594">
        <w:lastRenderedPageBreak/>
        <w:t>1. Introduction</w:t>
      </w:r>
    </w:p>
    <w:p w:rsidR="005C0594" w:rsidRDefault="005C0594" w:rsidP="00084AEF"/>
    <w:p w:rsidR="00084AEF" w:rsidRDefault="00084AEF" w:rsidP="00084AEF">
      <w:r>
        <w:t>Platinum analytics is a sports data analytics system which aims to gain insight into player performance by means of collecting player metrics with the aid of wearable sensor technologies.</w:t>
      </w:r>
    </w:p>
    <w:p w:rsidR="00084AEF" w:rsidRDefault="00084AEF" w:rsidP="00084AEF"/>
    <w:p w:rsidR="00084AEF" w:rsidRDefault="00084AEF" w:rsidP="00084AEF">
      <w:pPr>
        <w:pStyle w:val="Heading3"/>
      </w:pPr>
      <w:r>
        <w:t>Overview</w:t>
      </w:r>
    </w:p>
    <w:p w:rsidR="00E21767" w:rsidRDefault="00E21767" w:rsidP="00E21767">
      <w:pPr>
        <w:rPr>
          <w:lang w:val="en-IE"/>
        </w:rPr>
      </w:pPr>
      <w:r>
        <w:rPr>
          <w:lang w:val="en-IE"/>
        </w:rPr>
        <w:t xml:space="preserve">The aim of this project is to build a system to record knowledge about players over the course of a match. The main piece of information to be recorded by this system and arguably the most vital, is the position of the players at any moment during the match. Recording and displaying this knowledge to a coach will allow him to review the events which led up to key moments of a game. This can then aid the coach </w:t>
      </w:r>
      <w:r w:rsidR="003C1DFA">
        <w:rPr>
          <w:lang w:val="en-IE"/>
        </w:rPr>
        <w:t xml:space="preserve">in </w:t>
      </w:r>
      <w:r>
        <w:rPr>
          <w:lang w:val="en-IE"/>
        </w:rPr>
        <w:t>deciding tactics and position choices for future matches.</w:t>
      </w:r>
    </w:p>
    <w:p w:rsidR="00E21767" w:rsidRDefault="00E21767" w:rsidP="00E21767">
      <w:pPr>
        <w:rPr>
          <w:lang w:val="en-IE"/>
        </w:rPr>
      </w:pPr>
    </w:p>
    <w:p w:rsidR="00084AEF" w:rsidRDefault="00084AEF" w:rsidP="00084AEF"/>
    <w:p w:rsidR="00084AEF" w:rsidRDefault="00084AEF" w:rsidP="00084AEF">
      <w:pPr>
        <w:pStyle w:val="Heading3"/>
      </w:pPr>
      <w:r>
        <w:t>Project Objectives</w:t>
      </w:r>
    </w:p>
    <w:p w:rsidR="00CE0165" w:rsidRDefault="00CE0165" w:rsidP="00CE0165">
      <w:pPr>
        <w:rPr>
          <w:lang w:val="en-IE"/>
        </w:rPr>
      </w:pPr>
      <w:r>
        <w:rPr>
          <w:lang w:val="en-IE"/>
        </w:rPr>
        <w:t>The objective of this project is to build a system capable of tracking player</w:t>
      </w:r>
      <w:r w:rsidR="003C1DFA">
        <w:rPr>
          <w:lang w:val="en-IE"/>
        </w:rPr>
        <w:t>s</w:t>
      </w:r>
      <w:r>
        <w:rPr>
          <w:lang w:val="en-IE"/>
        </w:rPr>
        <w:t xml:space="preserve"> </w:t>
      </w:r>
      <w:r w:rsidR="003C1DFA">
        <w:rPr>
          <w:lang w:val="en-IE"/>
        </w:rPr>
        <w:t xml:space="preserve">across </w:t>
      </w:r>
      <w:r>
        <w:rPr>
          <w:lang w:val="en-IE"/>
        </w:rPr>
        <w:t xml:space="preserve">a pitch for the duration of a match </w:t>
      </w:r>
      <w:r w:rsidR="003C1DFA">
        <w:rPr>
          <w:lang w:val="en-IE"/>
        </w:rPr>
        <w:t xml:space="preserve">measuring at all times </w:t>
      </w:r>
      <w:r>
        <w:rPr>
          <w:lang w:val="en-IE"/>
        </w:rPr>
        <w:t>their position with an aim to provide feedback to coaches about their players exact positions in key moments of the game</w:t>
      </w:r>
      <w:r w:rsidR="003C1DFA">
        <w:rPr>
          <w:lang w:val="en-IE"/>
        </w:rPr>
        <w:t>.</w:t>
      </w:r>
    </w:p>
    <w:p w:rsidR="003C1DFA" w:rsidRDefault="003C1DFA" w:rsidP="00CE0165">
      <w:pPr>
        <w:rPr>
          <w:lang w:val="en-IE"/>
        </w:rPr>
      </w:pPr>
    </w:p>
    <w:p w:rsidR="003C1DFA" w:rsidRDefault="003C1DFA" w:rsidP="003C1DFA">
      <w:pPr>
        <w:rPr>
          <w:lang w:val="en-IE"/>
        </w:rPr>
      </w:pPr>
      <w:r>
        <w:rPr>
          <w:lang w:val="en-IE"/>
        </w:rPr>
        <w:t xml:space="preserve">The positioning  system to be employed will be built using the </w:t>
      </w:r>
      <w:proofErr w:type="spellStart"/>
      <w:r>
        <w:rPr>
          <w:lang w:val="en-IE"/>
        </w:rPr>
        <w:t>bluetooth</w:t>
      </w:r>
      <w:proofErr w:type="spellEnd"/>
      <w:r>
        <w:rPr>
          <w:lang w:val="en-IE"/>
        </w:rPr>
        <w:t xml:space="preserve"> wireless communications technology. A player is given a </w:t>
      </w:r>
      <w:proofErr w:type="spellStart"/>
      <w:r>
        <w:rPr>
          <w:lang w:val="en-IE"/>
        </w:rPr>
        <w:t>bluetooth</w:t>
      </w:r>
      <w:proofErr w:type="spellEnd"/>
      <w:r>
        <w:rPr>
          <w:lang w:val="en-IE"/>
        </w:rPr>
        <w:t xml:space="preserve"> sensor, or node, which emits a signal that is picked up by </w:t>
      </w:r>
      <w:proofErr w:type="spellStart"/>
      <w:r>
        <w:rPr>
          <w:lang w:val="en-IE"/>
        </w:rPr>
        <w:t>bluetooth</w:t>
      </w:r>
      <w:proofErr w:type="spellEnd"/>
      <w:r>
        <w:rPr>
          <w:lang w:val="en-IE"/>
        </w:rPr>
        <w:t xml:space="preserve"> radio receivers placed around the side of the pitch. These receivers in turn calculate and store the distance measured between themselves and the node based on the </w:t>
      </w:r>
      <w:r w:rsidR="009F7E61">
        <w:rPr>
          <w:lang w:val="en-IE"/>
        </w:rPr>
        <w:t>strength of the signal received. Once the distance has been measured between at least three receivers and a node for any point in time the position of that node can derived. T</w:t>
      </w:r>
    </w:p>
    <w:p w:rsidR="003C1DFA" w:rsidRDefault="003C1DFA" w:rsidP="00CE0165">
      <w:pPr>
        <w:rPr>
          <w:lang w:val="en-IE"/>
        </w:rPr>
      </w:pPr>
    </w:p>
    <w:p w:rsidR="00CE0165" w:rsidRPr="00CE0165" w:rsidRDefault="00CE0165" w:rsidP="00CE0165">
      <w:pPr>
        <w:rPr>
          <w:lang w:val="en-IE"/>
        </w:rPr>
      </w:pPr>
    </w:p>
    <w:p w:rsidR="00084AEF" w:rsidRDefault="00084AEF" w:rsidP="00084AEF">
      <w:pPr>
        <w:pStyle w:val="Heading3"/>
      </w:pPr>
      <w:r>
        <w:t>Project Challenges</w:t>
      </w:r>
    </w:p>
    <w:p w:rsidR="00CE0165" w:rsidRDefault="00CE0165" w:rsidP="00CE0165">
      <w:pPr>
        <w:rPr>
          <w:lang w:val="en-IE"/>
        </w:rPr>
      </w:pPr>
      <w:r>
        <w:rPr>
          <w:lang w:val="en-IE"/>
        </w:rPr>
        <w:t>The challenges faced in this project come in both hardware and software format.</w:t>
      </w:r>
    </w:p>
    <w:p w:rsidR="00CE0165" w:rsidRDefault="00CE0165" w:rsidP="00CE0165">
      <w:pPr>
        <w:rPr>
          <w:lang w:val="en-IE"/>
        </w:rPr>
      </w:pPr>
      <w:r>
        <w:rPr>
          <w:lang w:val="en-IE"/>
        </w:rPr>
        <w:t>On the hardware side, the challenge will be to find a suitable solution for tracking players on a pitch. On the software side it will be to display the gathered data in a meaningful way to the system's users.</w:t>
      </w:r>
    </w:p>
    <w:p w:rsidR="00CE0165" w:rsidRDefault="00CE0165" w:rsidP="00CE0165">
      <w:pPr>
        <w:rPr>
          <w:lang w:val="en-IE"/>
        </w:rPr>
      </w:pPr>
    </w:p>
    <w:p w:rsidR="00084AEF" w:rsidRPr="00084AEF" w:rsidRDefault="00084AEF" w:rsidP="00084AEF">
      <w:pPr>
        <w:pStyle w:val="Heading3"/>
      </w:pPr>
      <w:r>
        <w:t>Structure of this Document</w:t>
      </w:r>
    </w:p>
    <w:p w:rsidR="00084AEF" w:rsidRDefault="00084AEF" w:rsidP="00084AEF">
      <w:pPr>
        <w:rPr>
          <w:lang w:val="en-IE"/>
        </w:rPr>
      </w:pPr>
      <w:r>
        <w:rPr>
          <w:lang w:val="en-IE"/>
        </w:rPr>
        <w:t>In this document I will outline in detail the steps taken to build the systems us</w:t>
      </w:r>
      <w:r w:rsidR="00CE0165">
        <w:rPr>
          <w:lang w:val="en-IE"/>
        </w:rPr>
        <w:t>ed to gain and, store and analy</w:t>
      </w:r>
      <w:r>
        <w:rPr>
          <w:lang w:val="en-IE"/>
        </w:rPr>
        <w:t xml:space="preserve">se the data used to measure player performance. I will also show </w:t>
      </w:r>
      <w:r w:rsidR="00CE0165">
        <w:rPr>
          <w:lang w:val="en-IE"/>
        </w:rPr>
        <w:t>the outcomes of the final system</w:t>
      </w:r>
      <w:r>
        <w:rPr>
          <w:lang w:val="en-IE"/>
        </w:rPr>
        <w:t xml:space="preserve"> implementation discussing the expected </w:t>
      </w:r>
      <w:proofErr w:type="spellStart"/>
      <w:r>
        <w:rPr>
          <w:lang w:val="en-IE"/>
        </w:rPr>
        <w:t>vs</w:t>
      </w:r>
      <w:proofErr w:type="spellEnd"/>
      <w:r>
        <w:rPr>
          <w:lang w:val="en-IE"/>
        </w:rPr>
        <w:t xml:space="preserve"> actual results and findings</w:t>
      </w:r>
      <w:r w:rsidR="00CE0165">
        <w:rPr>
          <w:lang w:val="en-IE"/>
        </w:rPr>
        <w:t>. I will also outline the techno</w:t>
      </w:r>
      <w:r>
        <w:rPr>
          <w:lang w:val="en-IE"/>
        </w:rPr>
        <w:t>logical challenges faced  and the solutions provided to overcome those challenges.</w:t>
      </w:r>
    </w:p>
    <w:p w:rsidR="00CE0165" w:rsidRDefault="00CE0165" w:rsidP="00084AEF">
      <w:pPr>
        <w:rPr>
          <w:lang w:val="en-IE"/>
        </w:rPr>
      </w:pPr>
    </w:p>
    <w:p w:rsidR="00CE0165" w:rsidRDefault="00CE0165" w:rsidP="00084AEF">
      <w:pPr>
        <w:rPr>
          <w:lang w:val="en-IE"/>
        </w:rPr>
      </w:pPr>
    </w:p>
    <w:p w:rsidR="00291658" w:rsidRDefault="00291658" w:rsidP="00291658">
      <w:pPr>
        <w:pStyle w:val="Heading2"/>
      </w:pPr>
      <w:r>
        <w:t>2. Research</w:t>
      </w:r>
    </w:p>
    <w:p w:rsidR="00291658" w:rsidRDefault="00291658" w:rsidP="00291658">
      <w:pPr>
        <w:rPr>
          <w:lang w:val="en-IE"/>
        </w:rPr>
      </w:pPr>
    </w:p>
    <w:p w:rsidR="00312DDD" w:rsidRDefault="00312DDD" w:rsidP="00312DDD">
      <w:pPr>
        <w:pStyle w:val="Chapterheading"/>
        <w:numPr>
          <w:ilvl w:val="0"/>
          <w:numId w:val="3"/>
        </w:numPr>
        <w:rPr>
          <w:b w:val="0"/>
          <w:sz w:val="24"/>
        </w:rPr>
      </w:pPr>
      <w:r>
        <w:rPr>
          <w:b w:val="0"/>
          <w:sz w:val="24"/>
        </w:rPr>
        <w:t>Research</w:t>
      </w:r>
    </w:p>
    <w:p w:rsidR="00312DDD" w:rsidRDefault="00312DDD" w:rsidP="00312DDD">
      <w:pPr>
        <w:pStyle w:val="Chapterheading"/>
        <w:numPr>
          <w:ilvl w:val="1"/>
          <w:numId w:val="3"/>
        </w:numPr>
        <w:rPr>
          <w:b w:val="0"/>
          <w:sz w:val="24"/>
        </w:rPr>
      </w:pPr>
      <w:proofErr w:type="spellStart"/>
      <w:r>
        <w:rPr>
          <w:b w:val="0"/>
          <w:sz w:val="24"/>
        </w:rPr>
        <w:lastRenderedPageBreak/>
        <w:t>Eg</w:t>
      </w:r>
      <w:proofErr w:type="spellEnd"/>
      <w:r>
        <w:rPr>
          <w:b w:val="0"/>
          <w:sz w:val="24"/>
        </w:rPr>
        <w:t>. Research related to identifying the problem that this project solves, research into solution definition</w:t>
      </w:r>
    </w:p>
    <w:p w:rsidR="00312DDD" w:rsidRDefault="00312DDD" w:rsidP="00312DDD">
      <w:pPr>
        <w:pStyle w:val="Chapterheading"/>
        <w:ind w:left="1440"/>
        <w:rPr>
          <w:b w:val="0"/>
          <w:sz w:val="24"/>
        </w:rPr>
      </w:pPr>
      <w:r>
        <w:rPr>
          <w:b w:val="0"/>
          <w:sz w:val="24"/>
        </w:rPr>
        <w:t>Algorithm</w:t>
      </w:r>
    </w:p>
    <w:p w:rsidR="00312DDD" w:rsidRDefault="00312DDD" w:rsidP="00312DDD">
      <w:pPr>
        <w:pStyle w:val="Chapterheading"/>
        <w:ind w:left="1440"/>
        <w:rPr>
          <w:b w:val="0"/>
          <w:sz w:val="24"/>
        </w:rPr>
      </w:pPr>
      <w:r>
        <w:rPr>
          <w:b w:val="0"/>
          <w:sz w:val="24"/>
        </w:rPr>
        <w:t>Current Solutions</w:t>
      </w:r>
    </w:p>
    <w:p w:rsidR="00312DDD" w:rsidRDefault="00312DDD" w:rsidP="00312DDD">
      <w:pPr>
        <w:pStyle w:val="Chapterheading"/>
        <w:ind w:left="1440"/>
        <w:rPr>
          <w:b w:val="0"/>
          <w:sz w:val="24"/>
        </w:rPr>
      </w:pPr>
    </w:p>
    <w:p w:rsidR="00312DDD" w:rsidRDefault="00312DDD" w:rsidP="00312DDD">
      <w:pPr>
        <w:pStyle w:val="Chapterheading"/>
        <w:ind w:left="1440"/>
        <w:rPr>
          <w:b w:val="0"/>
          <w:sz w:val="24"/>
        </w:rPr>
      </w:pPr>
      <w:r>
        <w:rPr>
          <w:b w:val="0"/>
          <w:sz w:val="24"/>
        </w:rPr>
        <w:t xml:space="preserve">My program is an </w:t>
      </w:r>
      <w:proofErr w:type="spellStart"/>
      <w:r>
        <w:rPr>
          <w:b w:val="0"/>
          <w:sz w:val="24"/>
        </w:rPr>
        <w:t>opensource</w:t>
      </w:r>
      <w:proofErr w:type="spellEnd"/>
      <w:r>
        <w:rPr>
          <w:b w:val="0"/>
          <w:sz w:val="24"/>
        </w:rPr>
        <w:t xml:space="preserve"> solution which provides a sports analytics framework based on non-proprietary hardware and that is what sets it apart from competitors.</w:t>
      </w:r>
    </w:p>
    <w:p w:rsidR="00312DDD" w:rsidRDefault="00312DDD" w:rsidP="00312DDD">
      <w:pPr>
        <w:pStyle w:val="Chapterheading"/>
        <w:ind w:left="1440"/>
        <w:rPr>
          <w:b w:val="0"/>
          <w:sz w:val="24"/>
        </w:rPr>
      </w:pPr>
    </w:p>
    <w:p w:rsidR="00312DDD" w:rsidRDefault="00312DDD" w:rsidP="00312DDD">
      <w:pPr>
        <w:pStyle w:val="Chapterheading"/>
        <w:ind w:left="1440"/>
        <w:rPr>
          <w:b w:val="0"/>
          <w:sz w:val="24"/>
        </w:rPr>
      </w:pPr>
      <w:r>
        <w:rPr>
          <w:b w:val="0"/>
          <w:sz w:val="24"/>
        </w:rPr>
        <w:t>Tech Research</w:t>
      </w:r>
    </w:p>
    <w:p w:rsidR="00312DDD" w:rsidRDefault="00312DDD" w:rsidP="00312DDD">
      <w:pPr>
        <w:pStyle w:val="Chapterheading"/>
        <w:numPr>
          <w:ilvl w:val="1"/>
          <w:numId w:val="3"/>
        </w:numPr>
        <w:rPr>
          <w:b w:val="0"/>
          <w:sz w:val="24"/>
        </w:rPr>
      </w:pPr>
      <w:r>
        <w:rPr>
          <w:b w:val="0"/>
          <w:sz w:val="24"/>
        </w:rPr>
        <w:t xml:space="preserve">An overview of the technologies evaluated and selected or rejected and the rationale behind the key decisions. </w:t>
      </w:r>
    </w:p>
    <w:p w:rsidR="00312DDD" w:rsidRPr="00291658" w:rsidRDefault="00312DDD" w:rsidP="00291658">
      <w:pPr>
        <w:rPr>
          <w:lang w:val="en-IE"/>
        </w:rPr>
      </w:pPr>
    </w:p>
    <w:p w:rsidR="00291658" w:rsidRDefault="00291658" w:rsidP="00291658">
      <w:pPr>
        <w:pStyle w:val="Heading3"/>
      </w:pPr>
      <w:r>
        <w:t>Introduction</w:t>
      </w:r>
    </w:p>
    <w:p w:rsidR="00291658" w:rsidRDefault="00291658" w:rsidP="00291658">
      <w:pPr>
        <w:rPr>
          <w:lang w:val="en-IE"/>
        </w:rPr>
      </w:pPr>
    </w:p>
    <w:p w:rsidR="00312DDD" w:rsidRDefault="00312DDD" w:rsidP="00312DDD">
      <w:pPr>
        <w:pStyle w:val="Heading4"/>
        <w:rPr>
          <w:lang w:val="en-IE"/>
        </w:rPr>
      </w:pPr>
      <w:r>
        <w:rPr>
          <w:lang w:val="en-IE"/>
        </w:rPr>
        <w:t xml:space="preserve">Trilateration Algorithm Research </w:t>
      </w:r>
    </w:p>
    <w:p w:rsidR="00312DDD" w:rsidRDefault="00312DDD" w:rsidP="00312DDD">
      <w:pPr>
        <w:pStyle w:val="Heading4"/>
        <w:rPr>
          <w:lang w:val="en-IE"/>
        </w:rPr>
      </w:pPr>
      <w:r>
        <w:rPr>
          <w:lang w:val="en-IE"/>
        </w:rPr>
        <w:t>Current Alternative Solutions to Sports Analytics</w:t>
      </w:r>
    </w:p>
    <w:p w:rsidR="00312DDD" w:rsidRDefault="00312DDD" w:rsidP="00312DDD">
      <w:pPr>
        <w:pStyle w:val="Heading5"/>
        <w:rPr>
          <w:lang w:val="en-IE"/>
        </w:rPr>
      </w:pPr>
      <w:proofErr w:type="spellStart"/>
      <w:r>
        <w:rPr>
          <w:lang w:val="en-IE"/>
        </w:rPr>
        <w:t>Fitbit</w:t>
      </w:r>
      <w:proofErr w:type="spellEnd"/>
    </w:p>
    <w:p w:rsidR="00312DDD" w:rsidRDefault="00312DDD" w:rsidP="00312DDD">
      <w:pPr>
        <w:rPr>
          <w:rFonts w:asciiTheme="majorHAnsi" w:eastAsiaTheme="majorEastAsia" w:hAnsiTheme="majorHAnsi" w:cstheme="majorBidi"/>
          <w:color w:val="243F60" w:themeColor="accent1" w:themeShade="7F"/>
          <w:lang w:val="en-IE"/>
        </w:rPr>
      </w:pPr>
    </w:p>
    <w:p w:rsidR="00312DDD" w:rsidRPr="00312DDD" w:rsidRDefault="00312DDD" w:rsidP="00312DDD">
      <w:pPr>
        <w:rPr>
          <w:lang w:val="en-IE"/>
        </w:rPr>
      </w:pPr>
      <w:proofErr w:type="spellStart"/>
      <w:r>
        <w:rPr>
          <w:rFonts w:asciiTheme="majorHAnsi" w:eastAsiaTheme="majorEastAsia" w:hAnsiTheme="majorHAnsi" w:cstheme="majorBidi"/>
          <w:color w:val="243F60" w:themeColor="accent1" w:themeShade="7F"/>
          <w:lang w:val="en-IE"/>
        </w:rPr>
        <w:t>Statsports</w:t>
      </w:r>
      <w:proofErr w:type="spellEnd"/>
    </w:p>
    <w:p w:rsidR="00312DDD" w:rsidRDefault="00312DDD" w:rsidP="00291658">
      <w:pPr>
        <w:rPr>
          <w:lang w:val="en-IE"/>
        </w:rPr>
      </w:pPr>
    </w:p>
    <w:p w:rsidR="00853CF8" w:rsidRDefault="00853CF8">
      <w:pPr>
        <w:rPr>
          <w:rFonts w:asciiTheme="majorHAnsi" w:eastAsiaTheme="majorEastAsia" w:hAnsiTheme="majorHAnsi" w:cstheme="majorBidi"/>
          <w:b/>
          <w:bCs/>
          <w:i/>
          <w:iCs/>
          <w:color w:val="4F81BD" w:themeColor="accent1"/>
          <w:lang w:val="en-IE"/>
        </w:rPr>
      </w:pPr>
      <w:r>
        <w:rPr>
          <w:lang w:val="en-IE"/>
        </w:rPr>
        <w:br w:type="page"/>
      </w:r>
    </w:p>
    <w:p w:rsidR="00312DDD" w:rsidRDefault="00312DDD" w:rsidP="00CE0165">
      <w:pPr>
        <w:pStyle w:val="Heading3"/>
      </w:pPr>
      <w:r>
        <w:lastRenderedPageBreak/>
        <w:t>Technologies Evaluated, Selected and Rejected</w:t>
      </w:r>
    </w:p>
    <w:p w:rsidR="009F7E61" w:rsidRDefault="009F7E61" w:rsidP="009F7E61">
      <w:pPr>
        <w:pStyle w:val="Heading4"/>
      </w:pPr>
      <w:r>
        <w:t>Bluetooth Sensor</w:t>
      </w:r>
    </w:p>
    <w:p w:rsidR="009F7E61" w:rsidRPr="00E21767" w:rsidRDefault="009F7E61" w:rsidP="009F7E61">
      <w:pPr>
        <w:rPr>
          <w:lang w:val="en-IE"/>
        </w:rPr>
      </w:pPr>
    </w:p>
    <w:p w:rsidR="009F7E61" w:rsidRDefault="009F7E61" w:rsidP="009F7E61">
      <w:r>
        <w:t xml:space="preserve">The sensor worn by the player is a small battery powered computer consisting of a heat sensor for measuring temperature, a light sensor for measuring brightness, an accelerometer for measuring movement. A </w:t>
      </w:r>
      <w:proofErr w:type="spellStart"/>
      <w:r>
        <w:t>bluetooth</w:t>
      </w:r>
      <w:proofErr w:type="spellEnd"/>
      <w:r>
        <w:t xml:space="preserve"> radio transmitter on the sensor transfers this information back to multiple receivers placed in exact locations on the side of the pitch. With this system in place the exact position of the player can be calculated at any point during the match.</w:t>
      </w:r>
    </w:p>
    <w:p w:rsidR="009F7E61" w:rsidRDefault="009F7E61" w:rsidP="009F7E61"/>
    <w:p w:rsidR="009F7E61" w:rsidRDefault="009F7E61" w:rsidP="009F7E61">
      <w:r>
        <w:t xml:space="preserve">The sensor chosen for this project is the TI Electronics </w:t>
      </w:r>
      <w:proofErr w:type="spellStart"/>
      <w:r>
        <w:t>SensorTag</w:t>
      </w:r>
      <w:proofErr w:type="spellEnd"/>
      <w:r>
        <w:t>.</w:t>
      </w:r>
    </w:p>
    <w:p w:rsidR="009F7E61" w:rsidRDefault="009F7E61" w:rsidP="009F7E61"/>
    <w:p w:rsidR="009F7E61" w:rsidRDefault="009F7E61" w:rsidP="009F7E61">
      <w:pPr>
        <w:pStyle w:val="Heading4"/>
      </w:pPr>
      <w:r>
        <w:t>Bluetooth Receivers</w:t>
      </w:r>
    </w:p>
    <w:p w:rsidR="009F7E61" w:rsidRPr="009F7E61" w:rsidRDefault="009F7E61" w:rsidP="009F7E61">
      <w:r>
        <w:t xml:space="preserve">Initially the aim was to use mobile phones as receivers. This changed to Raspberry </w:t>
      </w:r>
      <w:proofErr w:type="spellStart"/>
      <w:r>
        <w:t>Pis</w:t>
      </w:r>
      <w:proofErr w:type="spellEnd"/>
      <w:r>
        <w:t xml:space="preserve"> during the course of the project </w:t>
      </w:r>
    </w:p>
    <w:p w:rsidR="009F7E61" w:rsidRDefault="009F7E61" w:rsidP="009F7E61"/>
    <w:p w:rsidR="009F7E61" w:rsidRDefault="009F7E61" w:rsidP="009F7E61">
      <w:pPr>
        <w:jc w:val="center"/>
      </w:pPr>
    </w:p>
    <w:p w:rsidR="009F7E61" w:rsidRDefault="009F7E61" w:rsidP="009F7E61">
      <w:pPr>
        <w:rPr>
          <w:lang w:val="en-IE"/>
        </w:rPr>
      </w:pPr>
    </w:p>
    <w:p w:rsidR="009F7E61" w:rsidRPr="009F7E61" w:rsidRDefault="009F7E61" w:rsidP="009F7E61">
      <w:pPr>
        <w:rPr>
          <w:lang w:val="en-IE"/>
        </w:rPr>
      </w:pPr>
    </w:p>
    <w:p w:rsidR="00CE0165" w:rsidRDefault="00CE0165" w:rsidP="00CE0165">
      <w:pPr>
        <w:rPr>
          <w:lang w:val="en-IE"/>
        </w:rPr>
      </w:pPr>
      <w:r>
        <w:rPr>
          <w:lang w:val="en-IE"/>
        </w:rPr>
        <w:t>In this section I will give an overview to the technologies which were evaluated, which ones were selected and which ones were rejected along with the reasons for each.</w:t>
      </w:r>
    </w:p>
    <w:p w:rsidR="00CE0165" w:rsidRDefault="00CE0165" w:rsidP="00CE0165">
      <w:pPr>
        <w:rPr>
          <w:lang w:val="en-IE"/>
        </w:rPr>
      </w:pPr>
    </w:p>
    <w:p w:rsidR="00CE0165" w:rsidRPr="00CE0165" w:rsidRDefault="00CE0165" w:rsidP="00CE0165">
      <w:pPr>
        <w:rPr>
          <w:lang w:val="en-IE"/>
        </w:rPr>
      </w:pPr>
      <w:r>
        <w:rPr>
          <w:lang w:val="en-IE"/>
        </w:rPr>
        <w:t xml:space="preserve">One of the main technologies used from the very beginning of this project was Git. Git is a version control system, meaning that it is a place for managing all software written. It records all changes made in the history of the project which allows </w:t>
      </w:r>
      <w:r w:rsidR="00F87F8A">
        <w:rPr>
          <w:lang w:val="en-IE"/>
        </w:rPr>
        <w:t xml:space="preserve">user to return to any snapshot in time for the course of the project. </w:t>
      </w:r>
    </w:p>
    <w:p w:rsidR="00312DDD" w:rsidRDefault="00EB1A5C" w:rsidP="00EB1A5C">
      <w:pPr>
        <w:pStyle w:val="Heading4"/>
      </w:pPr>
      <w:r>
        <w:t>Version Control</w:t>
      </w:r>
      <w:r w:rsidR="00CE0165">
        <w:t xml:space="preserve"> System</w:t>
      </w:r>
    </w:p>
    <w:p w:rsidR="00F87F8A" w:rsidRDefault="00312DDD" w:rsidP="00FD2D4B">
      <w:r>
        <w:t xml:space="preserve">Git is </w:t>
      </w:r>
      <w:r w:rsidR="00F87F8A">
        <w:t>the</w:t>
      </w:r>
      <w:r>
        <w:t xml:space="preserve"> </w:t>
      </w:r>
      <w:r w:rsidR="00F87F8A">
        <w:t xml:space="preserve">Version Control System </w:t>
      </w:r>
      <w:r>
        <w:t xml:space="preserve">for managing </w:t>
      </w:r>
      <w:r w:rsidR="00FD2D4B">
        <w:t>software</w:t>
      </w:r>
      <w:r w:rsidR="00F87F8A">
        <w:t xml:space="preserve"> in this project. As mentioned above, Git is a tool which is used for managing all written software in the development and release stages of the project. </w:t>
      </w:r>
      <w:proofErr w:type="spellStart"/>
      <w:r w:rsidR="00FD2D4B">
        <w:t>Github</w:t>
      </w:r>
      <w:proofErr w:type="spellEnd"/>
      <w:r w:rsidR="00FD2D4B">
        <w:t xml:space="preserve"> </w:t>
      </w:r>
      <w:r w:rsidR="00F87F8A">
        <w:t xml:space="preserve">is the provider of the Git repository made </w:t>
      </w:r>
      <w:r w:rsidR="00FD2D4B">
        <w:t>accessible via the web.</w:t>
      </w:r>
      <w:r w:rsidR="006D6379">
        <w:t xml:space="preserve"> </w:t>
      </w:r>
      <w:r w:rsidR="00C84A3E">
        <w:fldChar w:fldCharType="begin"/>
      </w:r>
      <w:r w:rsidR="006D6379">
        <w:instrText xml:space="preserve"> ADDIN ZOTERO_ITEM CSL_CITATION {"citationID":"pWo3VlVH","properties":{"formattedCitation":"(1)","plainCitation":"(1)"},"citationItems":[{"id":77,"uris":["http://zotero.org/users/2216028/items/X9HJBFGN"],"uri":["http://zotero.org/users/2216028/items/X9HJBFGN"],"itemData":{"id":77,"type":"webpage","title":"Git - About Version Control","URL":"http://git-scm.com/book/en/v2/Getting-Started-About-Version-Control","accessed":{"date-parts":[["2015",4,1]]}}}],"schema":"https://github.com/citation-style-language/schema/raw/master/csl-citation.json"} </w:instrText>
      </w:r>
      <w:r w:rsidR="00C84A3E">
        <w:fldChar w:fldCharType="separate"/>
      </w:r>
      <w:r w:rsidR="006D6379" w:rsidRPr="006D6379">
        <w:t>(1)</w:t>
      </w:r>
      <w:r w:rsidR="00C84A3E">
        <w:fldChar w:fldCharType="end"/>
      </w:r>
    </w:p>
    <w:p w:rsidR="00F87F8A" w:rsidRDefault="00F87F8A" w:rsidP="00FD2D4B"/>
    <w:p w:rsidR="00312DDD" w:rsidRPr="00B93BBF" w:rsidRDefault="00F87F8A" w:rsidP="00FD2D4B">
      <w:pPr>
        <w:rPr>
          <w:color w:val="FF0000"/>
        </w:rPr>
      </w:pPr>
      <w:r>
        <w:t>In the following paragraphs I will go into detail about how Git was employed in this project.</w:t>
      </w:r>
    </w:p>
    <w:p w:rsidR="00312DDD" w:rsidRDefault="00312DDD" w:rsidP="00312DDD">
      <w:pPr>
        <w:pStyle w:val="Heading6"/>
      </w:pPr>
      <w:r>
        <w:t>Branches</w:t>
      </w:r>
    </w:p>
    <w:p w:rsidR="00312DDD" w:rsidRDefault="00312DDD" w:rsidP="00312DDD">
      <w:r>
        <w:rPr>
          <w:b/>
        </w:rPr>
        <w:t>master</w:t>
      </w:r>
      <w:r>
        <w:t xml:space="preserve"> - This branch only contains finished releases. The code should always be in a production ready state, meaning that it is ready to be deployed with no more development or unit testing required.</w:t>
      </w:r>
    </w:p>
    <w:p w:rsidR="00312DDD" w:rsidRDefault="00312DDD" w:rsidP="00312DDD">
      <w:r>
        <w:rPr>
          <w:b/>
        </w:rPr>
        <w:t>develop</w:t>
      </w:r>
      <w:r>
        <w:t xml:space="preserve"> - This branch is the branch with the latest delivered changes which are ready for release. This can also be known as a continuous integration branch in which multiple new features can be tested for compatibility with each other.</w:t>
      </w:r>
    </w:p>
    <w:p w:rsidR="00312DDD" w:rsidRDefault="00312DDD" w:rsidP="00312DDD">
      <w:r>
        <w:rPr>
          <w:b/>
        </w:rPr>
        <w:t xml:space="preserve">feature </w:t>
      </w:r>
      <w:r>
        <w:t>- There are feature branches for each different deliverable within the scope of the project.</w:t>
      </w:r>
    </w:p>
    <w:p w:rsidR="00312DDD" w:rsidRDefault="00312DDD" w:rsidP="00312DDD">
      <w:r>
        <w:rPr>
          <w:b/>
        </w:rPr>
        <w:t xml:space="preserve">release </w:t>
      </w:r>
      <w:r>
        <w:t xml:space="preserve">- This branch is created off the develop branch and merged back into master branch. Release branches represent all code from developed features which are tested </w:t>
      </w:r>
      <w:r>
        <w:lastRenderedPageBreak/>
        <w:t xml:space="preserve">and complete and ready for deployment. Release branches should be named </w:t>
      </w:r>
      <w:r>
        <w:rPr>
          <w:i/>
        </w:rPr>
        <w:t>release</w:t>
      </w:r>
      <w:r>
        <w:t xml:space="preserve"> followed by the version number.</w:t>
      </w:r>
    </w:p>
    <w:p w:rsidR="00EB1A5C" w:rsidRDefault="00EB1A5C" w:rsidP="00312DDD"/>
    <w:p w:rsidR="00312DDD" w:rsidRDefault="00312DDD" w:rsidP="00312DDD">
      <w:pPr>
        <w:rPr>
          <w:color w:val="FF0000"/>
        </w:rPr>
      </w:pPr>
      <w:r>
        <w:t>This branching scheme has been inspired by</w:t>
      </w:r>
      <w:r w:rsidR="006D6379">
        <w:t xml:space="preserve"> 'A Successful Git Branching Model by Vincent </w:t>
      </w:r>
      <w:proofErr w:type="spellStart"/>
      <w:r w:rsidR="006D6379">
        <w:t>Driessen</w:t>
      </w:r>
      <w:proofErr w:type="spellEnd"/>
      <w:r w:rsidR="00C84A3E">
        <w:fldChar w:fldCharType="begin"/>
      </w:r>
      <w:r w:rsidR="006D6379">
        <w:instrText xml:space="preserve"> ADDIN ZOTERO_ITEM CSL_CITATION {"citationID":"zTpLoJ0A","properties":{"formattedCitation":"(2)","plainCitation":"(2)"},"citationItems":[{"id":98,"uris":["http://zotero.org/users/2216028/items/7J2333QU"],"uri":["http://zotero.org/users/2216028/items/7J2333QU"],"itemData":{"id":98,"type":"post-weblog","title":"A Successful Git Branching Model","URL":"http://nvie.com/posts/a-successful-git-branching-model/","author":[{"family":"Driessen","given":"Vincent"}],"issued":{"date-parts":[["2010",1,5]]}}}],"schema":"https://github.com/citation-style-language/schema/raw/master/csl-citation.json"} </w:instrText>
      </w:r>
      <w:r w:rsidR="00C84A3E">
        <w:fldChar w:fldCharType="separate"/>
      </w:r>
      <w:r w:rsidR="006D6379" w:rsidRPr="006D6379">
        <w:t>(2)</w:t>
      </w:r>
      <w:r w:rsidR="00C84A3E">
        <w:fldChar w:fldCharType="end"/>
      </w:r>
      <w:r w:rsidR="006D6379">
        <w:t>.</w:t>
      </w:r>
    </w:p>
    <w:p w:rsidR="00312DDD" w:rsidRDefault="00312DDD" w:rsidP="00312DDD"/>
    <w:p w:rsidR="00312DDD" w:rsidRDefault="00312DDD" w:rsidP="00312DDD">
      <w:pPr>
        <w:pStyle w:val="Heading6"/>
      </w:pPr>
      <w:r>
        <w:t>Init</w:t>
      </w:r>
      <w:r w:rsidR="00853CF8">
        <w:t>ialize a directory</w:t>
      </w:r>
    </w:p>
    <w:p w:rsidR="00853CF8" w:rsidRPr="00853CF8" w:rsidRDefault="00853CF8" w:rsidP="00853CF8">
      <w:r>
        <w:t>Initialize a git repo in the current directory and fetch the platinum-analytics codebase.</w:t>
      </w:r>
    </w:p>
    <w:p w:rsidR="00312DDD" w:rsidRDefault="00312DDD" w:rsidP="00312DDD">
      <w:pPr>
        <w:pStyle w:val="bash"/>
      </w:pPr>
      <w:r>
        <w:t xml:space="preserve">git init </w:t>
      </w:r>
    </w:p>
    <w:p w:rsidR="00312DDD" w:rsidRDefault="00312DDD" w:rsidP="00312DDD">
      <w:pPr>
        <w:pStyle w:val="bash"/>
      </w:pPr>
      <w:r>
        <w:t xml:space="preserve">git remote add origin </w:t>
      </w:r>
      <w:hyperlink r:id="rId12">
        <w:r>
          <w:rPr>
            <w:rStyle w:val="InternetLink"/>
          </w:rPr>
          <w:t>git@github.com</w:t>
        </w:r>
      </w:hyperlink>
      <w:hyperlink>
        <w:r>
          <w:t>:peteehb/platinum-analytics.git</w:t>
        </w:r>
      </w:hyperlink>
    </w:p>
    <w:p w:rsidR="00312DDD" w:rsidRDefault="00312DDD" w:rsidP="00312DDD">
      <w:pPr>
        <w:pStyle w:val="bash"/>
      </w:pPr>
      <w:r>
        <w:t>git fetch</w:t>
      </w:r>
    </w:p>
    <w:p w:rsidR="00312DDD" w:rsidRDefault="00312DDD" w:rsidP="00312DDD">
      <w:pPr>
        <w:pStyle w:val="bash"/>
      </w:pPr>
      <w:r>
        <w:t xml:space="preserve">git pull origin </w:t>
      </w:r>
      <w:r w:rsidR="00853CF8">
        <w:t>develop</w:t>
      </w:r>
    </w:p>
    <w:p w:rsidR="00312DDD" w:rsidRDefault="00312DDD" w:rsidP="00312DDD">
      <w:pPr>
        <w:pStyle w:val="Heading6"/>
      </w:pPr>
      <w:r>
        <w:t>Committing</w:t>
      </w:r>
    </w:p>
    <w:p w:rsidR="00312DDD" w:rsidRDefault="00312DDD" w:rsidP="00312DDD">
      <w:r>
        <w:t xml:space="preserve">A commit command is issued when a developer wants to store any changes made. The developer adds the changed files to the commit and finishes with a message to describe those changes. A push command is used to sync the local branch with the remote branch on </w:t>
      </w:r>
      <w:proofErr w:type="spellStart"/>
      <w:r>
        <w:t>github</w:t>
      </w:r>
      <w:proofErr w:type="spellEnd"/>
      <w:r>
        <w:t>. Before issuing a push request, a pull request is issued which retrieves any changes which may have been made by other users to the same branch.</w:t>
      </w:r>
    </w:p>
    <w:p w:rsidR="00312DDD" w:rsidRDefault="00312DDD" w:rsidP="00312DDD">
      <w:pPr>
        <w:pStyle w:val="bash"/>
      </w:pPr>
      <w:bookmarkStart w:id="1" w:name="__DdeLink__182_1625592922"/>
      <w:r>
        <w:t>git pull</w:t>
      </w:r>
    </w:p>
    <w:bookmarkEnd w:id="1"/>
    <w:p w:rsidR="00312DDD" w:rsidRDefault="00312DDD" w:rsidP="00312DDD">
      <w:pPr>
        <w:pStyle w:val="bash"/>
      </w:pPr>
      <w:r>
        <w:t>git add .</w:t>
      </w:r>
    </w:p>
    <w:p w:rsidR="00312DDD" w:rsidRDefault="00312DDD" w:rsidP="00312DDD">
      <w:pPr>
        <w:pStyle w:val="bash"/>
      </w:pPr>
      <w:r>
        <w:t>git commit -am "Commit Message"</w:t>
      </w:r>
    </w:p>
    <w:p w:rsidR="00312DDD" w:rsidRDefault="00312DDD" w:rsidP="00312DDD">
      <w:pPr>
        <w:pStyle w:val="bash"/>
      </w:pPr>
      <w:r>
        <w:t>git push</w:t>
      </w:r>
    </w:p>
    <w:p w:rsidR="00312DDD" w:rsidRDefault="00312DDD" w:rsidP="00312DDD"/>
    <w:p w:rsidR="00312DDD" w:rsidRDefault="00312DDD" w:rsidP="00312DDD">
      <w:pPr>
        <w:pStyle w:val="Heading6"/>
      </w:pPr>
      <w:r>
        <w:t>Branching</w:t>
      </w:r>
    </w:p>
    <w:p w:rsidR="00312DDD" w:rsidRDefault="00312DDD" w:rsidP="00312DDD">
      <w:r>
        <w:t>Branching in GIT allows the developer to test new features without changing the develop branch. The developer has no commitment to add the changes should they fail to meet the requirement of the feature. Any successfully developed and tested feature can be merged back into the develop branch.</w:t>
      </w:r>
    </w:p>
    <w:p w:rsidR="00312DDD" w:rsidRDefault="00312DDD" w:rsidP="00312DDD">
      <w:pPr>
        <w:pStyle w:val="bash"/>
      </w:pPr>
      <w:r>
        <w:t>git branch -b new-feature develop</w:t>
      </w:r>
    </w:p>
    <w:p w:rsidR="00312DDD" w:rsidRDefault="00312DDD" w:rsidP="00312DDD"/>
    <w:p w:rsidR="00312DDD" w:rsidRDefault="00312DDD" w:rsidP="00312DDD">
      <w:pPr>
        <w:pStyle w:val="Heading6"/>
      </w:pPr>
      <w:r>
        <w:t>Merging</w:t>
      </w:r>
    </w:p>
    <w:p w:rsidR="00312DDD" w:rsidRDefault="00312DDD" w:rsidP="00312DDD">
      <w:r>
        <w:t>When development is complete on a branch the changes are merged back into the develop branch by either opening a pull request or merging the branch with the merge command.</w:t>
      </w:r>
    </w:p>
    <w:p w:rsidR="00312DDD" w:rsidRDefault="00312DDD" w:rsidP="00312DDD">
      <w:pPr>
        <w:pStyle w:val="bash"/>
      </w:pPr>
      <w:r>
        <w:t>git checkout develop</w:t>
      </w:r>
    </w:p>
    <w:p w:rsidR="00312DDD" w:rsidRDefault="00312DDD" w:rsidP="00312DDD">
      <w:pPr>
        <w:pStyle w:val="bash"/>
      </w:pPr>
      <w:r>
        <w:t>git pull --no-ff</w:t>
      </w:r>
    </w:p>
    <w:p w:rsidR="00312DDD" w:rsidRDefault="00312DDD" w:rsidP="00312DDD">
      <w:pPr>
        <w:pStyle w:val="bash"/>
      </w:pPr>
      <w:r>
        <w:t>git merge new-feature</w:t>
      </w:r>
    </w:p>
    <w:p w:rsidR="00312DDD" w:rsidRDefault="00312DDD" w:rsidP="00312DDD">
      <w:pPr>
        <w:pStyle w:val="bash"/>
      </w:pPr>
      <w:r>
        <w:t>git push</w:t>
      </w:r>
    </w:p>
    <w:p w:rsidR="00312DDD" w:rsidRDefault="00312DDD" w:rsidP="00312DDD">
      <w:pPr>
        <w:rPr>
          <w:sz w:val="2"/>
          <w:szCs w:val="2"/>
        </w:rPr>
      </w:pPr>
    </w:p>
    <w:p w:rsidR="00312DDD" w:rsidRDefault="00312DDD" w:rsidP="00312DDD">
      <w:r>
        <w:t xml:space="preserve">When working in a team it is usually better to create pull requests instead of merging feature branches. The main advantage of using pull requests is that they give a way for other team members and managers to review code before it is accepted into the main branch. </w:t>
      </w:r>
      <w:proofErr w:type="spellStart"/>
      <w:r>
        <w:t>Github</w:t>
      </w:r>
      <w:proofErr w:type="spellEnd"/>
      <w:r>
        <w:t xml:space="preserve"> shows every change made to files, displaying updates and also changes which will cause conflicts.</w:t>
      </w:r>
    </w:p>
    <w:p w:rsidR="00312DDD" w:rsidRDefault="00312DDD" w:rsidP="00312DDD">
      <w:pPr>
        <w:pStyle w:val="Heading6"/>
      </w:pPr>
      <w:r>
        <w:t>Conflicts</w:t>
      </w:r>
    </w:p>
    <w:p w:rsidR="00312DDD" w:rsidRDefault="00312DDD" w:rsidP="00312DDD">
      <w:pPr>
        <w:rPr>
          <w:color w:val="FF0000"/>
        </w:rPr>
      </w:pPr>
      <w:r>
        <w:t>Conflicts are collisions which arise "when two branches change the same part of the same file and then those two branches are merged." [</w:t>
      </w:r>
      <w:r w:rsidR="00C84A3E">
        <w:fldChar w:fldCharType="begin"/>
      </w:r>
      <w:r w:rsidR="00F87F8A">
        <w:instrText xml:space="preserve"> ADDIN ZOTERO_ITEM CSL_CITATION {"citationID":"Pf0BFAba","properties":{"formattedCitation":"(3)","plainCitation":"(3)"},"citationItems":[{"id":100,"uris":["http://zotero.org/users/2216028/items/W4AAPB4F"],"uri":["http://zotero.org/users/2216028/items/W4AAPB4F"],"itemData":{"id":100,"type":"post-weblog","title":"Resolving Git Conflicts","container-title":"help.github.com"}}],"schema":"https://github.com/citation-style-language/schema/raw/master/csl-citation.json"} </w:instrText>
      </w:r>
      <w:r w:rsidR="00C84A3E">
        <w:fldChar w:fldCharType="separate"/>
      </w:r>
      <w:r w:rsidR="00F87F8A" w:rsidRPr="00F87F8A">
        <w:t>(3)</w:t>
      </w:r>
      <w:r w:rsidR="00C84A3E">
        <w:fldChar w:fldCharType="end"/>
      </w:r>
      <w:r w:rsidR="00F87F8A">
        <w:t xml:space="preserve">] To resolve conflicts Git displays all conflicts in code by marking the duplicate lines and the changes between </w:t>
      </w:r>
      <w:r w:rsidR="00F87F8A">
        <w:lastRenderedPageBreak/>
        <w:t xml:space="preserve">them. The developer then chooses which of the duplicate lines are correct and deletes the others. </w:t>
      </w:r>
    </w:p>
    <w:p w:rsidR="00312DDD" w:rsidRDefault="00312DDD" w:rsidP="00312DDD">
      <w:pPr>
        <w:pStyle w:val="Heading6"/>
      </w:pPr>
      <w:r>
        <w:t>Release a Version</w:t>
      </w:r>
    </w:p>
    <w:p w:rsidR="00312DDD" w:rsidRDefault="00312DDD" w:rsidP="00312DDD">
      <w:r>
        <w:t xml:space="preserve">When all of the development in the current scope of the project is completed a version can be released. A version branch is created off the master branch with a given version number. This branch is then tagged, which creates the release. </w:t>
      </w:r>
    </w:p>
    <w:p w:rsidR="00312DDD" w:rsidRDefault="00312DDD" w:rsidP="00312DDD">
      <w:pPr>
        <w:pStyle w:val="bash"/>
      </w:pPr>
      <w:r>
        <w:t>git checkout -b release-1.2 develop</w:t>
      </w:r>
    </w:p>
    <w:p w:rsidR="00312DDD" w:rsidRDefault="00312DDD" w:rsidP="00312DDD">
      <w:pPr>
        <w:pStyle w:val="bash"/>
      </w:pPr>
      <w:r>
        <w:t>git checkout master</w:t>
      </w:r>
    </w:p>
    <w:p w:rsidR="00312DDD" w:rsidRDefault="00312DDD" w:rsidP="00312DDD">
      <w:pPr>
        <w:pStyle w:val="bash"/>
      </w:pPr>
      <w:r>
        <w:t>git merge --no-ff release-1.2</w:t>
      </w:r>
    </w:p>
    <w:p w:rsidR="00312DDD" w:rsidRDefault="00312DDD" w:rsidP="00312DDD">
      <w:pPr>
        <w:pStyle w:val="bash"/>
      </w:pPr>
      <w:r>
        <w:t>git tag -a v1.2</w:t>
      </w:r>
    </w:p>
    <w:p w:rsidR="00312DDD" w:rsidRDefault="00312DDD" w:rsidP="00312DDD">
      <w:pPr>
        <w:pStyle w:val="bash"/>
      </w:pPr>
      <w:r>
        <w:t>git checkout develop</w:t>
      </w:r>
    </w:p>
    <w:p w:rsidR="00312DDD" w:rsidRDefault="00312DDD" w:rsidP="00312DDD">
      <w:pPr>
        <w:pStyle w:val="bash"/>
      </w:pPr>
      <w:r>
        <w:t>git develop</w:t>
      </w:r>
    </w:p>
    <w:p w:rsidR="00312DDD" w:rsidRDefault="00312DDD" w:rsidP="00312DDD">
      <w:pPr>
        <w:pStyle w:val="bash"/>
      </w:pPr>
      <w:r>
        <w:t>git merge --no-ff release 1.2</w:t>
      </w:r>
    </w:p>
    <w:p w:rsidR="00312DDD" w:rsidRDefault="00312DDD" w:rsidP="00312DDD">
      <w:pPr>
        <w:pStyle w:val="bash"/>
      </w:pPr>
      <w:r>
        <w:t>git push</w:t>
      </w:r>
    </w:p>
    <w:p w:rsidR="00312DDD" w:rsidRDefault="00312DDD" w:rsidP="00312DDD">
      <w:pPr>
        <w:pStyle w:val="Heading2"/>
      </w:pPr>
    </w:p>
    <w:p w:rsidR="00F87F8A" w:rsidRDefault="00F87F8A" w:rsidP="00F87F8A">
      <w:pPr>
        <w:rPr>
          <w:lang w:val="en-IE"/>
        </w:rPr>
      </w:pPr>
    </w:p>
    <w:p w:rsidR="00F87F8A" w:rsidRDefault="00F87F8A" w:rsidP="00F87F8A">
      <w:pPr>
        <w:rPr>
          <w:lang w:val="en-IE"/>
        </w:rPr>
      </w:pPr>
    </w:p>
    <w:p w:rsidR="00F87F8A" w:rsidRDefault="00F87F8A" w:rsidP="00F87F8A">
      <w:pPr>
        <w:rPr>
          <w:lang w:val="en-IE"/>
        </w:rPr>
      </w:pPr>
    </w:p>
    <w:p w:rsidR="00F87F8A" w:rsidRPr="00F87F8A" w:rsidRDefault="00F87F8A" w:rsidP="00F87F8A">
      <w:pPr>
        <w:rPr>
          <w:lang w:val="en-IE"/>
        </w:rPr>
      </w:pPr>
    </w:p>
    <w:p w:rsidR="00F87F8A" w:rsidRPr="00F87F8A" w:rsidRDefault="00312DDD" w:rsidP="00F87F8A">
      <w:pPr>
        <w:pStyle w:val="Heading5"/>
      </w:pPr>
      <w:r>
        <w:t>SSH</w:t>
      </w:r>
    </w:p>
    <w:p w:rsidR="00312DDD" w:rsidRDefault="00312DDD" w:rsidP="00312DDD">
      <w:r>
        <w:t xml:space="preserve">Ssh was used to run commands on the raspberry </w:t>
      </w:r>
      <w:proofErr w:type="spellStart"/>
      <w:r>
        <w:t>pis</w:t>
      </w:r>
      <w:proofErr w:type="spellEnd"/>
      <w:r>
        <w:t xml:space="preserve">. It allows remote login to the </w:t>
      </w:r>
      <w:proofErr w:type="spellStart"/>
      <w:r>
        <w:t>rpi</w:t>
      </w:r>
      <w:proofErr w:type="spellEnd"/>
      <w:r>
        <w:t xml:space="preserve">, returning a console in which to run commands. </w:t>
      </w:r>
    </w:p>
    <w:p w:rsidR="00312DDD" w:rsidRDefault="00312DDD" w:rsidP="00312DDD">
      <w:r>
        <w:t xml:space="preserve">By placing my laptop's public into </w:t>
      </w:r>
      <w:r>
        <w:rPr>
          <w:i/>
        </w:rPr>
        <w:t>/home/pi/.</w:t>
      </w:r>
      <w:proofErr w:type="spellStart"/>
      <w:r>
        <w:rPr>
          <w:i/>
        </w:rPr>
        <w:t>ssh</w:t>
      </w:r>
      <w:proofErr w:type="spellEnd"/>
      <w:r>
        <w:rPr>
          <w:i/>
        </w:rPr>
        <w:t>/</w:t>
      </w:r>
      <w:proofErr w:type="spellStart"/>
      <w:r>
        <w:rPr>
          <w:i/>
        </w:rPr>
        <w:t>authorized_keys</w:t>
      </w:r>
      <w:proofErr w:type="spellEnd"/>
      <w:r>
        <w:t xml:space="preserve"> I am able to login to the pi without entering a password. This process is repeated with the pi's keys placed on the db server. This facilitates the usage of </w:t>
      </w:r>
      <w:proofErr w:type="spellStart"/>
      <w:r>
        <w:t>scp</w:t>
      </w:r>
      <w:proofErr w:type="spellEnd"/>
      <w:r>
        <w:t xml:space="preserve"> to sync local files onto the db server, which also requires no input from the user.</w:t>
      </w:r>
    </w:p>
    <w:p w:rsidR="00312DDD" w:rsidRDefault="00312DDD" w:rsidP="00312DDD">
      <w:r>
        <w:t>SSH is also used to access the application and database servers to run commands to initialize these components.</w:t>
      </w:r>
    </w:p>
    <w:p w:rsidR="00312DDD" w:rsidRDefault="00312DDD" w:rsidP="00312DDD"/>
    <w:p w:rsidR="00312DDD" w:rsidRDefault="00312DDD" w:rsidP="00312DDD">
      <w:pPr>
        <w:pStyle w:val="Heading5"/>
      </w:pPr>
      <w:r>
        <w:t xml:space="preserve">VIM </w:t>
      </w:r>
    </w:p>
    <w:p w:rsidR="00312DDD" w:rsidRDefault="00312DDD" w:rsidP="00312DDD">
      <w:r>
        <w:t xml:space="preserve">Vim is a text editor found on almost all Linux systems. It is used to edit text files such as configurations on the Raspberry </w:t>
      </w:r>
      <w:proofErr w:type="spellStart"/>
      <w:r>
        <w:t>Pis</w:t>
      </w:r>
      <w:proofErr w:type="spellEnd"/>
      <w:r>
        <w:t>, APP and DB servers.</w:t>
      </w:r>
    </w:p>
    <w:p w:rsidR="00312DDD" w:rsidRDefault="00312DDD" w:rsidP="00312DDD"/>
    <w:p w:rsidR="00312DDD" w:rsidRDefault="00312DDD" w:rsidP="00312DDD">
      <w:pPr>
        <w:pStyle w:val="Heading5"/>
      </w:pPr>
      <w:r>
        <w:t>CRON JOBS</w:t>
      </w:r>
    </w:p>
    <w:p w:rsidR="00312DDD" w:rsidRDefault="00312DDD" w:rsidP="00312DDD">
      <w:r>
        <w:t xml:space="preserve">A </w:t>
      </w:r>
      <w:proofErr w:type="spellStart"/>
      <w:r>
        <w:t>cron</w:t>
      </w:r>
      <w:proofErr w:type="spellEnd"/>
      <w:r>
        <w:t xml:space="preserve"> job is used to launch a python script which starts the bluetooth monitoring on the Raspberry </w:t>
      </w:r>
      <w:proofErr w:type="spellStart"/>
      <w:r>
        <w:t>Pis</w:t>
      </w:r>
      <w:proofErr w:type="spellEnd"/>
      <w:r>
        <w:t xml:space="preserve">. This script is run on </w:t>
      </w:r>
      <w:proofErr w:type="spellStart"/>
      <w:r>
        <w:t>startup</w:t>
      </w:r>
      <w:proofErr w:type="spellEnd"/>
      <w:r>
        <w:t xml:space="preserve"> so the user does not need to interact with the pi at all once it has been powered on.</w:t>
      </w:r>
    </w:p>
    <w:p w:rsidR="00312DDD" w:rsidRDefault="00312DDD" w:rsidP="00312DDD">
      <w:pPr>
        <w:pStyle w:val="bash"/>
        <w:rPr>
          <w:szCs w:val="20"/>
        </w:rPr>
      </w:pPr>
      <w:proofErr w:type="spellStart"/>
      <w:r>
        <w:rPr>
          <w:szCs w:val="20"/>
        </w:rPr>
        <w:t>sudo</w:t>
      </w:r>
      <w:proofErr w:type="spellEnd"/>
      <w:r>
        <w:rPr>
          <w:szCs w:val="20"/>
        </w:rPr>
        <w:t xml:space="preserve"> </w:t>
      </w:r>
      <w:proofErr w:type="spellStart"/>
      <w:r>
        <w:rPr>
          <w:szCs w:val="20"/>
        </w:rPr>
        <w:t>crontab</w:t>
      </w:r>
      <w:proofErr w:type="spellEnd"/>
      <w:r>
        <w:rPr>
          <w:szCs w:val="20"/>
        </w:rPr>
        <w:t xml:space="preserve"> -e</w:t>
      </w:r>
    </w:p>
    <w:p w:rsidR="00312DDD" w:rsidRDefault="00312DDD" w:rsidP="00312DDD">
      <w:pPr>
        <w:pStyle w:val="bash"/>
        <w:rPr>
          <w:szCs w:val="20"/>
        </w:rPr>
      </w:pPr>
      <w:r>
        <w:rPr>
          <w:szCs w:val="20"/>
        </w:rPr>
        <w:t>@reboot /opt/platinum/mon/startup.sh</w:t>
      </w:r>
    </w:p>
    <w:p w:rsidR="00312DDD" w:rsidRPr="003D380C" w:rsidRDefault="00312DDD" w:rsidP="00312DDD">
      <w:pPr>
        <w:pStyle w:val="bash"/>
        <w:rPr>
          <w:szCs w:val="20"/>
        </w:rPr>
      </w:pPr>
      <w:r>
        <w:rPr>
          <w:szCs w:val="20"/>
        </w:rPr>
        <w:t>@reboot /opt/platinum/mon/syncfiles.sh</w:t>
      </w:r>
    </w:p>
    <w:p w:rsidR="00312DDD" w:rsidRDefault="00312DDD" w:rsidP="00312DDD">
      <w:pPr>
        <w:pStyle w:val="Heading6"/>
      </w:pPr>
      <w:r>
        <w:t>startrup.sh</w:t>
      </w:r>
    </w:p>
    <w:p w:rsidR="00312DDD" w:rsidRPr="001364AE" w:rsidRDefault="00312DDD" w:rsidP="00312DDD">
      <w:pPr>
        <w:pStyle w:val="bash"/>
        <w:rPr>
          <w:szCs w:val="20"/>
        </w:rPr>
      </w:pPr>
      <w:r>
        <w:rPr>
          <w:szCs w:val="20"/>
        </w:rPr>
        <w:t>python StartProgram.py 1 False</w:t>
      </w:r>
    </w:p>
    <w:p w:rsidR="00312DDD" w:rsidRDefault="00312DDD" w:rsidP="00312DDD"/>
    <w:p w:rsidR="00312DDD" w:rsidRDefault="00312DDD" w:rsidP="00312DDD">
      <w:r>
        <w:t xml:space="preserve">Another </w:t>
      </w:r>
      <w:proofErr w:type="spellStart"/>
      <w:r>
        <w:t>cron</w:t>
      </w:r>
      <w:proofErr w:type="spellEnd"/>
      <w:r>
        <w:t xml:space="preserve"> job is scheduled to run a python script to check if an internet connection has come available. If it has detected a </w:t>
      </w:r>
      <w:proofErr w:type="spellStart"/>
      <w:r>
        <w:t>wifi</w:t>
      </w:r>
      <w:proofErr w:type="spellEnd"/>
      <w:r>
        <w:t xml:space="preserve"> signal of a known network and established a connection to that network, the python script copies all local SensorReadings csv files to the application server. </w:t>
      </w:r>
    </w:p>
    <w:p w:rsidR="00312DDD" w:rsidRDefault="00312DDD" w:rsidP="00312DDD">
      <w:pPr>
        <w:pStyle w:val="Heading6"/>
      </w:pPr>
      <w:r>
        <w:lastRenderedPageBreak/>
        <w:t>syncfiles.sh</w:t>
      </w:r>
    </w:p>
    <w:p w:rsidR="00312DDD" w:rsidRPr="001364AE" w:rsidRDefault="00312DDD" w:rsidP="00312DDD">
      <w:pPr>
        <w:pStyle w:val="bash"/>
      </w:pPr>
      <w:r>
        <w:t>python SyncLocalFiles.py</w:t>
      </w:r>
    </w:p>
    <w:p w:rsidR="00312DDD" w:rsidRPr="00312DDD" w:rsidRDefault="00312DDD" w:rsidP="00312DDD">
      <w:pPr>
        <w:rPr>
          <w:lang w:val="en-IE"/>
        </w:rPr>
      </w:pPr>
    </w:p>
    <w:p w:rsidR="00312DDD" w:rsidRDefault="00312DDD" w:rsidP="00291658">
      <w:pPr>
        <w:rPr>
          <w:lang w:val="en-IE"/>
        </w:rPr>
      </w:pPr>
    </w:p>
    <w:p w:rsidR="00A31A03" w:rsidRDefault="00A31A03" w:rsidP="00291658">
      <w:pPr>
        <w:rPr>
          <w:lang w:val="en-IE"/>
        </w:rPr>
      </w:pPr>
    </w:p>
    <w:p w:rsidR="00A31A03" w:rsidRDefault="00A31A03" w:rsidP="00A31A03">
      <w:pPr>
        <w:pStyle w:val="Heading5"/>
        <w:rPr>
          <w:lang w:val="en-IE"/>
        </w:rPr>
      </w:pPr>
      <w:r>
        <w:rPr>
          <w:lang w:val="en-IE"/>
        </w:rPr>
        <w:t>Raspberry PI</w:t>
      </w:r>
    </w:p>
    <w:p w:rsidR="00A31A03" w:rsidRPr="00A31A03" w:rsidRDefault="00A31A03" w:rsidP="00A31A03">
      <w:pPr>
        <w:rPr>
          <w:lang w:val="en-IE"/>
        </w:rPr>
      </w:pPr>
    </w:p>
    <w:p w:rsidR="00A31A03" w:rsidRDefault="00A31A03" w:rsidP="00A31A03">
      <w:pPr>
        <w:pStyle w:val="Heading3"/>
      </w:pPr>
      <w:r>
        <w:t>Technologies Rejected</w:t>
      </w:r>
    </w:p>
    <w:p w:rsidR="00A31A03" w:rsidRPr="00A31A03" w:rsidRDefault="00A31A03" w:rsidP="00A31A03">
      <w:pPr>
        <w:pStyle w:val="Heading5"/>
        <w:rPr>
          <w:lang w:val="en-IE"/>
        </w:rPr>
      </w:pPr>
      <w:r>
        <w:rPr>
          <w:lang w:val="en-IE"/>
        </w:rPr>
        <w:t>Android</w:t>
      </w:r>
    </w:p>
    <w:p w:rsidR="00A31A03" w:rsidRDefault="00A31A03" w:rsidP="00A31A03">
      <w:pPr>
        <w:rPr>
          <w:lang w:val="en-IE"/>
        </w:rPr>
      </w:pPr>
      <w:r>
        <w:rPr>
          <w:lang w:val="en-IE"/>
        </w:rPr>
        <w:t xml:space="preserve">Android was initially chosen to be the technology used for building the receivers with. It is the name of the Operating System which is run on a large percentage of mobile phones today. Android applications are built using the Java Language. </w:t>
      </w:r>
    </w:p>
    <w:p w:rsidR="00A31A03" w:rsidRDefault="00A31A03" w:rsidP="00A31A03">
      <w:pPr>
        <w:rPr>
          <w:lang w:val="en-IE"/>
        </w:rPr>
      </w:pPr>
    </w:p>
    <w:p w:rsidR="00A31A03" w:rsidRDefault="00A31A03" w:rsidP="00A31A03">
      <w:pPr>
        <w:rPr>
          <w:lang w:val="en-IE"/>
        </w:rPr>
      </w:pPr>
      <w:r>
        <w:rPr>
          <w:lang w:val="en-IE"/>
        </w:rPr>
        <w:t>By using android smart phones I would be able to take advantage of their inbuilt features.</w:t>
      </w:r>
    </w:p>
    <w:p w:rsidR="00A31A03" w:rsidRDefault="00A31A03" w:rsidP="00A31A03">
      <w:pPr>
        <w:rPr>
          <w:lang w:val="en-IE"/>
        </w:rPr>
      </w:pPr>
    </w:p>
    <w:p w:rsidR="00A31A03" w:rsidRDefault="00A31A03" w:rsidP="00A31A03">
      <w:pPr>
        <w:pStyle w:val="Heading6"/>
        <w:rPr>
          <w:lang w:val="en-IE"/>
        </w:rPr>
      </w:pPr>
      <w:r>
        <w:rPr>
          <w:lang w:val="en-IE"/>
        </w:rPr>
        <w:t>Why Android was Rejected</w:t>
      </w:r>
    </w:p>
    <w:p w:rsidR="00A31A03" w:rsidRDefault="00A31A03" w:rsidP="00A31A03">
      <w:pPr>
        <w:rPr>
          <w:lang w:val="en-IE"/>
        </w:rPr>
      </w:pPr>
      <w:r>
        <w:rPr>
          <w:lang w:val="en-IE"/>
        </w:rPr>
        <w:t xml:space="preserve">Prior to the beginning of this project I had little experience programming for Android. There came a critical point in the development phase where I realised that I would not be able to achieve the aims of the project using these tools. Also it was the only element in the project so which was not written in Python. Both PNM-Mon and PNM-DB are </w:t>
      </w:r>
      <w:proofErr w:type="spellStart"/>
      <w:r>
        <w:rPr>
          <w:lang w:val="en-IE"/>
        </w:rPr>
        <w:t>Django</w:t>
      </w:r>
      <w:proofErr w:type="spellEnd"/>
      <w:r>
        <w:rPr>
          <w:lang w:val="en-IE"/>
        </w:rPr>
        <w:t xml:space="preserve"> Web Applications which are coded in Python. I felt that not only would I be streamlining the continuity between the different applications but that I would also be reducing the level of project risk and the delivery of a working system.</w:t>
      </w:r>
    </w:p>
    <w:p w:rsidR="00A31A03" w:rsidRDefault="00A31A03" w:rsidP="00A31A03">
      <w:pPr>
        <w:rPr>
          <w:lang w:val="en-IE"/>
        </w:rPr>
      </w:pPr>
    </w:p>
    <w:p w:rsidR="00A31A03" w:rsidRPr="00A31A03" w:rsidRDefault="00A31A03" w:rsidP="00A31A03">
      <w:pPr>
        <w:rPr>
          <w:lang w:val="en-IE"/>
        </w:rPr>
      </w:pPr>
    </w:p>
    <w:p w:rsidR="00291658" w:rsidRDefault="00291658" w:rsidP="00291658">
      <w:pPr>
        <w:pStyle w:val="Heading3"/>
      </w:pPr>
      <w:r>
        <w:t>Conclusion</w:t>
      </w:r>
    </w:p>
    <w:p w:rsidR="00291658" w:rsidRPr="00291658" w:rsidRDefault="00291658" w:rsidP="00291658">
      <w:pPr>
        <w:rPr>
          <w:lang w:val="en-IE"/>
        </w:rPr>
      </w:pPr>
    </w:p>
    <w:p w:rsidR="007638D3" w:rsidRDefault="007638D3">
      <w:pPr>
        <w:rPr>
          <w:lang w:val="en-IE"/>
        </w:rPr>
      </w:pPr>
      <w:r>
        <w:rPr>
          <w:lang w:val="en-IE"/>
        </w:rPr>
        <w:br w:type="page"/>
      </w:r>
    </w:p>
    <w:p w:rsidR="00C62547" w:rsidRDefault="00C62547" w:rsidP="00291658">
      <w:pPr>
        <w:pStyle w:val="Heading2"/>
      </w:pPr>
      <w:r>
        <w:lastRenderedPageBreak/>
        <w:t>3. Project Design and Methodology</w:t>
      </w:r>
    </w:p>
    <w:p w:rsidR="008C26C8" w:rsidRDefault="008C26C8" w:rsidP="008C26C8">
      <w:pPr>
        <w:pStyle w:val="Chapterheading"/>
        <w:ind w:left="720"/>
        <w:rPr>
          <w:b w:val="0"/>
          <w:sz w:val="24"/>
        </w:rPr>
      </w:pPr>
    </w:p>
    <w:p w:rsidR="004469E3" w:rsidRDefault="006E1362" w:rsidP="004469E3">
      <w:pPr>
        <w:pStyle w:val="Heading3"/>
      </w:pPr>
      <w:r>
        <w:t>Introduction</w:t>
      </w:r>
    </w:p>
    <w:p w:rsidR="00291658" w:rsidRPr="00291658" w:rsidRDefault="00291658" w:rsidP="00291658">
      <w:pPr>
        <w:rPr>
          <w:lang w:val="en-IE"/>
        </w:rPr>
      </w:pPr>
    </w:p>
    <w:p w:rsidR="004469E3" w:rsidRDefault="004469E3" w:rsidP="004469E3">
      <w:r>
        <w:t>In this section I will give an overview of the software development methodology which was used and why it was chosen. I will also discuss in detail the design of each of the system's components, listing each components features and which use cases they provide for.</w:t>
      </w:r>
    </w:p>
    <w:p w:rsidR="004469E3" w:rsidRDefault="004469E3" w:rsidP="004469E3"/>
    <w:p w:rsidR="006E1362" w:rsidRDefault="006E1362" w:rsidP="004469E3"/>
    <w:p w:rsidR="004469E3" w:rsidRDefault="004469E3" w:rsidP="004469E3">
      <w:pPr>
        <w:pStyle w:val="Heading3"/>
      </w:pPr>
      <w:r>
        <w:t>Software Methodology</w:t>
      </w:r>
    </w:p>
    <w:p w:rsidR="006E1362" w:rsidRDefault="006E1362" w:rsidP="006E1362">
      <w:pPr>
        <w:pStyle w:val="Heading4"/>
        <w:rPr>
          <w:lang w:val="en-IE"/>
        </w:rPr>
      </w:pPr>
      <w:r>
        <w:rPr>
          <w:lang w:val="en-IE"/>
        </w:rPr>
        <w:t>Introduction</w:t>
      </w:r>
    </w:p>
    <w:p w:rsidR="006E1362" w:rsidRDefault="006E1362" w:rsidP="006E1362">
      <w:pPr>
        <w:rPr>
          <w:color w:val="FF0000"/>
          <w:lang w:val="en-IE"/>
        </w:rPr>
      </w:pPr>
      <w:r w:rsidRPr="006E1362">
        <w:rPr>
          <w:color w:val="FF0000"/>
          <w:lang w:val="en-IE"/>
        </w:rPr>
        <w:t>Discuss</w:t>
      </w:r>
      <w:r>
        <w:rPr>
          <w:color w:val="FF0000"/>
          <w:lang w:val="en-IE"/>
        </w:rPr>
        <w:t xml:space="preserve"> software methodologies. Find sources</w:t>
      </w:r>
    </w:p>
    <w:p w:rsidR="006D6379" w:rsidRPr="006E1362" w:rsidRDefault="006D6379" w:rsidP="006E1362">
      <w:pPr>
        <w:rPr>
          <w:color w:val="FF0000"/>
          <w:lang w:val="en-IE"/>
        </w:rPr>
      </w:pPr>
      <w:r>
        <w:rPr>
          <w:color w:val="FF0000"/>
          <w:lang w:val="en-IE"/>
        </w:rPr>
        <w:t xml:space="preserve">Agile </w:t>
      </w:r>
    </w:p>
    <w:p w:rsidR="00C62547" w:rsidRDefault="004469E3" w:rsidP="004469E3">
      <w:pPr>
        <w:pStyle w:val="Heading4"/>
      </w:pPr>
      <w:r>
        <w:t>Identification of Methodology</w:t>
      </w:r>
    </w:p>
    <w:p w:rsidR="006E1362" w:rsidRPr="006E1362" w:rsidRDefault="006E1362" w:rsidP="006E1362">
      <w:pPr>
        <w:rPr>
          <w:color w:val="FF0000"/>
        </w:rPr>
      </w:pPr>
      <w:r>
        <w:rPr>
          <w:color w:val="FF0000"/>
        </w:rPr>
        <w:t xml:space="preserve">Discuss </w:t>
      </w:r>
      <w:proofErr w:type="spellStart"/>
      <w:r>
        <w:rPr>
          <w:color w:val="FF0000"/>
        </w:rPr>
        <w:t>xtreme</w:t>
      </w:r>
      <w:proofErr w:type="spellEnd"/>
      <w:r>
        <w:rPr>
          <w:color w:val="FF0000"/>
        </w:rPr>
        <w:t xml:space="preserve"> programming</w:t>
      </w:r>
    </w:p>
    <w:p w:rsidR="00C62547" w:rsidRDefault="00C62547" w:rsidP="00C62547">
      <w:r>
        <w:t>For this project I used an agile methodology. The Agile Process used was Extreme Programming.  According to this definition from extremeprogramming.org,  Extreme Programming "is a lot like a jigsaw puzzle. Individually the pieces make no sense, but when combined together a complete picture can be seen."</w:t>
      </w:r>
    </w:p>
    <w:p w:rsidR="004469E3" w:rsidRDefault="004469E3" w:rsidP="00C62547"/>
    <w:p w:rsidR="00C62547" w:rsidRDefault="00694229" w:rsidP="004469E3">
      <w:pPr>
        <w:jc w:val="center"/>
      </w:pPr>
      <w:r>
        <w:rPr>
          <w:noProof/>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9.8pt;height:124.8pt">
            <v:imagedata r:id="rId13" o:title="project"/>
          </v:shape>
        </w:pict>
      </w:r>
    </w:p>
    <w:p w:rsidR="007821A2" w:rsidRDefault="007821A2" w:rsidP="00C62547"/>
    <w:p w:rsidR="006E1362" w:rsidRDefault="006E1362" w:rsidP="00C62547">
      <w:proofErr w:type="spellStart"/>
      <w:r>
        <w:t>Xtreme</w:t>
      </w:r>
      <w:proofErr w:type="spellEnd"/>
      <w:r>
        <w:t xml:space="preserve"> facilitates the rapid prototyping of software which</w:t>
      </w:r>
    </w:p>
    <w:p w:rsidR="006E1362" w:rsidRDefault="006E1362" w:rsidP="00C62547"/>
    <w:p w:rsidR="006E1362" w:rsidRDefault="006E1362" w:rsidP="00C62547"/>
    <w:p w:rsidR="006E1362" w:rsidRDefault="006E1362" w:rsidP="00C62547"/>
    <w:p w:rsidR="007821A2" w:rsidRDefault="007821A2" w:rsidP="007821A2"/>
    <w:p w:rsidR="007821A2" w:rsidRDefault="007821A2" w:rsidP="00C62547"/>
    <w:p w:rsidR="007821A2" w:rsidRDefault="007821A2" w:rsidP="00C62547"/>
    <w:p w:rsidR="004469E3" w:rsidRDefault="004469E3" w:rsidP="00C62547"/>
    <w:p w:rsidR="004469E3" w:rsidRDefault="004469E3" w:rsidP="00C62547"/>
    <w:p w:rsidR="004469E3" w:rsidRDefault="004469E3" w:rsidP="00C62547"/>
    <w:p w:rsidR="004469E3" w:rsidRDefault="004469E3" w:rsidP="00C62547"/>
    <w:p w:rsidR="004469E3" w:rsidRDefault="004469E3" w:rsidP="00C62547"/>
    <w:p w:rsidR="004469E3" w:rsidRDefault="004469E3" w:rsidP="00C62547"/>
    <w:p w:rsidR="004469E3" w:rsidRDefault="004469E3" w:rsidP="00C62547"/>
    <w:p w:rsidR="004469E3" w:rsidRDefault="004469E3" w:rsidP="00C62547"/>
    <w:p w:rsidR="004469E3" w:rsidRDefault="004469E3" w:rsidP="00C62547"/>
    <w:p w:rsidR="00017A5C" w:rsidRDefault="00017A5C" w:rsidP="00890BAD">
      <w:pPr>
        <w:pStyle w:val="Heading3"/>
        <w:rPr>
          <w:sz w:val="24"/>
          <w:lang w:val="en-GB"/>
        </w:rPr>
      </w:pPr>
    </w:p>
    <w:p w:rsidR="00017A5C" w:rsidRDefault="00017A5C" w:rsidP="00890BAD">
      <w:pPr>
        <w:pStyle w:val="Heading3"/>
      </w:pPr>
      <w:r>
        <w:t>Use Cases</w:t>
      </w:r>
    </w:p>
    <w:p w:rsidR="00017A5C" w:rsidRDefault="00017A5C" w:rsidP="00017A5C">
      <w:pPr>
        <w:rPr>
          <w:lang w:val="en-IE"/>
        </w:rPr>
      </w:pPr>
    </w:p>
    <w:p w:rsidR="00017A5C" w:rsidRDefault="00017A5C" w:rsidP="00017A5C">
      <w:pPr>
        <w:rPr>
          <w:lang w:val="en-IE"/>
        </w:rPr>
      </w:pPr>
    </w:p>
    <w:p w:rsidR="00017A5C" w:rsidRPr="00017A5C" w:rsidRDefault="00017A5C" w:rsidP="00017A5C">
      <w:pPr>
        <w:rPr>
          <w:lang w:val="en-IE"/>
        </w:rPr>
      </w:pPr>
    </w:p>
    <w:p w:rsidR="007821A2" w:rsidRDefault="00884B80" w:rsidP="00890BAD">
      <w:pPr>
        <w:pStyle w:val="Heading3"/>
      </w:pPr>
      <w:r>
        <w:t>System</w:t>
      </w:r>
      <w:r w:rsidR="00017A5C">
        <w:t xml:space="preserve"> Components</w:t>
      </w:r>
    </w:p>
    <w:p w:rsidR="007821A2" w:rsidRDefault="007821A2" w:rsidP="007821A2"/>
    <w:p w:rsidR="00890BAD" w:rsidRDefault="004469E3" w:rsidP="007821A2">
      <w:r>
        <w:t xml:space="preserve">In this section I will </w:t>
      </w:r>
      <w:r w:rsidR="00FD4648">
        <w:t xml:space="preserve">give a detailed </w:t>
      </w:r>
      <w:r w:rsidR="00884B80">
        <w:t>system overview</w:t>
      </w:r>
      <w:r w:rsidR="00FD4648">
        <w:t xml:space="preserve"> and presentation </w:t>
      </w:r>
      <w:r w:rsidR="00B132D3">
        <w:t xml:space="preserve">of </w:t>
      </w:r>
      <w:r w:rsidR="00FD4648">
        <w:t xml:space="preserve">each component in the project </w:t>
      </w:r>
      <w:r w:rsidR="00B132D3">
        <w:t xml:space="preserve">and detail how the </w:t>
      </w:r>
      <w:r w:rsidR="00FD4648">
        <w:t>components communicate</w:t>
      </w:r>
      <w:r w:rsidR="00B132D3">
        <w:t>d</w:t>
      </w:r>
      <w:r w:rsidR="00FD4648">
        <w:t xml:space="preserve"> with each other within the system.</w:t>
      </w:r>
    </w:p>
    <w:p w:rsidR="00884B80" w:rsidRDefault="00884B80" w:rsidP="007821A2"/>
    <w:p w:rsidR="00884B80" w:rsidRDefault="00884B80" w:rsidP="00884B80">
      <w:pPr>
        <w:pStyle w:val="Heading5"/>
      </w:pPr>
      <w:r>
        <w:t>How does the positioning work.</w:t>
      </w:r>
    </w:p>
    <w:p w:rsidR="00884B80" w:rsidRDefault="00884B80" w:rsidP="00884B80">
      <w:r>
        <w:t xml:space="preserve">The three or more bluetooth monitors are placed in exact locations around the pitch. It is of utmost importance that these monitors be placed in the correct location around it so that the </w:t>
      </w:r>
      <w:proofErr w:type="spellStart"/>
      <w:r>
        <w:t>triliteration</w:t>
      </w:r>
      <w:proofErr w:type="spellEnd"/>
      <w:r>
        <w:t xml:space="preserve"> algorithm may accurately calculate the player's position. </w:t>
      </w:r>
    </w:p>
    <w:p w:rsidR="00884B80" w:rsidRDefault="00884B80" w:rsidP="00884B80"/>
    <w:p w:rsidR="00884B80" w:rsidRDefault="00884B80" w:rsidP="00884B80">
      <w:r>
        <w:t>The location of the for each of the monitors, or receivers is as follows:</w:t>
      </w:r>
    </w:p>
    <w:p w:rsidR="00884B80" w:rsidRPr="00884B80" w:rsidRDefault="00884B80" w:rsidP="00884B80">
      <w:r>
        <w:t xml:space="preserve">Monitor </w:t>
      </w:r>
    </w:p>
    <w:tbl>
      <w:tblPr>
        <w:tblStyle w:val="TableGrid"/>
        <w:tblW w:w="8755" w:type="dxa"/>
        <w:tblLook w:val="04A0"/>
      </w:tblPr>
      <w:tblGrid>
        <w:gridCol w:w="2130"/>
        <w:gridCol w:w="2130"/>
        <w:gridCol w:w="4495"/>
      </w:tblGrid>
      <w:tr w:rsidR="00884B80" w:rsidTr="00884B80">
        <w:tc>
          <w:tcPr>
            <w:tcW w:w="2130" w:type="dxa"/>
          </w:tcPr>
          <w:p w:rsidR="00884B80" w:rsidRDefault="00884B80" w:rsidP="00884B80">
            <w:r>
              <w:t>ID</w:t>
            </w:r>
          </w:p>
        </w:tc>
        <w:tc>
          <w:tcPr>
            <w:tcW w:w="2130" w:type="dxa"/>
          </w:tcPr>
          <w:p w:rsidR="00884B80" w:rsidRDefault="00884B80" w:rsidP="00884B80">
            <w:r>
              <w:t>Mandatory</w:t>
            </w:r>
          </w:p>
        </w:tc>
        <w:tc>
          <w:tcPr>
            <w:tcW w:w="4495" w:type="dxa"/>
          </w:tcPr>
          <w:p w:rsidR="00884B80" w:rsidRDefault="00884B80" w:rsidP="00884B80">
            <w:r>
              <w:t>Position</w:t>
            </w:r>
          </w:p>
        </w:tc>
      </w:tr>
      <w:tr w:rsidR="00884B80" w:rsidTr="00884B80">
        <w:tc>
          <w:tcPr>
            <w:tcW w:w="2130" w:type="dxa"/>
          </w:tcPr>
          <w:p w:rsidR="00884B80" w:rsidRDefault="00884B80" w:rsidP="00884B80">
            <w:pPr>
              <w:jc w:val="center"/>
            </w:pPr>
            <w:r>
              <w:t>Monitor 1</w:t>
            </w:r>
          </w:p>
        </w:tc>
        <w:tc>
          <w:tcPr>
            <w:tcW w:w="2130" w:type="dxa"/>
          </w:tcPr>
          <w:p w:rsidR="00884B80" w:rsidRDefault="00884B80" w:rsidP="00884B80">
            <w:pPr>
              <w:jc w:val="center"/>
            </w:pPr>
            <w:r>
              <w:t>Yes</w:t>
            </w:r>
          </w:p>
        </w:tc>
        <w:tc>
          <w:tcPr>
            <w:tcW w:w="4495" w:type="dxa"/>
          </w:tcPr>
          <w:p w:rsidR="00884B80" w:rsidRDefault="00884B80" w:rsidP="00884B80">
            <w:pPr>
              <w:jc w:val="center"/>
            </w:pPr>
            <w:r>
              <w:t>Halfway line at side of pitch</w:t>
            </w:r>
          </w:p>
        </w:tc>
      </w:tr>
      <w:tr w:rsidR="00884B80" w:rsidTr="00884B80">
        <w:tc>
          <w:tcPr>
            <w:tcW w:w="2130" w:type="dxa"/>
          </w:tcPr>
          <w:p w:rsidR="00884B80" w:rsidRDefault="00884B80" w:rsidP="00884B80">
            <w:pPr>
              <w:jc w:val="center"/>
            </w:pPr>
            <w:r>
              <w:t>Monitor 2</w:t>
            </w:r>
          </w:p>
        </w:tc>
        <w:tc>
          <w:tcPr>
            <w:tcW w:w="2130" w:type="dxa"/>
          </w:tcPr>
          <w:p w:rsidR="00884B80" w:rsidRDefault="00884B80" w:rsidP="00884B80">
            <w:pPr>
              <w:jc w:val="center"/>
            </w:pPr>
            <w:r>
              <w:t>Yes</w:t>
            </w:r>
          </w:p>
        </w:tc>
        <w:tc>
          <w:tcPr>
            <w:tcW w:w="4495" w:type="dxa"/>
          </w:tcPr>
          <w:p w:rsidR="00884B80" w:rsidRDefault="00884B80" w:rsidP="00884B80">
            <w:pPr>
              <w:jc w:val="center"/>
            </w:pPr>
            <w:r>
              <w:t>Halfway line at far side of pitch</w:t>
            </w:r>
          </w:p>
        </w:tc>
      </w:tr>
      <w:tr w:rsidR="00884B80" w:rsidTr="00884B80">
        <w:tc>
          <w:tcPr>
            <w:tcW w:w="2130" w:type="dxa"/>
          </w:tcPr>
          <w:p w:rsidR="00884B80" w:rsidRDefault="00884B80" w:rsidP="00884B80">
            <w:pPr>
              <w:jc w:val="center"/>
            </w:pPr>
            <w:r>
              <w:t>Monitor 3</w:t>
            </w:r>
          </w:p>
        </w:tc>
        <w:tc>
          <w:tcPr>
            <w:tcW w:w="2130" w:type="dxa"/>
          </w:tcPr>
          <w:p w:rsidR="00884B80" w:rsidRDefault="00884B80" w:rsidP="00884B80">
            <w:pPr>
              <w:jc w:val="center"/>
            </w:pPr>
            <w:r>
              <w:t>Yes</w:t>
            </w:r>
          </w:p>
        </w:tc>
        <w:tc>
          <w:tcPr>
            <w:tcW w:w="4495" w:type="dxa"/>
          </w:tcPr>
          <w:p w:rsidR="00884B80" w:rsidRDefault="00884B80" w:rsidP="00884B80">
            <w:r>
              <w:t xml:space="preserve">Behind the </w:t>
            </w:r>
            <w:proofErr w:type="spellStart"/>
            <w:r>
              <w:t>endline</w:t>
            </w:r>
            <w:proofErr w:type="spellEnd"/>
            <w:r>
              <w:t xml:space="preserve"> </w:t>
            </w:r>
            <w:proofErr w:type="spellStart"/>
            <w:r>
              <w:t>haldway</w:t>
            </w:r>
            <w:proofErr w:type="spellEnd"/>
            <w:r>
              <w:t xml:space="preserve"> across the pitch</w:t>
            </w:r>
          </w:p>
        </w:tc>
      </w:tr>
      <w:tr w:rsidR="00884B80" w:rsidTr="00884B80">
        <w:tc>
          <w:tcPr>
            <w:tcW w:w="2130" w:type="dxa"/>
          </w:tcPr>
          <w:p w:rsidR="00884B80" w:rsidRDefault="00884B80" w:rsidP="00884B80">
            <w:pPr>
              <w:jc w:val="center"/>
            </w:pPr>
            <w:r>
              <w:t>Monitor 4</w:t>
            </w:r>
          </w:p>
        </w:tc>
        <w:tc>
          <w:tcPr>
            <w:tcW w:w="2130" w:type="dxa"/>
          </w:tcPr>
          <w:p w:rsidR="00884B80" w:rsidRDefault="00884B80" w:rsidP="00884B80">
            <w:pPr>
              <w:jc w:val="center"/>
            </w:pPr>
            <w:r>
              <w:t>No</w:t>
            </w:r>
          </w:p>
        </w:tc>
        <w:tc>
          <w:tcPr>
            <w:tcW w:w="4495" w:type="dxa"/>
          </w:tcPr>
          <w:p w:rsidR="00884B80" w:rsidRDefault="00884B80" w:rsidP="00884B80">
            <w:r>
              <w:t xml:space="preserve">Behind the </w:t>
            </w:r>
            <w:proofErr w:type="spellStart"/>
            <w:r>
              <w:t>endline</w:t>
            </w:r>
            <w:proofErr w:type="spellEnd"/>
            <w:r>
              <w:t xml:space="preserve"> halfway across the pitch at the other end.</w:t>
            </w:r>
          </w:p>
        </w:tc>
      </w:tr>
      <w:tr w:rsidR="00884B80" w:rsidTr="00884B80">
        <w:tc>
          <w:tcPr>
            <w:tcW w:w="2130" w:type="dxa"/>
          </w:tcPr>
          <w:p w:rsidR="00884B80" w:rsidRDefault="00884B80" w:rsidP="00884B80">
            <w:pPr>
              <w:jc w:val="center"/>
            </w:pPr>
          </w:p>
        </w:tc>
        <w:tc>
          <w:tcPr>
            <w:tcW w:w="2130" w:type="dxa"/>
          </w:tcPr>
          <w:p w:rsidR="00884B80" w:rsidRDefault="00884B80" w:rsidP="00884B80">
            <w:pPr>
              <w:jc w:val="center"/>
            </w:pPr>
          </w:p>
        </w:tc>
        <w:tc>
          <w:tcPr>
            <w:tcW w:w="4495" w:type="dxa"/>
          </w:tcPr>
          <w:p w:rsidR="00884B80" w:rsidRDefault="00884B80" w:rsidP="00884B80"/>
        </w:tc>
      </w:tr>
      <w:tr w:rsidR="00884B80" w:rsidTr="00884B80">
        <w:tc>
          <w:tcPr>
            <w:tcW w:w="2130" w:type="dxa"/>
          </w:tcPr>
          <w:p w:rsidR="00884B80" w:rsidRDefault="00884B80" w:rsidP="00884B80">
            <w:pPr>
              <w:jc w:val="center"/>
            </w:pPr>
          </w:p>
        </w:tc>
        <w:tc>
          <w:tcPr>
            <w:tcW w:w="2130" w:type="dxa"/>
          </w:tcPr>
          <w:p w:rsidR="00884B80" w:rsidRDefault="00884B80" w:rsidP="00884B80">
            <w:pPr>
              <w:jc w:val="center"/>
            </w:pPr>
          </w:p>
        </w:tc>
        <w:tc>
          <w:tcPr>
            <w:tcW w:w="4495" w:type="dxa"/>
          </w:tcPr>
          <w:p w:rsidR="00884B80" w:rsidRDefault="00884B80" w:rsidP="00884B80"/>
        </w:tc>
      </w:tr>
      <w:tr w:rsidR="00884B80" w:rsidTr="00884B80">
        <w:tc>
          <w:tcPr>
            <w:tcW w:w="2130" w:type="dxa"/>
          </w:tcPr>
          <w:p w:rsidR="00884B80" w:rsidRDefault="00884B80" w:rsidP="00884B80">
            <w:pPr>
              <w:jc w:val="center"/>
            </w:pPr>
          </w:p>
        </w:tc>
        <w:tc>
          <w:tcPr>
            <w:tcW w:w="2130" w:type="dxa"/>
          </w:tcPr>
          <w:p w:rsidR="00884B80" w:rsidRDefault="00884B80" w:rsidP="00884B80">
            <w:pPr>
              <w:jc w:val="center"/>
            </w:pPr>
          </w:p>
        </w:tc>
        <w:tc>
          <w:tcPr>
            <w:tcW w:w="4495" w:type="dxa"/>
          </w:tcPr>
          <w:p w:rsidR="00884B80" w:rsidRDefault="00884B80" w:rsidP="00884B80"/>
        </w:tc>
      </w:tr>
    </w:tbl>
    <w:p w:rsidR="00884B80" w:rsidRPr="00884B80" w:rsidRDefault="00884B80" w:rsidP="00884B80"/>
    <w:p w:rsidR="00890BAD" w:rsidRDefault="00884B80" w:rsidP="007821A2">
      <w:r>
        <w:t xml:space="preserve">As stated above, Monitors 1, 2 and 3 are all mandatory for the </w:t>
      </w:r>
      <w:proofErr w:type="spellStart"/>
      <w:r>
        <w:t>Triliteration</w:t>
      </w:r>
      <w:proofErr w:type="spellEnd"/>
      <w:r>
        <w:t xml:space="preserve"> Algorithm. The Algorithm requires there to be a minimum of three receivers measuring the distance between themselves and a sensor </w:t>
      </w:r>
      <w:r w:rsidR="002C0809">
        <w:t xml:space="preserve">at a single point in time in order to calculate a position of where the player is on the pitch. Monitor 4 is not required but it would help improve the accuracy of sensor positioning readings at the farthest points on the pitch from Monitor 3. </w:t>
      </w:r>
    </w:p>
    <w:p w:rsidR="002C0809" w:rsidRDefault="002C0809" w:rsidP="007821A2"/>
    <w:p w:rsidR="00FD4648" w:rsidRPr="00017A5C" w:rsidRDefault="00FD4648" w:rsidP="00FD4648">
      <w:pPr>
        <w:pStyle w:val="Heading4"/>
        <w:rPr>
          <w:b w:val="0"/>
        </w:rPr>
      </w:pPr>
      <w:r>
        <w:t xml:space="preserve">Bluetooth Wearable Sensor </w:t>
      </w:r>
      <w:r w:rsidRPr="00017A5C">
        <w:t>Sensortag</w:t>
      </w:r>
    </w:p>
    <w:p w:rsidR="00FD4648" w:rsidRPr="00FD4648" w:rsidRDefault="00FD4648" w:rsidP="00FD4648">
      <w:r w:rsidRPr="00FD4648">
        <w:rPr>
          <w:i/>
        </w:rPr>
        <w:t>Sensortag</w:t>
      </w:r>
      <w:r>
        <w:rPr>
          <w:i/>
        </w:rPr>
        <w:t xml:space="preserve"> </w:t>
      </w:r>
      <w:r>
        <w:t xml:space="preserve">is the </w:t>
      </w:r>
      <w:r w:rsidR="00017A5C">
        <w:t>name of the chosen sensor which players will wear while being monitored by the Platinum Analytics program.</w:t>
      </w:r>
    </w:p>
    <w:p w:rsidR="00FD4648" w:rsidRDefault="00FD4648" w:rsidP="00FD4648">
      <w:pPr>
        <w:pStyle w:val="Heading4"/>
      </w:pPr>
      <w:r>
        <w:t>Bluetooth Monitor PNM-MON</w:t>
      </w:r>
    </w:p>
    <w:p w:rsidR="00FD4648" w:rsidRDefault="00FD4648" w:rsidP="00FD4648">
      <w:r w:rsidRPr="00FD4648">
        <w:rPr>
          <w:i/>
        </w:rPr>
        <w:t>pnm-mon</w:t>
      </w:r>
      <w:r>
        <w:t xml:space="preserve"> is a Python application deployed on the three Raspberry Pi computers used for collecting the information from </w:t>
      </w:r>
    </w:p>
    <w:p w:rsidR="00A31A03" w:rsidRDefault="00A31A03" w:rsidP="00FD4648"/>
    <w:p w:rsidR="00884B80" w:rsidRDefault="00884B80" w:rsidP="00FD4648">
      <w:pPr>
        <w:rPr>
          <w:color w:val="FF0000"/>
          <w:lang w:val="en-IE"/>
        </w:rPr>
      </w:pPr>
      <w:r>
        <w:rPr>
          <w:color w:val="FF0000"/>
          <w:lang w:val="en-IE"/>
        </w:rPr>
        <w:t xml:space="preserve">Android </w:t>
      </w:r>
    </w:p>
    <w:p w:rsidR="00A31A03" w:rsidRPr="00884B80" w:rsidRDefault="00A31A03" w:rsidP="00FD4648">
      <w:pPr>
        <w:rPr>
          <w:color w:val="FF0000"/>
          <w:lang w:val="en-IE"/>
        </w:rPr>
      </w:pPr>
      <w:r w:rsidRPr="00884B80">
        <w:rPr>
          <w:color w:val="FF0000"/>
          <w:lang w:val="en-IE"/>
        </w:rPr>
        <w:t>Prior to the beginning of this project I had little experience programming for Android.</w:t>
      </w:r>
    </w:p>
    <w:p w:rsidR="00884B80" w:rsidRPr="00FD4648" w:rsidRDefault="00884B80" w:rsidP="00FD4648"/>
    <w:p w:rsidR="00FD4648" w:rsidRDefault="00FD4648" w:rsidP="00FD4648">
      <w:pPr>
        <w:pStyle w:val="Heading4"/>
      </w:pPr>
      <w:r>
        <w:lastRenderedPageBreak/>
        <w:t>Web Frontend PNM-WEB</w:t>
      </w:r>
    </w:p>
    <w:p w:rsidR="00FD4648" w:rsidRPr="00FD4648" w:rsidRDefault="00FD4648" w:rsidP="00FD4648">
      <w:r w:rsidRPr="00FD4648">
        <w:rPr>
          <w:i/>
        </w:rPr>
        <w:t>pnm-web</w:t>
      </w:r>
      <w:r>
        <w:rPr>
          <w:i/>
        </w:rPr>
        <w:t xml:space="preserve"> </w:t>
      </w:r>
      <w:r>
        <w:t>is the name given to the frontend web application which provides the web interface for users to interact with Platinum Analytics.</w:t>
      </w:r>
    </w:p>
    <w:p w:rsidR="006E1362" w:rsidRDefault="006E1362" w:rsidP="00FD4648">
      <w:pPr>
        <w:pStyle w:val="Heading4"/>
      </w:pPr>
      <w:r>
        <w:t>Database PNM-DB</w:t>
      </w:r>
    </w:p>
    <w:p w:rsidR="006E1362" w:rsidRDefault="00FD4648" w:rsidP="006E1362">
      <w:pPr>
        <w:rPr>
          <w:lang w:val="en-IE"/>
        </w:rPr>
      </w:pPr>
      <w:r w:rsidRPr="00017A5C">
        <w:rPr>
          <w:i/>
          <w:lang w:val="en-IE"/>
        </w:rPr>
        <w:t>pnm-db</w:t>
      </w:r>
      <w:r>
        <w:rPr>
          <w:lang w:val="en-IE"/>
        </w:rPr>
        <w:t xml:space="preserve"> </w:t>
      </w:r>
      <w:r w:rsidR="006E1362">
        <w:rPr>
          <w:lang w:val="en-IE"/>
        </w:rPr>
        <w:t xml:space="preserve">is a postgres </w:t>
      </w:r>
      <w:r>
        <w:rPr>
          <w:lang w:val="en-IE"/>
        </w:rPr>
        <w:t>backe</w:t>
      </w:r>
      <w:r w:rsidR="00017A5C">
        <w:rPr>
          <w:lang w:val="en-IE"/>
        </w:rPr>
        <w:t>d</w:t>
      </w:r>
      <w:r>
        <w:rPr>
          <w:lang w:val="en-IE"/>
        </w:rPr>
        <w:t xml:space="preserve"> SQL database </w:t>
      </w:r>
      <w:r w:rsidR="006E1362">
        <w:rPr>
          <w:lang w:val="en-IE"/>
        </w:rPr>
        <w:t>server</w:t>
      </w:r>
      <w:r>
        <w:rPr>
          <w:lang w:val="en-IE"/>
        </w:rPr>
        <w:t xml:space="preserve"> which is used for the persistent storage of all of the program's data. A </w:t>
      </w:r>
      <w:r w:rsidR="006E1362">
        <w:rPr>
          <w:lang w:val="en-IE"/>
        </w:rPr>
        <w:t xml:space="preserve">REST </w:t>
      </w:r>
      <w:r>
        <w:rPr>
          <w:lang w:val="en-IE"/>
        </w:rPr>
        <w:t xml:space="preserve">API sits in front of the database </w:t>
      </w:r>
      <w:r w:rsidR="006E1362">
        <w:rPr>
          <w:lang w:val="en-IE"/>
        </w:rPr>
        <w:t xml:space="preserve">which </w:t>
      </w:r>
      <w:r>
        <w:rPr>
          <w:lang w:val="en-IE"/>
        </w:rPr>
        <w:t xml:space="preserve">serves the program's data to users through </w:t>
      </w:r>
      <w:r>
        <w:rPr>
          <w:i/>
          <w:lang w:val="en-IE"/>
        </w:rPr>
        <w:t>pnm-</w:t>
      </w:r>
      <w:r w:rsidRPr="00FD4648">
        <w:rPr>
          <w:i/>
          <w:lang w:val="en-IE"/>
        </w:rPr>
        <w:t>web</w:t>
      </w:r>
      <w:r>
        <w:rPr>
          <w:lang w:val="en-IE"/>
        </w:rPr>
        <w:t xml:space="preserve"> </w:t>
      </w:r>
      <w:r w:rsidRPr="00FD4648">
        <w:rPr>
          <w:lang w:val="en-IE"/>
        </w:rPr>
        <w:t>over</w:t>
      </w:r>
      <w:r>
        <w:rPr>
          <w:lang w:val="en-IE"/>
        </w:rPr>
        <w:t xml:space="preserve"> the HTTP protocol. </w:t>
      </w:r>
    </w:p>
    <w:p w:rsidR="00FD4648" w:rsidRDefault="00FD4648" w:rsidP="006E1362">
      <w:pPr>
        <w:rPr>
          <w:lang w:val="en-IE"/>
        </w:rPr>
      </w:pPr>
    </w:p>
    <w:p w:rsidR="00017A5C" w:rsidRDefault="00017A5C" w:rsidP="006E1362">
      <w:pPr>
        <w:rPr>
          <w:lang w:val="en-IE"/>
        </w:rPr>
      </w:pPr>
    </w:p>
    <w:p w:rsidR="00017A5C" w:rsidRDefault="00017A5C" w:rsidP="006E1362">
      <w:pPr>
        <w:rPr>
          <w:lang w:val="en-IE"/>
        </w:rPr>
      </w:pPr>
    </w:p>
    <w:p w:rsidR="00017A5C" w:rsidRDefault="00017A5C" w:rsidP="00017A5C">
      <w:pPr>
        <w:pStyle w:val="Heading3"/>
      </w:pPr>
      <w:r>
        <w:t>Conclusion</w:t>
      </w:r>
    </w:p>
    <w:p w:rsidR="00291658" w:rsidRPr="00291658" w:rsidRDefault="00291658" w:rsidP="00291658">
      <w:pPr>
        <w:rPr>
          <w:lang w:val="en-IE"/>
        </w:rPr>
      </w:pPr>
    </w:p>
    <w:p w:rsidR="00E40853" w:rsidRDefault="00017A5C">
      <w:pPr>
        <w:rPr>
          <w:lang w:val="en-IE"/>
        </w:rPr>
      </w:pPr>
      <w:r>
        <w:rPr>
          <w:lang w:val="en-IE"/>
        </w:rPr>
        <w:t xml:space="preserve">In this section I gave an overview of the software methodology which was employed in the project and why it was chosen, a list of the use cases which outline what functionality was required at a high level and </w:t>
      </w:r>
      <w:r w:rsidR="00B132D3">
        <w:rPr>
          <w:lang w:val="en-IE"/>
        </w:rPr>
        <w:t xml:space="preserve">an overview of </w:t>
      </w:r>
      <w:r>
        <w:rPr>
          <w:lang w:val="en-IE"/>
        </w:rPr>
        <w:t>the projects components.</w:t>
      </w:r>
    </w:p>
    <w:p w:rsidR="00E40853" w:rsidRDefault="00E40853">
      <w:pPr>
        <w:rPr>
          <w:lang w:val="en-IE"/>
        </w:rPr>
      </w:pPr>
      <w:r>
        <w:rPr>
          <w:lang w:val="en-IE"/>
        </w:rPr>
        <w:br w:type="page"/>
      </w:r>
    </w:p>
    <w:p w:rsidR="00B132D3" w:rsidRDefault="00B132D3" w:rsidP="00E40853">
      <w:pPr>
        <w:pStyle w:val="Heading2"/>
      </w:pPr>
    </w:p>
    <w:p w:rsidR="00B132D3" w:rsidRDefault="00B132D3" w:rsidP="00B132D3">
      <w:pPr>
        <w:pStyle w:val="Chapterheading"/>
        <w:numPr>
          <w:ilvl w:val="0"/>
          <w:numId w:val="2"/>
        </w:numPr>
        <w:rPr>
          <w:b w:val="0"/>
          <w:sz w:val="24"/>
        </w:rPr>
      </w:pPr>
      <w:r w:rsidRPr="00063EE0">
        <w:rPr>
          <w:b w:val="0"/>
          <w:sz w:val="24"/>
        </w:rPr>
        <w:t>Architecture &amp; Development</w:t>
      </w:r>
    </w:p>
    <w:p w:rsidR="00B132D3" w:rsidRDefault="00B132D3" w:rsidP="00B132D3">
      <w:pPr>
        <w:pStyle w:val="Chapterheading"/>
        <w:numPr>
          <w:ilvl w:val="1"/>
          <w:numId w:val="2"/>
        </w:numPr>
        <w:rPr>
          <w:b w:val="0"/>
          <w:sz w:val="24"/>
        </w:rPr>
      </w:pPr>
      <w:r>
        <w:rPr>
          <w:b w:val="0"/>
          <w:sz w:val="24"/>
        </w:rPr>
        <w:t>Overview of the system architecture and a diagram to represent all of the key elements within the architecture.</w:t>
      </w:r>
    </w:p>
    <w:p w:rsidR="00B132D3" w:rsidRDefault="00B132D3" w:rsidP="00B132D3">
      <w:pPr>
        <w:pStyle w:val="Chapterheading"/>
        <w:numPr>
          <w:ilvl w:val="1"/>
          <w:numId w:val="2"/>
        </w:numPr>
        <w:rPr>
          <w:b w:val="0"/>
          <w:sz w:val="24"/>
        </w:rPr>
      </w:pPr>
      <w:r>
        <w:rPr>
          <w:b w:val="0"/>
          <w:sz w:val="24"/>
        </w:rPr>
        <w:t>Details of each component within the project, problems encountered and resolved, challenges overcome or worked around.</w:t>
      </w:r>
    </w:p>
    <w:p w:rsidR="00B132D3" w:rsidRDefault="00B132D3" w:rsidP="00B132D3">
      <w:pPr>
        <w:pStyle w:val="Chapterheading"/>
        <w:numPr>
          <w:ilvl w:val="1"/>
          <w:numId w:val="2"/>
        </w:numPr>
        <w:rPr>
          <w:b w:val="0"/>
          <w:sz w:val="24"/>
        </w:rPr>
      </w:pPr>
      <w:r>
        <w:rPr>
          <w:b w:val="0"/>
          <w:sz w:val="24"/>
        </w:rPr>
        <w:t xml:space="preserve">Identify key development components;  </w:t>
      </w:r>
    </w:p>
    <w:p w:rsidR="00B132D3" w:rsidRDefault="00B132D3" w:rsidP="00B132D3">
      <w:pPr>
        <w:pStyle w:val="Chapterheading"/>
        <w:numPr>
          <w:ilvl w:val="1"/>
          <w:numId w:val="2"/>
        </w:numPr>
        <w:rPr>
          <w:b w:val="0"/>
          <w:sz w:val="24"/>
        </w:rPr>
      </w:pPr>
      <w:r>
        <w:rPr>
          <w:b w:val="0"/>
          <w:sz w:val="24"/>
        </w:rPr>
        <w:t xml:space="preserve">Identification/explanation of external APIs used versus </w:t>
      </w:r>
      <w:r w:rsidRPr="00F82636">
        <w:rPr>
          <w:b w:val="0"/>
          <w:sz w:val="24"/>
          <w:u w:val="single"/>
        </w:rPr>
        <w:t>own code</w:t>
      </w:r>
      <w:r>
        <w:rPr>
          <w:b w:val="0"/>
          <w:sz w:val="24"/>
        </w:rPr>
        <w:t xml:space="preserve"> ; List of classes of your code etc .  </w:t>
      </w:r>
    </w:p>
    <w:p w:rsidR="00B132D3" w:rsidRDefault="00B132D3" w:rsidP="00E40853">
      <w:pPr>
        <w:pStyle w:val="Heading2"/>
      </w:pPr>
    </w:p>
    <w:p w:rsidR="00B132D3" w:rsidRDefault="00B132D3" w:rsidP="00E40853">
      <w:pPr>
        <w:pStyle w:val="Heading2"/>
      </w:pPr>
    </w:p>
    <w:p w:rsidR="00B132D3" w:rsidRDefault="00B132D3" w:rsidP="00E40853">
      <w:pPr>
        <w:pStyle w:val="Heading2"/>
      </w:pPr>
    </w:p>
    <w:p w:rsidR="00E40853" w:rsidRDefault="00E40853" w:rsidP="00E40853">
      <w:pPr>
        <w:pStyle w:val="Heading2"/>
      </w:pPr>
      <w:r>
        <w:t>4. Architecture and Development</w:t>
      </w:r>
    </w:p>
    <w:p w:rsidR="00291658" w:rsidRPr="00291658" w:rsidRDefault="00291658" w:rsidP="00291658">
      <w:pPr>
        <w:rPr>
          <w:lang w:val="en-IE"/>
        </w:rPr>
      </w:pPr>
    </w:p>
    <w:p w:rsidR="00B132D3" w:rsidRDefault="00B132D3" w:rsidP="00B132D3">
      <w:pPr>
        <w:pStyle w:val="Heading3"/>
      </w:pPr>
      <w:r>
        <w:t>Introduction</w:t>
      </w:r>
    </w:p>
    <w:p w:rsidR="00291658" w:rsidRPr="00291658" w:rsidRDefault="00291658" w:rsidP="00291658">
      <w:pPr>
        <w:rPr>
          <w:lang w:val="en-IE"/>
        </w:rPr>
      </w:pPr>
    </w:p>
    <w:p w:rsidR="00B132D3" w:rsidRDefault="00B132D3" w:rsidP="00B132D3">
      <w:pPr>
        <w:rPr>
          <w:lang w:val="en-IE"/>
        </w:rPr>
      </w:pPr>
      <w:r>
        <w:rPr>
          <w:lang w:val="en-IE"/>
        </w:rPr>
        <w:t xml:space="preserve">In this section I will give an overview of the system architecture representing all of the key elements which make up the project's architecture. I will also detail each of the components in the project </w:t>
      </w:r>
    </w:p>
    <w:p w:rsidR="006B403E" w:rsidRDefault="006B403E" w:rsidP="00B132D3">
      <w:pPr>
        <w:rPr>
          <w:lang w:val="en-IE"/>
        </w:rPr>
      </w:pPr>
    </w:p>
    <w:p w:rsidR="006B403E" w:rsidRDefault="006B403E" w:rsidP="006B403E">
      <w:pPr>
        <w:pStyle w:val="Heading3"/>
      </w:pPr>
      <w:r>
        <w:t>System Architecture</w:t>
      </w:r>
    </w:p>
    <w:p w:rsidR="00291658" w:rsidRPr="00291658" w:rsidRDefault="00291658" w:rsidP="00291658">
      <w:pPr>
        <w:rPr>
          <w:lang w:val="en-IE"/>
        </w:rPr>
      </w:pPr>
    </w:p>
    <w:p w:rsidR="006B403E" w:rsidRDefault="006B403E" w:rsidP="006B403E">
      <w:pPr>
        <w:rPr>
          <w:lang w:val="en-IE"/>
        </w:rPr>
      </w:pPr>
      <w:r>
        <w:rPr>
          <w:lang w:val="en-IE"/>
        </w:rPr>
        <w:t>Platinum Analytics is a multi-tiered application consisting of several hardware components. In this section I will detail the initialization, development and deployment of each component as well as giving an overview of how the system components interact with each other.</w:t>
      </w:r>
    </w:p>
    <w:p w:rsidR="006B403E" w:rsidRDefault="006B403E" w:rsidP="006B403E">
      <w:pPr>
        <w:rPr>
          <w:lang w:val="en-IE"/>
        </w:rPr>
      </w:pPr>
    </w:p>
    <w:p w:rsidR="006B403E" w:rsidRDefault="006B403E" w:rsidP="006B403E">
      <w:pPr>
        <w:pStyle w:val="Heading4"/>
        <w:rPr>
          <w:lang w:val="en-IE"/>
        </w:rPr>
      </w:pPr>
      <w:r>
        <w:rPr>
          <w:lang w:val="en-IE"/>
        </w:rPr>
        <w:t>PNM-Mon</w:t>
      </w:r>
      <w:r w:rsidR="008064F0">
        <w:rPr>
          <w:lang w:val="en-IE"/>
        </w:rPr>
        <w:t xml:space="preserve"> -</w:t>
      </w:r>
      <w:r>
        <w:rPr>
          <w:lang w:val="en-IE"/>
        </w:rPr>
        <w:t xml:space="preserve"> Architecture Setup</w:t>
      </w:r>
      <w:r w:rsidR="00236C4C">
        <w:rPr>
          <w:lang w:val="en-IE"/>
        </w:rPr>
        <w:t xml:space="preserve"> &amp; Deployment</w:t>
      </w:r>
    </w:p>
    <w:p w:rsidR="006B403E" w:rsidRDefault="006B403E" w:rsidP="006B403E">
      <w:pPr>
        <w:rPr>
          <w:lang w:val="en-IE"/>
        </w:rPr>
      </w:pPr>
      <w:r w:rsidRPr="006B403E">
        <w:rPr>
          <w:i/>
          <w:lang w:val="en-IE"/>
        </w:rPr>
        <w:t>PNM-Mon</w:t>
      </w:r>
      <w:r>
        <w:rPr>
          <w:lang w:val="en-IE"/>
        </w:rPr>
        <w:t xml:space="preserve"> is the name given to the </w:t>
      </w:r>
      <w:r w:rsidR="00236C4C">
        <w:rPr>
          <w:lang w:val="en-IE"/>
        </w:rPr>
        <w:t xml:space="preserve">Python based Bluetooth monitoring program responsible for collecting data from the sensors worn by the players which runs on </w:t>
      </w:r>
      <w:r>
        <w:rPr>
          <w:lang w:val="en-IE"/>
        </w:rPr>
        <w:t>Raspberry P</w:t>
      </w:r>
      <w:r w:rsidR="00236C4C">
        <w:rPr>
          <w:lang w:val="en-IE"/>
        </w:rPr>
        <w:t>i Linux computers</w:t>
      </w:r>
      <w:r>
        <w:rPr>
          <w:lang w:val="en-IE"/>
        </w:rPr>
        <w:t>.</w:t>
      </w:r>
      <w:r w:rsidR="00236C4C">
        <w:rPr>
          <w:lang w:val="en-IE"/>
        </w:rPr>
        <w:t xml:space="preserve"> In all there are three Raspberry Pi computers deployed in this project, the minimum number required to perform the trilateration algorithm detailed previously in Chapter 2.</w:t>
      </w:r>
    </w:p>
    <w:p w:rsidR="006B403E" w:rsidRDefault="006B403E" w:rsidP="006B403E">
      <w:pPr>
        <w:rPr>
          <w:lang w:val="en-IE"/>
        </w:rPr>
      </w:pPr>
    </w:p>
    <w:p w:rsidR="006B403E" w:rsidRDefault="006B403E" w:rsidP="006B403E">
      <w:pPr>
        <w:rPr>
          <w:lang w:val="en-IE"/>
        </w:rPr>
      </w:pPr>
      <w:r>
        <w:rPr>
          <w:lang w:val="en-IE"/>
        </w:rPr>
        <w:t>The setup of the Bluetooth monitoring component required the acquiring three Raspberry Pi computers. Each Raspberry Pi in turn required a Bluetooth radio, a Wi-Fi radio, a battery pack and a memory card to run the operating system off</w:t>
      </w:r>
      <w:r w:rsidR="004F4864">
        <w:rPr>
          <w:lang w:val="en-IE"/>
        </w:rPr>
        <w:t xml:space="preserve"> of</w:t>
      </w:r>
      <w:r>
        <w:rPr>
          <w:lang w:val="en-IE"/>
        </w:rPr>
        <w:t>.</w:t>
      </w:r>
    </w:p>
    <w:p w:rsidR="006B403E" w:rsidRDefault="006B403E" w:rsidP="006B403E">
      <w:pPr>
        <w:rPr>
          <w:lang w:val="en-IE"/>
        </w:rPr>
      </w:pPr>
    </w:p>
    <w:p w:rsidR="006B403E" w:rsidRDefault="006B403E" w:rsidP="006B403E">
      <w:pPr>
        <w:rPr>
          <w:lang w:val="en-IE"/>
        </w:rPr>
      </w:pPr>
      <w:r>
        <w:rPr>
          <w:lang w:val="en-IE"/>
        </w:rPr>
        <w:t>Two types of Raspberry Pi were used in this project, one Model 2</w:t>
      </w:r>
      <w:r w:rsidR="006F6C0B">
        <w:rPr>
          <w:lang w:val="en-IE"/>
        </w:rPr>
        <w:t>-B and two Model 3-Bs. The Model 2</w:t>
      </w:r>
      <w:r w:rsidR="004F4864">
        <w:rPr>
          <w:lang w:val="en-IE"/>
        </w:rPr>
        <w:t>-</w:t>
      </w:r>
      <w:r w:rsidR="006F6C0B">
        <w:rPr>
          <w:lang w:val="en-IE"/>
        </w:rPr>
        <w:t xml:space="preserve">B does not have </w:t>
      </w:r>
      <w:r w:rsidR="004F4864">
        <w:rPr>
          <w:lang w:val="en-IE"/>
        </w:rPr>
        <w:t xml:space="preserve">an </w:t>
      </w:r>
      <w:r w:rsidR="006F6C0B">
        <w:rPr>
          <w:lang w:val="en-IE"/>
        </w:rPr>
        <w:t>onboar</w:t>
      </w:r>
      <w:r w:rsidR="004F4864">
        <w:rPr>
          <w:lang w:val="en-IE"/>
        </w:rPr>
        <w:t>d Bluetooth or Wi-Fi radio</w:t>
      </w:r>
      <w:r w:rsidR="006F6C0B">
        <w:rPr>
          <w:lang w:val="en-IE"/>
        </w:rPr>
        <w:t xml:space="preserve"> and so USB alternatives were used instead. The Model 3</w:t>
      </w:r>
      <w:r w:rsidR="004F4864">
        <w:rPr>
          <w:lang w:val="en-IE"/>
        </w:rPr>
        <w:t>-</w:t>
      </w:r>
      <w:r w:rsidR="006F6C0B">
        <w:rPr>
          <w:lang w:val="en-IE"/>
        </w:rPr>
        <w:t>B does have onboard Bluetooth and Wi-Fi radios and so</w:t>
      </w:r>
      <w:r w:rsidR="004F4864">
        <w:rPr>
          <w:lang w:val="en-IE"/>
        </w:rPr>
        <w:t xml:space="preserve"> no</w:t>
      </w:r>
      <w:r w:rsidR="006F6C0B">
        <w:rPr>
          <w:lang w:val="en-IE"/>
        </w:rPr>
        <w:t xml:space="preserve"> additional hardware was required for these computers.</w:t>
      </w:r>
    </w:p>
    <w:p w:rsidR="006F6C0B" w:rsidRDefault="006F6C0B" w:rsidP="006B403E">
      <w:pPr>
        <w:rPr>
          <w:lang w:val="en-IE"/>
        </w:rPr>
      </w:pPr>
    </w:p>
    <w:p w:rsidR="006F6C0B" w:rsidRDefault="006F6C0B" w:rsidP="006B403E">
      <w:pPr>
        <w:rPr>
          <w:lang w:val="en-IE"/>
        </w:rPr>
      </w:pPr>
      <w:r>
        <w:rPr>
          <w:lang w:val="en-IE"/>
        </w:rPr>
        <w:lastRenderedPageBreak/>
        <w:t>A battery pack was required for each Raspberry Pi so that they could be deployed around a sports pitch away from any source of mains power.</w:t>
      </w:r>
    </w:p>
    <w:p w:rsidR="006F6C0B" w:rsidRDefault="006F6C0B" w:rsidP="006B403E">
      <w:pPr>
        <w:rPr>
          <w:lang w:val="en-IE"/>
        </w:rPr>
      </w:pPr>
    </w:p>
    <w:p w:rsidR="006F6C0B" w:rsidRDefault="006F6C0B" w:rsidP="006B403E">
      <w:pPr>
        <w:rPr>
          <w:lang w:val="en-IE"/>
        </w:rPr>
      </w:pPr>
      <w:r>
        <w:rPr>
          <w:lang w:val="en-IE"/>
        </w:rPr>
        <w:t xml:space="preserve">The memory card required for each Raspberry Pi allowed for the installation of the Raspbian Gnu-Linux operating system. Raspbian is a stripped down Debian distro which is </w:t>
      </w:r>
      <w:r w:rsidR="004F4864">
        <w:rPr>
          <w:lang w:val="en-IE"/>
        </w:rPr>
        <w:t xml:space="preserve">tailored for </w:t>
      </w:r>
      <w:r>
        <w:rPr>
          <w:lang w:val="en-IE"/>
        </w:rPr>
        <w:t xml:space="preserve">the Raspberry Pi computer. Raspbian also comes with Python 2.7 installed by default, reducing the amount of additional software required to be installed on the system. </w:t>
      </w:r>
    </w:p>
    <w:p w:rsidR="006F6C0B" w:rsidRDefault="006F6C0B" w:rsidP="006B403E">
      <w:pPr>
        <w:rPr>
          <w:lang w:val="en-IE"/>
        </w:rPr>
      </w:pPr>
    </w:p>
    <w:p w:rsidR="008064F0" w:rsidRDefault="006F6C0B" w:rsidP="006B403E">
      <w:pPr>
        <w:rPr>
          <w:lang w:val="en-IE"/>
        </w:rPr>
      </w:pPr>
      <w:r>
        <w:rPr>
          <w:lang w:val="en-IE"/>
        </w:rPr>
        <w:t xml:space="preserve">To configure the system on first boot each Pi was connected via a wired internet connection. </w:t>
      </w:r>
      <w:r w:rsidR="008064F0">
        <w:rPr>
          <w:lang w:val="en-IE"/>
        </w:rPr>
        <w:t>Before we are able to run any commands the Pi we must find out the Pi's IP address and connect to it over SSH.</w:t>
      </w:r>
    </w:p>
    <w:p w:rsidR="008064F0" w:rsidRDefault="008064F0" w:rsidP="006B403E">
      <w:pPr>
        <w:rPr>
          <w:lang w:val="en-IE"/>
        </w:rPr>
      </w:pPr>
    </w:p>
    <w:p w:rsidR="008064F0" w:rsidRDefault="008064F0" w:rsidP="008064F0">
      <w:pPr>
        <w:pStyle w:val="bash"/>
        <w:rPr>
          <w:color w:val="4F6228" w:themeColor="accent3" w:themeShade="80"/>
          <w:lang w:val="en-IE"/>
        </w:rPr>
      </w:pPr>
      <w:r>
        <w:rPr>
          <w:color w:val="4F6228" w:themeColor="accent3" w:themeShade="80"/>
          <w:lang w:val="en-IE"/>
        </w:rPr>
        <w:t># Search for the Raspberry Pi's IP address</w:t>
      </w:r>
    </w:p>
    <w:p w:rsidR="008064F0" w:rsidRDefault="008064F0" w:rsidP="008064F0">
      <w:pPr>
        <w:pStyle w:val="bash"/>
        <w:rPr>
          <w:color w:val="4F6228" w:themeColor="accent3" w:themeShade="80"/>
          <w:lang w:val="en-IE"/>
        </w:rPr>
      </w:pPr>
    </w:p>
    <w:p w:rsidR="008064F0" w:rsidRDefault="008064F0" w:rsidP="008064F0">
      <w:pPr>
        <w:pStyle w:val="bash"/>
        <w:rPr>
          <w:color w:val="4F6228" w:themeColor="accent3" w:themeShade="80"/>
          <w:lang w:val="en-IE"/>
        </w:rPr>
      </w:pPr>
    </w:p>
    <w:p w:rsidR="008064F0" w:rsidRDefault="008064F0" w:rsidP="008064F0">
      <w:pPr>
        <w:pStyle w:val="bash"/>
        <w:rPr>
          <w:color w:val="4F6228" w:themeColor="accent3" w:themeShade="80"/>
          <w:lang w:val="en-IE"/>
        </w:rPr>
      </w:pPr>
      <w:r>
        <w:rPr>
          <w:color w:val="4F6228" w:themeColor="accent3" w:themeShade="80"/>
          <w:lang w:val="en-IE"/>
        </w:rPr>
        <w:t># Attempt to connect to each IP with the following command until the right # address is found</w:t>
      </w:r>
    </w:p>
    <w:p w:rsidR="008064F0" w:rsidRDefault="008064F0" w:rsidP="008064F0">
      <w:pPr>
        <w:pStyle w:val="bash"/>
      </w:pPr>
      <w:r>
        <w:t>ssh pi@192.168.0.14</w:t>
      </w:r>
    </w:p>
    <w:p w:rsidR="008064F0" w:rsidRDefault="008064F0" w:rsidP="008064F0">
      <w:pPr>
        <w:pStyle w:val="bash"/>
      </w:pPr>
    </w:p>
    <w:p w:rsidR="008064F0" w:rsidRDefault="008064F0" w:rsidP="008064F0">
      <w:pPr>
        <w:pStyle w:val="bash"/>
        <w:rPr>
          <w:color w:val="4F6228" w:themeColor="accent3" w:themeShade="80"/>
        </w:rPr>
      </w:pPr>
      <w:r>
        <w:rPr>
          <w:color w:val="4F6228" w:themeColor="accent3" w:themeShade="80"/>
        </w:rPr>
        <w:t># Once the correct IP is found we can enter the password and connect to the # pi</w:t>
      </w:r>
    </w:p>
    <w:p w:rsidR="008064F0" w:rsidRPr="008064F0" w:rsidRDefault="008064F0" w:rsidP="008064F0">
      <w:pPr>
        <w:pStyle w:val="bash"/>
      </w:pPr>
      <w:r>
        <w:t>Please enter password for user pi@192.168.0.14: *******</w:t>
      </w:r>
    </w:p>
    <w:p w:rsidR="008064F0" w:rsidRDefault="008064F0" w:rsidP="006B403E">
      <w:pPr>
        <w:rPr>
          <w:lang w:val="en-IE"/>
        </w:rPr>
      </w:pPr>
    </w:p>
    <w:p w:rsidR="008064F0" w:rsidRPr="008064F0" w:rsidRDefault="008064F0" w:rsidP="006B403E">
      <w:pPr>
        <w:rPr>
          <w:lang w:val="en-IE"/>
        </w:rPr>
      </w:pPr>
      <w:r>
        <w:rPr>
          <w:lang w:val="en-IE"/>
        </w:rPr>
        <w:t xml:space="preserve">Once we have found the right IP address and entered the correct password for the </w:t>
      </w:r>
      <w:r>
        <w:rPr>
          <w:i/>
          <w:lang w:val="en-IE"/>
        </w:rPr>
        <w:t>pi</w:t>
      </w:r>
      <w:r>
        <w:rPr>
          <w:lang w:val="en-IE"/>
        </w:rPr>
        <w:t xml:space="preserve"> user we </w:t>
      </w:r>
      <w:r w:rsidR="00236C4C">
        <w:rPr>
          <w:lang w:val="en-IE"/>
        </w:rPr>
        <w:t xml:space="preserve">gain </w:t>
      </w:r>
      <w:r>
        <w:rPr>
          <w:lang w:val="en-IE"/>
        </w:rPr>
        <w:t>access to the Pi. From here we are presented with a terminal interface on which to run commands on the Pi.</w:t>
      </w:r>
    </w:p>
    <w:p w:rsidR="008064F0" w:rsidRDefault="008064F0" w:rsidP="006B403E">
      <w:pPr>
        <w:rPr>
          <w:lang w:val="en-IE"/>
        </w:rPr>
      </w:pPr>
    </w:p>
    <w:p w:rsidR="006F6C0B" w:rsidRDefault="008064F0" w:rsidP="006B403E">
      <w:pPr>
        <w:rPr>
          <w:lang w:val="en-IE"/>
        </w:rPr>
      </w:pPr>
      <w:r>
        <w:rPr>
          <w:lang w:val="en-IE"/>
        </w:rPr>
        <w:t xml:space="preserve">With an SSH connection </w:t>
      </w:r>
      <w:r w:rsidR="00236C4C">
        <w:rPr>
          <w:lang w:val="en-IE"/>
        </w:rPr>
        <w:t xml:space="preserve">to the Pi </w:t>
      </w:r>
      <w:r>
        <w:rPr>
          <w:lang w:val="en-IE"/>
        </w:rPr>
        <w:t>established</w:t>
      </w:r>
      <w:r w:rsidR="00236C4C">
        <w:rPr>
          <w:lang w:val="en-IE"/>
        </w:rPr>
        <w:t>,</w:t>
      </w:r>
      <w:r>
        <w:rPr>
          <w:lang w:val="en-IE"/>
        </w:rPr>
        <w:t xml:space="preserve"> t</w:t>
      </w:r>
      <w:r w:rsidR="006F6C0B">
        <w:rPr>
          <w:lang w:val="en-IE"/>
        </w:rPr>
        <w:t xml:space="preserve">he following commands were run </w:t>
      </w:r>
      <w:r>
        <w:rPr>
          <w:lang w:val="en-IE"/>
        </w:rPr>
        <w:t>on</w:t>
      </w:r>
      <w:r w:rsidR="006F6C0B">
        <w:rPr>
          <w:lang w:val="en-IE"/>
        </w:rPr>
        <w:t xml:space="preserve"> the commandline</w:t>
      </w:r>
      <w:r w:rsidR="00236C4C">
        <w:rPr>
          <w:lang w:val="en-IE"/>
        </w:rPr>
        <w:t xml:space="preserve"> which</w:t>
      </w:r>
      <w:r w:rsidR="00790B37">
        <w:rPr>
          <w:lang w:val="en-IE"/>
        </w:rPr>
        <w:t xml:space="preserve"> enable the Wi-Fi and Bluetooth radios and also install the software </w:t>
      </w:r>
      <w:r>
        <w:rPr>
          <w:lang w:val="en-IE"/>
        </w:rPr>
        <w:t xml:space="preserve">libraries </w:t>
      </w:r>
      <w:r w:rsidR="00790B37">
        <w:rPr>
          <w:lang w:val="en-IE"/>
        </w:rPr>
        <w:t xml:space="preserve">required to run </w:t>
      </w:r>
      <w:r w:rsidR="00790B37" w:rsidRPr="006F6C0B">
        <w:rPr>
          <w:i/>
          <w:lang w:val="en-IE"/>
        </w:rPr>
        <w:t>PNM-Mon</w:t>
      </w:r>
      <w:r w:rsidR="00790B37">
        <w:rPr>
          <w:lang w:val="en-IE"/>
        </w:rPr>
        <w:t>.</w:t>
      </w:r>
    </w:p>
    <w:p w:rsidR="00790B37" w:rsidRDefault="00790B37" w:rsidP="006B403E">
      <w:pPr>
        <w:rPr>
          <w:lang w:val="en-IE"/>
        </w:rPr>
      </w:pPr>
    </w:p>
    <w:p w:rsidR="006C7E48" w:rsidRPr="006C7E48" w:rsidRDefault="006C7E48" w:rsidP="00790B37">
      <w:pPr>
        <w:pStyle w:val="bash"/>
        <w:rPr>
          <w:color w:val="4F6228" w:themeColor="accent3" w:themeShade="80"/>
        </w:rPr>
      </w:pPr>
      <w:r w:rsidRPr="006C7E48">
        <w:rPr>
          <w:color w:val="4F6228" w:themeColor="accent3" w:themeShade="80"/>
        </w:rPr>
        <w:t xml:space="preserve"># </w:t>
      </w:r>
      <w:r>
        <w:rPr>
          <w:color w:val="4F6228" w:themeColor="accent3" w:themeShade="80"/>
        </w:rPr>
        <w:t>Enable the wireless and bluetooth radios</w:t>
      </w:r>
    </w:p>
    <w:p w:rsidR="00790B37" w:rsidRDefault="00790B37" w:rsidP="00790B37">
      <w:pPr>
        <w:pStyle w:val="bash"/>
      </w:pPr>
      <w:r>
        <w:t>sudo iwconfig</w:t>
      </w:r>
      <w:r w:rsidR="006C7E48">
        <w:t xml:space="preserve"> wlan0 up</w:t>
      </w:r>
    </w:p>
    <w:p w:rsidR="00790B37" w:rsidRDefault="006C7E48" w:rsidP="00790B37">
      <w:pPr>
        <w:pStyle w:val="bash"/>
      </w:pPr>
      <w:r>
        <w:t>sudo hciconfig hci0 up</w:t>
      </w:r>
    </w:p>
    <w:p w:rsidR="006C7E48" w:rsidRDefault="006C7E48" w:rsidP="00790B37">
      <w:pPr>
        <w:pStyle w:val="bash"/>
      </w:pPr>
    </w:p>
    <w:p w:rsidR="006C7E48" w:rsidRPr="006C7E48" w:rsidRDefault="006C7E48" w:rsidP="00790B37">
      <w:pPr>
        <w:pStyle w:val="bash"/>
        <w:rPr>
          <w:color w:val="4F6228" w:themeColor="accent3" w:themeShade="80"/>
        </w:rPr>
      </w:pPr>
      <w:r w:rsidRPr="006C7E48">
        <w:rPr>
          <w:color w:val="4F6228" w:themeColor="accent3" w:themeShade="80"/>
        </w:rPr>
        <w:t># Add wireless network connection details to wireless client conf file</w:t>
      </w:r>
    </w:p>
    <w:p w:rsidR="006C7E48" w:rsidRDefault="006C7E48" w:rsidP="00790B37">
      <w:pPr>
        <w:pStyle w:val="bash"/>
      </w:pPr>
      <w:r>
        <w:t>sudo vim /etc/wpa_supplicant.conf</w:t>
      </w:r>
    </w:p>
    <w:p w:rsidR="006C7E48" w:rsidRDefault="006C7E48" w:rsidP="00790B37">
      <w:pPr>
        <w:pStyle w:val="bash"/>
      </w:pPr>
    </w:p>
    <w:p w:rsidR="006C7E48" w:rsidRPr="006C7E48" w:rsidRDefault="006C7E48" w:rsidP="00790B37">
      <w:pPr>
        <w:pStyle w:val="bash"/>
        <w:rPr>
          <w:color w:val="4F6228" w:themeColor="accent3" w:themeShade="80"/>
        </w:rPr>
      </w:pPr>
      <w:r w:rsidRPr="006C7E48">
        <w:rPr>
          <w:color w:val="4F6228" w:themeColor="accent3" w:themeShade="80"/>
        </w:rPr>
        <w:t># Add the following lines to the file and save</w:t>
      </w:r>
    </w:p>
    <w:p w:rsidR="006C7E48" w:rsidRDefault="006C7E48" w:rsidP="00790B37">
      <w:pPr>
        <w:pStyle w:val="bash"/>
      </w:pPr>
      <w:r>
        <w:t>network = {</w:t>
      </w:r>
    </w:p>
    <w:p w:rsidR="006C7E48" w:rsidRDefault="006C7E48" w:rsidP="00790B37">
      <w:pPr>
        <w:pStyle w:val="bash"/>
      </w:pPr>
      <w:r>
        <w:tab/>
        <w:t>ssid="wireless-network-name"</w:t>
      </w:r>
    </w:p>
    <w:p w:rsidR="006C7E48" w:rsidRDefault="006C7E48" w:rsidP="00790B37">
      <w:pPr>
        <w:pStyle w:val="bash"/>
      </w:pPr>
      <w:r>
        <w:tab/>
        <w:t>psk="wireless-access-code"</w:t>
      </w:r>
    </w:p>
    <w:p w:rsidR="006C7E48" w:rsidRDefault="006C7E48" w:rsidP="00790B37">
      <w:pPr>
        <w:pStyle w:val="bash"/>
      </w:pPr>
      <w:r>
        <w:t>}</w:t>
      </w:r>
    </w:p>
    <w:p w:rsidR="006C7E48" w:rsidRDefault="006C7E48" w:rsidP="00790B37">
      <w:pPr>
        <w:pStyle w:val="bash"/>
      </w:pPr>
    </w:p>
    <w:p w:rsidR="006C7E48" w:rsidRDefault="006C7E48" w:rsidP="00790B37">
      <w:pPr>
        <w:pStyle w:val="bash"/>
        <w:rPr>
          <w:color w:val="4F6228" w:themeColor="accent3" w:themeShade="80"/>
        </w:rPr>
      </w:pPr>
      <w:r w:rsidRPr="006C7E48">
        <w:rPr>
          <w:color w:val="4F6228" w:themeColor="accent3" w:themeShade="80"/>
        </w:rPr>
        <w:t xml:space="preserve"># </w:t>
      </w:r>
      <w:r>
        <w:rPr>
          <w:color w:val="4F6228" w:themeColor="accent3" w:themeShade="80"/>
        </w:rPr>
        <w:t>With the network address added attempt to connect</w:t>
      </w:r>
    </w:p>
    <w:p w:rsidR="006C7E48" w:rsidRDefault="006C7E48" w:rsidP="00790B37">
      <w:pPr>
        <w:pStyle w:val="bash"/>
      </w:pPr>
      <w:r>
        <w:t>sudo dhclient</w:t>
      </w:r>
    </w:p>
    <w:p w:rsidR="006C7E48" w:rsidRDefault="006C7E48" w:rsidP="00790B37">
      <w:pPr>
        <w:pStyle w:val="bash"/>
      </w:pPr>
    </w:p>
    <w:p w:rsidR="006C7E48" w:rsidRDefault="006C7E48" w:rsidP="006C7E48">
      <w:pPr>
        <w:pStyle w:val="bash"/>
        <w:rPr>
          <w:color w:val="4F6228" w:themeColor="accent3" w:themeShade="80"/>
        </w:rPr>
      </w:pPr>
      <w:r w:rsidRPr="006C7E48">
        <w:rPr>
          <w:color w:val="4F6228" w:themeColor="accent3" w:themeShade="80"/>
        </w:rPr>
        <w:t xml:space="preserve"># </w:t>
      </w:r>
      <w:r>
        <w:rPr>
          <w:color w:val="4F6228" w:themeColor="accent3" w:themeShade="80"/>
        </w:rPr>
        <w:t>Install bluetooth monitoring software</w:t>
      </w:r>
    </w:p>
    <w:p w:rsidR="006C7E48" w:rsidRPr="006C7E48" w:rsidRDefault="006C7E48" w:rsidP="006C7E48">
      <w:pPr>
        <w:pStyle w:val="bash"/>
      </w:pPr>
      <w:r>
        <w:t xml:space="preserve">sudo </w:t>
      </w:r>
      <w:r w:rsidR="008064F0">
        <w:t>apt-get install bluez -y</w:t>
      </w:r>
    </w:p>
    <w:p w:rsidR="006C7E48" w:rsidRDefault="006C7E48" w:rsidP="00790B37">
      <w:pPr>
        <w:pStyle w:val="bash"/>
      </w:pPr>
    </w:p>
    <w:p w:rsidR="00790B37" w:rsidRPr="00790B37" w:rsidRDefault="00790B37" w:rsidP="006B403E">
      <w:pPr>
        <w:rPr>
          <w:lang w:val="en-IE"/>
        </w:rPr>
      </w:pPr>
    </w:p>
    <w:p w:rsidR="006F6C0B" w:rsidRDefault="008064F0" w:rsidP="006B403E">
      <w:pPr>
        <w:rPr>
          <w:lang w:val="en-IE"/>
        </w:rPr>
      </w:pPr>
      <w:r>
        <w:rPr>
          <w:lang w:val="en-IE"/>
        </w:rPr>
        <w:t xml:space="preserve">The next step is to download the </w:t>
      </w:r>
      <w:r w:rsidRPr="008064F0">
        <w:rPr>
          <w:i/>
          <w:lang w:val="en-IE"/>
        </w:rPr>
        <w:t>PNM-Mon</w:t>
      </w:r>
      <w:r>
        <w:rPr>
          <w:i/>
          <w:lang w:val="en-IE"/>
        </w:rPr>
        <w:t xml:space="preserve"> </w:t>
      </w:r>
      <w:r>
        <w:rPr>
          <w:lang w:val="en-IE"/>
        </w:rPr>
        <w:t>software from git</w:t>
      </w:r>
      <w:r w:rsidR="00236C4C">
        <w:rPr>
          <w:lang w:val="en-IE"/>
        </w:rPr>
        <w:t>hub</w:t>
      </w:r>
      <w:r>
        <w:rPr>
          <w:lang w:val="en-IE"/>
        </w:rPr>
        <w:t xml:space="preserve"> onto the Pi.</w:t>
      </w:r>
    </w:p>
    <w:p w:rsidR="008064F0" w:rsidRDefault="008064F0" w:rsidP="006B403E">
      <w:pPr>
        <w:rPr>
          <w:lang w:val="en-IE"/>
        </w:rPr>
      </w:pPr>
    </w:p>
    <w:p w:rsidR="008064F0" w:rsidRDefault="008064F0" w:rsidP="008064F0">
      <w:pPr>
        <w:pStyle w:val="bash"/>
        <w:rPr>
          <w:color w:val="4F6228" w:themeColor="accent3" w:themeShade="80"/>
        </w:rPr>
      </w:pPr>
      <w:r w:rsidRPr="006C7E48">
        <w:rPr>
          <w:color w:val="4F6228" w:themeColor="accent3" w:themeShade="80"/>
        </w:rPr>
        <w:t xml:space="preserve"># </w:t>
      </w:r>
      <w:r>
        <w:rPr>
          <w:color w:val="4F6228" w:themeColor="accent3" w:themeShade="80"/>
        </w:rPr>
        <w:t>Connect to git and download platinum-analytics repo</w:t>
      </w:r>
    </w:p>
    <w:p w:rsidR="008064F0" w:rsidRDefault="008064F0" w:rsidP="008064F0">
      <w:pPr>
        <w:pStyle w:val="bash"/>
      </w:pPr>
      <w:r>
        <w:lastRenderedPageBreak/>
        <w:t>git init</w:t>
      </w:r>
    </w:p>
    <w:p w:rsidR="00853CF8" w:rsidRDefault="00853CF8" w:rsidP="00853CF8">
      <w:pPr>
        <w:pStyle w:val="bash"/>
      </w:pPr>
      <w:r>
        <w:t xml:space="preserve">git remote add origin </w:t>
      </w:r>
      <w:hyperlink r:id="rId14">
        <w:r>
          <w:rPr>
            <w:rStyle w:val="InternetLink"/>
          </w:rPr>
          <w:t>git@github.com</w:t>
        </w:r>
      </w:hyperlink>
      <w:hyperlink>
        <w:r>
          <w:t>:peteehb/platinum-analytics.git</w:t>
        </w:r>
      </w:hyperlink>
    </w:p>
    <w:p w:rsidR="008064F0" w:rsidRDefault="00853CF8" w:rsidP="008064F0">
      <w:pPr>
        <w:pStyle w:val="bash"/>
        <w:rPr>
          <w:lang w:val="en-IE"/>
        </w:rPr>
      </w:pPr>
      <w:r>
        <w:rPr>
          <w:lang w:val="en-IE"/>
        </w:rPr>
        <w:t>git fetch</w:t>
      </w:r>
    </w:p>
    <w:p w:rsidR="006B403E" w:rsidRDefault="00853CF8" w:rsidP="00853CF8">
      <w:pPr>
        <w:pStyle w:val="bash"/>
        <w:rPr>
          <w:lang w:val="en-IE"/>
        </w:rPr>
      </w:pPr>
      <w:r>
        <w:rPr>
          <w:lang w:val="en-IE"/>
        </w:rPr>
        <w:t>git checkout develop</w:t>
      </w:r>
    </w:p>
    <w:p w:rsidR="00853CF8" w:rsidRDefault="00853CF8" w:rsidP="006B403E">
      <w:pPr>
        <w:rPr>
          <w:lang w:val="en-IE"/>
        </w:rPr>
      </w:pPr>
    </w:p>
    <w:p w:rsidR="00236C4C" w:rsidRDefault="00236C4C" w:rsidP="006B403E">
      <w:pPr>
        <w:rPr>
          <w:lang w:val="en-IE"/>
        </w:rPr>
      </w:pPr>
      <w:r>
        <w:rPr>
          <w:lang w:val="en-IE"/>
        </w:rPr>
        <w:t xml:space="preserve">With all of the software in place, the final step is to set up the scheduled tasks, also known as Cron jobs,  which start </w:t>
      </w:r>
      <w:r w:rsidRPr="00236C4C">
        <w:rPr>
          <w:i/>
          <w:lang w:val="en-IE"/>
        </w:rPr>
        <w:t>PNM-Mon</w:t>
      </w:r>
      <w:r>
        <w:rPr>
          <w:i/>
          <w:lang w:val="en-IE"/>
        </w:rPr>
        <w:t xml:space="preserve"> </w:t>
      </w:r>
      <w:r>
        <w:rPr>
          <w:lang w:val="en-IE"/>
        </w:rPr>
        <w:t xml:space="preserve">on boot and </w:t>
      </w:r>
      <w:r w:rsidR="00634F56">
        <w:rPr>
          <w:lang w:val="en-IE"/>
        </w:rPr>
        <w:t>check for an internet connection</w:t>
      </w:r>
      <w:r>
        <w:rPr>
          <w:lang w:val="en-IE"/>
        </w:rPr>
        <w:t>. Further details on the implementation of the scripts which these scheduled tasks run can be found later in this chapter.</w:t>
      </w:r>
    </w:p>
    <w:p w:rsidR="00236C4C" w:rsidRDefault="00236C4C" w:rsidP="006B403E">
      <w:pPr>
        <w:rPr>
          <w:lang w:val="en-IE"/>
        </w:rPr>
      </w:pPr>
    </w:p>
    <w:p w:rsidR="00236C4C" w:rsidRPr="00236C4C" w:rsidRDefault="00236C4C" w:rsidP="00236C4C">
      <w:pPr>
        <w:pStyle w:val="bash"/>
        <w:rPr>
          <w:color w:val="4F6228" w:themeColor="accent3" w:themeShade="80"/>
          <w:lang w:val="en-IE"/>
        </w:rPr>
      </w:pPr>
      <w:r>
        <w:rPr>
          <w:color w:val="4F6228" w:themeColor="accent3" w:themeShade="80"/>
          <w:lang w:val="en-IE"/>
        </w:rPr>
        <w:t># Open the super users task scheduler</w:t>
      </w:r>
    </w:p>
    <w:p w:rsidR="00236C4C" w:rsidRDefault="00236C4C" w:rsidP="00236C4C">
      <w:pPr>
        <w:pStyle w:val="bash"/>
        <w:rPr>
          <w:lang w:val="en-IE"/>
        </w:rPr>
      </w:pPr>
      <w:r>
        <w:rPr>
          <w:lang w:val="en-IE"/>
        </w:rPr>
        <w:t>sudo crontab -e</w:t>
      </w:r>
    </w:p>
    <w:p w:rsidR="00236C4C" w:rsidRDefault="00236C4C" w:rsidP="00236C4C">
      <w:pPr>
        <w:pStyle w:val="bash"/>
        <w:rPr>
          <w:lang w:val="en-IE"/>
        </w:rPr>
      </w:pPr>
    </w:p>
    <w:p w:rsidR="00236C4C" w:rsidRPr="00236C4C" w:rsidRDefault="00236C4C" w:rsidP="00236C4C">
      <w:pPr>
        <w:pStyle w:val="bash"/>
        <w:rPr>
          <w:color w:val="4F6228" w:themeColor="accent3" w:themeShade="80"/>
          <w:lang w:val="en-IE"/>
        </w:rPr>
      </w:pPr>
      <w:r>
        <w:rPr>
          <w:color w:val="4F6228" w:themeColor="accent3" w:themeShade="80"/>
          <w:lang w:val="en-IE"/>
        </w:rPr>
        <w:t># Add the following lines to the file.</w:t>
      </w:r>
    </w:p>
    <w:p w:rsidR="00236C4C" w:rsidRDefault="00236C4C" w:rsidP="00236C4C">
      <w:pPr>
        <w:pStyle w:val="bash"/>
        <w:rPr>
          <w:lang w:val="en-IE"/>
        </w:rPr>
      </w:pPr>
      <w:r>
        <w:rPr>
          <w:lang w:val="en-IE"/>
        </w:rPr>
        <w:t>@reboot python /opt/platinum/mon/</w:t>
      </w:r>
      <w:r w:rsidR="007638D3">
        <w:rPr>
          <w:lang w:val="en-IE"/>
        </w:rPr>
        <w:t>Start</w:t>
      </w:r>
      <w:r>
        <w:rPr>
          <w:lang w:val="en-IE"/>
        </w:rPr>
        <w:t>Program.py 1 False</w:t>
      </w:r>
    </w:p>
    <w:p w:rsidR="00236C4C" w:rsidRPr="00634F56" w:rsidRDefault="00634F56" w:rsidP="00236C4C">
      <w:pPr>
        <w:pStyle w:val="bash"/>
        <w:rPr>
          <w:lang w:val="en-US"/>
        </w:rPr>
      </w:pPr>
      <w:r>
        <w:rPr>
          <w:lang w:val="en-US"/>
        </w:rPr>
        <w:t>*/5 * * * * /opt/platinum/mon/syncfiles.sh</w:t>
      </w:r>
    </w:p>
    <w:p w:rsidR="00236C4C" w:rsidRDefault="00236C4C" w:rsidP="006B403E">
      <w:pPr>
        <w:rPr>
          <w:color w:val="FF0000"/>
          <w:lang w:val="en-IE"/>
        </w:rPr>
      </w:pPr>
    </w:p>
    <w:p w:rsidR="00236C4C" w:rsidRDefault="00236C4C" w:rsidP="00236C4C">
      <w:pPr>
        <w:rPr>
          <w:lang w:val="en-IE"/>
        </w:rPr>
      </w:pPr>
      <w:r>
        <w:rPr>
          <w:lang w:val="en-IE"/>
        </w:rPr>
        <w:t xml:space="preserve">With the scheduled tasks </w:t>
      </w:r>
      <w:r w:rsidR="00275AAD">
        <w:rPr>
          <w:lang w:val="en-IE"/>
        </w:rPr>
        <w:t xml:space="preserve">added the Pi is now ready for deployment and requires no further input from the user, simply powering on the unit is all that is required to start </w:t>
      </w:r>
      <w:r w:rsidR="00275AAD" w:rsidRPr="00275AAD">
        <w:rPr>
          <w:i/>
          <w:lang w:val="en-IE"/>
        </w:rPr>
        <w:t>PNM-Mon</w:t>
      </w:r>
      <w:r w:rsidR="00275AAD">
        <w:rPr>
          <w:lang w:val="en-IE"/>
        </w:rPr>
        <w:t>.</w:t>
      </w:r>
    </w:p>
    <w:p w:rsidR="00275AAD" w:rsidRDefault="00275AAD" w:rsidP="00236C4C">
      <w:pPr>
        <w:rPr>
          <w:lang w:val="en-IE"/>
        </w:rPr>
      </w:pPr>
    </w:p>
    <w:p w:rsidR="006B403E" w:rsidRDefault="00A45CD4" w:rsidP="00A45CD4">
      <w:pPr>
        <w:pStyle w:val="Heading4"/>
        <w:rPr>
          <w:lang w:val="en-IE"/>
        </w:rPr>
      </w:pPr>
      <w:r>
        <w:rPr>
          <w:lang w:val="en-IE"/>
        </w:rPr>
        <w:t>PNM-DB - Architecture Setup and Deployment</w:t>
      </w:r>
    </w:p>
    <w:p w:rsidR="00A45CD4" w:rsidRPr="00A45CD4" w:rsidRDefault="00A45CD4" w:rsidP="00A45CD4">
      <w:pPr>
        <w:rPr>
          <w:lang w:val="en-IE"/>
        </w:rPr>
      </w:pPr>
      <w:r>
        <w:rPr>
          <w:lang w:val="en-IE"/>
        </w:rPr>
        <w:t xml:space="preserve">This section will outline the steps required to setup the Linux server with the software required to deploy </w:t>
      </w:r>
      <w:r w:rsidRPr="00A45CD4">
        <w:rPr>
          <w:i/>
          <w:lang w:val="en-IE"/>
        </w:rPr>
        <w:t>PNM-D</w:t>
      </w:r>
      <w:r>
        <w:rPr>
          <w:i/>
          <w:lang w:val="en-IE"/>
        </w:rPr>
        <w:t>B</w:t>
      </w:r>
      <w:r>
        <w:rPr>
          <w:lang w:val="en-IE"/>
        </w:rPr>
        <w:t xml:space="preserve">. </w:t>
      </w:r>
      <w:r>
        <w:rPr>
          <w:i/>
          <w:lang w:val="en-IE"/>
        </w:rPr>
        <w:t>PNM-DB</w:t>
      </w:r>
      <w:r>
        <w:rPr>
          <w:lang w:val="en-IE"/>
        </w:rPr>
        <w:t xml:space="preserve"> runs on a Debian Linux Server, subsequently all of the following commands are runnable on any Debian based </w:t>
      </w:r>
      <w:r w:rsidR="00716B15">
        <w:rPr>
          <w:lang w:val="en-IE"/>
        </w:rPr>
        <w:t>derivate distros</w:t>
      </w:r>
      <w:r>
        <w:rPr>
          <w:lang w:val="en-IE"/>
        </w:rPr>
        <w:t>, such as Ubuntu or Mint.</w:t>
      </w:r>
    </w:p>
    <w:p w:rsidR="00A45CD4" w:rsidRDefault="00A45CD4" w:rsidP="00A45CD4">
      <w:pPr>
        <w:rPr>
          <w:lang w:val="en-IE"/>
        </w:rPr>
      </w:pPr>
    </w:p>
    <w:p w:rsidR="008A7F69" w:rsidRDefault="008A7F69" w:rsidP="008A7F69">
      <w:pPr>
        <w:pStyle w:val="Heading5"/>
        <w:rPr>
          <w:lang w:val="en-IE"/>
        </w:rPr>
      </w:pPr>
      <w:r>
        <w:rPr>
          <w:lang w:val="en-IE"/>
        </w:rPr>
        <w:t>Postgres</w:t>
      </w:r>
    </w:p>
    <w:p w:rsidR="00A45CD4" w:rsidRPr="00716B15" w:rsidRDefault="00A45CD4" w:rsidP="00A45CD4">
      <w:pPr>
        <w:rPr>
          <w:lang w:val="en-IE"/>
        </w:rPr>
      </w:pPr>
      <w:r>
        <w:rPr>
          <w:lang w:val="en-IE"/>
        </w:rPr>
        <w:t xml:space="preserve">The first piece of software required for </w:t>
      </w:r>
      <w:r w:rsidRPr="00A45CD4">
        <w:rPr>
          <w:i/>
          <w:lang w:val="en-IE"/>
        </w:rPr>
        <w:t>PNM-DB</w:t>
      </w:r>
      <w:r>
        <w:rPr>
          <w:i/>
          <w:lang w:val="en-IE"/>
        </w:rPr>
        <w:t xml:space="preserve"> </w:t>
      </w:r>
      <w:r>
        <w:rPr>
          <w:lang w:val="en-IE"/>
        </w:rPr>
        <w:t>is Postgres. Postgres is a</w:t>
      </w:r>
      <w:r w:rsidR="00716B15">
        <w:rPr>
          <w:lang w:val="en-IE"/>
        </w:rPr>
        <w:t>n open source</w:t>
      </w:r>
      <w:r>
        <w:rPr>
          <w:lang w:val="en-IE"/>
        </w:rPr>
        <w:t xml:space="preserve"> object-relational database system. </w:t>
      </w:r>
      <w:r w:rsidR="00C84A3E">
        <w:rPr>
          <w:lang w:val="en-IE"/>
        </w:rPr>
        <w:fldChar w:fldCharType="begin"/>
      </w:r>
      <w:r w:rsidR="00F87F8A">
        <w:rPr>
          <w:lang w:val="en-IE"/>
        </w:rPr>
        <w:instrText xml:space="preserve"> ADDIN ZOTERO_ITEM CSL_CITATION {"citationID":"yzy3DuVZ","properties":{"formattedCitation":"(4)","plainCitation":"(4)"},"citationItems":[{"id":97,"uris":["http://zotero.org/users/2216028/items/VWHJUSFZ"],"uri":["http://zotero.org/users/2216028/items/VWHJUSFZ"],"itemData":{"id":97,"type":"entry-encyclopedia","title":"http://www.postgresql.org/about/","URL":"http://www.postgresql.org/about/"}}],"schema":"https://github.com/citation-style-language/schema/raw/master/csl-citation.json"} </w:instrText>
      </w:r>
      <w:r w:rsidR="00C84A3E">
        <w:rPr>
          <w:lang w:val="en-IE"/>
        </w:rPr>
        <w:fldChar w:fldCharType="separate"/>
      </w:r>
      <w:r w:rsidR="00F87F8A" w:rsidRPr="00F87F8A">
        <w:t>(4)</w:t>
      </w:r>
      <w:r w:rsidR="00C84A3E">
        <w:rPr>
          <w:lang w:val="en-IE"/>
        </w:rPr>
        <w:fldChar w:fldCharType="end"/>
      </w:r>
      <w:r w:rsidR="00716B15">
        <w:rPr>
          <w:lang w:val="en-IE"/>
        </w:rPr>
        <w:t xml:space="preserve"> It is the database used to persistently retain and store all data collected by the </w:t>
      </w:r>
      <w:r w:rsidR="00716B15" w:rsidRPr="00716B15">
        <w:rPr>
          <w:i/>
          <w:lang w:val="en-IE"/>
        </w:rPr>
        <w:t>PNM-Mon</w:t>
      </w:r>
      <w:r w:rsidR="00716B15">
        <w:rPr>
          <w:lang w:val="en-IE"/>
        </w:rPr>
        <w:t xml:space="preserve"> </w:t>
      </w:r>
      <w:r w:rsidR="00716B15" w:rsidRPr="00716B15">
        <w:rPr>
          <w:lang w:val="en-IE"/>
        </w:rPr>
        <w:t>moni</w:t>
      </w:r>
      <w:r w:rsidR="00716B15">
        <w:rPr>
          <w:lang w:val="en-IE"/>
        </w:rPr>
        <w:t xml:space="preserve">tors. The following commands install Postgres and also create the database </w:t>
      </w:r>
      <w:r w:rsidR="00716B15" w:rsidRPr="00716B15">
        <w:rPr>
          <w:i/>
          <w:lang w:val="en-IE"/>
        </w:rPr>
        <w:t>'pnmdb'</w:t>
      </w:r>
      <w:r w:rsidR="00716B15">
        <w:rPr>
          <w:lang w:val="en-IE"/>
        </w:rPr>
        <w:t xml:space="preserve"> on the system. We also add the user </w:t>
      </w:r>
      <w:r w:rsidR="00716B15" w:rsidRPr="00716B15">
        <w:rPr>
          <w:i/>
          <w:lang w:val="en-IE"/>
        </w:rPr>
        <w:t>'platinum'</w:t>
      </w:r>
      <w:r w:rsidR="00716B15">
        <w:rPr>
          <w:lang w:val="en-IE"/>
        </w:rPr>
        <w:t xml:space="preserve"> for access to the database from external applications.</w:t>
      </w:r>
    </w:p>
    <w:p w:rsidR="006B403E" w:rsidRDefault="006B403E" w:rsidP="006B403E">
      <w:pPr>
        <w:rPr>
          <w:lang w:val="en-IE"/>
        </w:rPr>
      </w:pPr>
    </w:p>
    <w:p w:rsidR="00716B15" w:rsidRDefault="00716B15" w:rsidP="00716B15">
      <w:pPr>
        <w:pStyle w:val="bash"/>
        <w:rPr>
          <w:color w:val="4F6228" w:themeColor="accent3" w:themeShade="80"/>
        </w:rPr>
      </w:pPr>
      <w:r>
        <w:rPr>
          <w:color w:val="4F6228" w:themeColor="accent3" w:themeShade="80"/>
        </w:rPr>
        <w:t># Update software packages to latest versions and install postgres</w:t>
      </w:r>
    </w:p>
    <w:p w:rsidR="00716B15" w:rsidRDefault="00716B15" w:rsidP="00716B15">
      <w:pPr>
        <w:pStyle w:val="bash"/>
      </w:pPr>
      <w:r>
        <w:t>sudo apt-get update</w:t>
      </w:r>
    </w:p>
    <w:p w:rsidR="00716B15" w:rsidRDefault="00716B15" w:rsidP="00716B15">
      <w:pPr>
        <w:pStyle w:val="bash"/>
      </w:pPr>
      <w:r>
        <w:t>sudo apt-get install postgresql -y</w:t>
      </w:r>
    </w:p>
    <w:p w:rsidR="00716B15" w:rsidRDefault="00716B15" w:rsidP="00716B15">
      <w:pPr>
        <w:pStyle w:val="bash"/>
      </w:pPr>
    </w:p>
    <w:p w:rsidR="00716B15" w:rsidRDefault="00716B15" w:rsidP="00716B15">
      <w:pPr>
        <w:pStyle w:val="bash"/>
        <w:rPr>
          <w:color w:val="4F6228" w:themeColor="accent3" w:themeShade="80"/>
        </w:rPr>
      </w:pPr>
      <w:r>
        <w:rPr>
          <w:color w:val="4F6228" w:themeColor="accent3" w:themeShade="80"/>
        </w:rPr>
        <w:t># Once postgres has been installed change to the 'postgres' system user and # create the pnmdb database and platinum user</w:t>
      </w:r>
    </w:p>
    <w:p w:rsidR="00716B15" w:rsidRDefault="00716B15" w:rsidP="00716B15">
      <w:pPr>
        <w:pStyle w:val="bash"/>
      </w:pPr>
      <w:r>
        <w:t>sudo su postgres</w:t>
      </w:r>
    </w:p>
    <w:p w:rsidR="00716B15" w:rsidRDefault="00716B15" w:rsidP="00716B15">
      <w:pPr>
        <w:pStyle w:val="bash"/>
      </w:pPr>
      <w:r>
        <w:t>psql</w:t>
      </w:r>
    </w:p>
    <w:p w:rsidR="00716B15" w:rsidRDefault="00716B15" w:rsidP="00716B15">
      <w:pPr>
        <w:pStyle w:val="bash"/>
      </w:pPr>
      <w:r>
        <w:t>create database pnmdb;</w:t>
      </w:r>
    </w:p>
    <w:p w:rsidR="00716B15" w:rsidRPr="00716B15" w:rsidRDefault="00716B15" w:rsidP="00716B15">
      <w:pPr>
        <w:pStyle w:val="bash"/>
      </w:pPr>
      <w:r>
        <w:t>\q</w:t>
      </w:r>
    </w:p>
    <w:p w:rsidR="006B403E" w:rsidRDefault="006B403E" w:rsidP="006B403E">
      <w:pPr>
        <w:rPr>
          <w:lang w:val="en-IE"/>
        </w:rPr>
      </w:pPr>
    </w:p>
    <w:p w:rsidR="008A7F69" w:rsidRDefault="008A7F69" w:rsidP="008A7F69">
      <w:pPr>
        <w:pStyle w:val="Heading5"/>
        <w:rPr>
          <w:lang w:val="en-IE"/>
        </w:rPr>
      </w:pPr>
      <w:r>
        <w:rPr>
          <w:lang w:val="en-IE"/>
        </w:rPr>
        <w:t>Django-Rest-Framework</w:t>
      </w:r>
    </w:p>
    <w:p w:rsidR="008A7F69" w:rsidRPr="008A7F69" w:rsidRDefault="008A7F69" w:rsidP="006B403E">
      <w:pPr>
        <w:rPr>
          <w:color w:val="FF0000"/>
          <w:lang w:val="en-IE"/>
        </w:rPr>
      </w:pPr>
      <w:r>
        <w:rPr>
          <w:lang w:val="en-IE"/>
        </w:rPr>
        <w:t xml:space="preserve">With postgres successfully installed we can now deploy the </w:t>
      </w:r>
      <w:r w:rsidRPr="008A7F69">
        <w:rPr>
          <w:i/>
          <w:lang w:val="en-IE"/>
        </w:rPr>
        <w:t>PNM-DB</w:t>
      </w:r>
      <w:r>
        <w:rPr>
          <w:i/>
          <w:lang w:val="en-IE"/>
        </w:rPr>
        <w:t xml:space="preserve"> Web API</w:t>
      </w:r>
      <w:r>
        <w:rPr>
          <w:lang w:val="en-IE"/>
        </w:rPr>
        <w:t xml:space="preserve">. Django-Rest-Framework was the tool chosen with which to build the API. </w:t>
      </w:r>
      <w:r>
        <w:rPr>
          <w:color w:val="FF0000"/>
          <w:lang w:val="en-IE"/>
        </w:rPr>
        <w:t>Django-Rest-Framework is ...</w:t>
      </w:r>
    </w:p>
    <w:p w:rsidR="008A7F69" w:rsidRDefault="008A7F69" w:rsidP="006B403E">
      <w:pPr>
        <w:rPr>
          <w:lang w:val="en-IE"/>
        </w:rPr>
      </w:pPr>
    </w:p>
    <w:p w:rsidR="008A7F69" w:rsidRDefault="008A7F69" w:rsidP="006B403E">
      <w:pPr>
        <w:rPr>
          <w:lang w:val="en-IE"/>
        </w:rPr>
      </w:pPr>
      <w:r>
        <w:rPr>
          <w:lang w:val="en-IE"/>
        </w:rPr>
        <w:lastRenderedPageBreak/>
        <w:t>Django provides a way of creating and managing postgres database tables through Python with the use of an object-relational-</w:t>
      </w:r>
      <w:proofErr w:type="spellStart"/>
      <w:r>
        <w:rPr>
          <w:lang w:val="en-IE"/>
        </w:rPr>
        <w:t>mapper</w:t>
      </w:r>
      <w:proofErr w:type="spellEnd"/>
      <w:r w:rsidR="0031272B">
        <w:rPr>
          <w:lang w:val="en-IE"/>
        </w:rPr>
        <w:t xml:space="preserve">. </w:t>
      </w:r>
      <w:r w:rsidR="0031272B">
        <w:t xml:space="preserve">Object Relational Mapping </w:t>
      </w:r>
      <w:r w:rsidR="0031272B" w:rsidRPr="0031272B">
        <w:t>(ORM) is a technique that lets you query and manipulate data from a database using an object-oriented paradigm</w:t>
      </w:r>
      <w:r w:rsidR="0031272B">
        <w:t>.</w:t>
      </w:r>
      <w:r w:rsidR="00C84A3E">
        <w:fldChar w:fldCharType="begin"/>
      </w:r>
      <w:r w:rsidR="00F87F8A">
        <w:instrText xml:space="preserve"> ADDIN ZOTERO_ITEM CSL_CITATION {"citationID":"6CIG1Eql","properties":{"formattedCitation":"(5)","plainCitation":"(5)"},"citationItems":[{"id":99,"uris":["http://zotero.org/users/2216028/items/9AANSMBR"],"uri":["http://zotero.org/users/2216028/items/9AANSMBR"],"itemData":{"id":99,"type":"post-weblog","title":"Object-Relational Mapping (ORM)","URL":"http://stackoverflow.com/questions/1279613/what-is-an-orm-and-where-can-i-learn-more-about-it","author":[{"family":"esatis","given":""}]}}],"schema":"https://github.com/citation-style-language/schema/raw/master/csl-citation.json"} </w:instrText>
      </w:r>
      <w:r w:rsidR="00C84A3E">
        <w:fldChar w:fldCharType="separate"/>
      </w:r>
      <w:r w:rsidR="00F87F8A" w:rsidRPr="00F87F8A">
        <w:t>(5)</w:t>
      </w:r>
      <w:r w:rsidR="00C84A3E">
        <w:fldChar w:fldCharType="end"/>
      </w:r>
      <w:r w:rsidR="0031272B">
        <w:t xml:space="preserve"> </w:t>
      </w:r>
      <w:r>
        <w:rPr>
          <w:lang w:val="en-IE"/>
        </w:rPr>
        <w:t xml:space="preserve">This means that we can </w:t>
      </w:r>
      <w:r w:rsidR="00972617">
        <w:rPr>
          <w:lang w:val="en-IE"/>
        </w:rPr>
        <w:t>represent</w:t>
      </w:r>
      <w:r>
        <w:rPr>
          <w:lang w:val="en-IE"/>
        </w:rPr>
        <w:t xml:space="preserve"> our </w:t>
      </w:r>
      <w:proofErr w:type="spellStart"/>
      <w:r>
        <w:rPr>
          <w:lang w:val="en-IE"/>
        </w:rPr>
        <w:t>postgres</w:t>
      </w:r>
      <w:proofErr w:type="spellEnd"/>
      <w:r>
        <w:rPr>
          <w:lang w:val="en-IE"/>
        </w:rPr>
        <w:t xml:space="preserve"> tables and relationships as Python objects </w:t>
      </w:r>
      <w:r w:rsidR="00972617">
        <w:rPr>
          <w:lang w:val="en-IE"/>
        </w:rPr>
        <w:t xml:space="preserve">which we call </w:t>
      </w:r>
      <w:r>
        <w:rPr>
          <w:lang w:val="en-IE"/>
        </w:rPr>
        <w:t xml:space="preserve">'Models'. </w:t>
      </w:r>
      <w:r w:rsidR="00972617">
        <w:rPr>
          <w:lang w:val="en-IE"/>
        </w:rPr>
        <w:t xml:space="preserve"> This enables us to create our database tables without writing an SQL.</w:t>
      </w:r>
    </w:p>
    <w:p w:rsidR="008A7F69" w:rsidRDefault="008A7F69" w:rsidP="006B403E">
      <w:pPr>
        <w:rPr>
          <w:lang w:val="en-IE"/>
        </w:rPr>
      </w:pPr>
    </w:p>
    <w:p w:rsidR="008A7F69" w:rsidRDefault="008A7F69" w:rsidP="006B403E">
      <w:pPr>
        <w:rPr>
          <w:lang w:val="en-IE"/>
        </w:rPr>
      </w:pPr>
      <w:r>
        <w:rPr>
          <w:lang w:val="en-IE"/>
        </w:rPr>
        <w:t xml:space="preserve">We can then expose these Python objects over HTTP by Serializing the Models to JSON objects and making them accessible through URLs. </w:t>
      </w:r>
    </w:p>
    <w:p w:rsidR="008A7F69" w:rsidRDefault="008A7F69" w:rsidP="006B403E">
      <w:pPr>
        <w:rPr>
          <w:lang w:val="en-IE"/>
        </w:rPr>
      </w:pPr>
    </w:p>
    <w:p w:rsidR="008A7F69" w:rsidRDefault="008A7F69" w:rsidP="006B403E">
      <w:pPr>
        <w:rPr>
          <w:lang w:val="en-IE"/>
        </w:rPr>
      </w:pPr>
      <w:r>
        <w:rPr>
          <w:lang w:val="en-IE"/>
        </w:rPr>
        <w:t>With these features that django-rest-framework provides, we can now server ou</w:t>
      </w:r>
      <w:r w:rsidR="00AE567F">
        <w:rPr>
          <w:lang w:val="en-IE"/>
        </w:rPr>
        <w:t>r database data over HTTP.</w:t>
      </w:r>
      <w:r>
        <w:rPr>
          <w:lang w:val="en-IE"/>
        </w:rPr>
        <w:t xml:space="preserve"> Create-Read-Update-Delete </w:t>
      </w:r>
      <w:r w:rsidR="00AE567F">
        <w:rPr>
          <w:lang w:val="en-IE"/>
        </w:rPr>
        <w:t xml:space="preserve">requests made to defined URLS can now alter data in the database. </w:t>
      </w:r>
    </w:p>
    <w:p w:rsidR="00AE567F" w:rsidRDefault="00AE567F" w:rsidP="006B403E">
      <w:pPr>
        <w:rPr>
          <w:lang w:val="en-IE"/>
        </w:rPr>
      </w:pPr>
    </w:p>
    <w:p w:rsidR="008A7F69" w:rsidRDefault="00AE567F" w:rsidP="006B403E">
      <w:pPr>
        <w:rPr>
          <w:lang w:val="en-IE"/>
        </w:rPr>
      </w:pPr>
      <w:r>
        <w:rPr>
          <w:lang w:val="en-IE"/>
        </w:rPr>
        <w:t xml:space="preserve">To setup the </w:t>
      </w:r>
      <w:r>
        <w:rPr>
          <w:i/>
          <w:lang w:val="en-IE"/>
        </w:rPr>
        <w:t>PNM-DB Web API</w:t>
      </w:r>
      <w:r>
        <w:rPr>
          <w:lang w:val="en-IE"/>
        </w:rPr>
        <w:t xml:space="preserve"> the following steps were run on the database server.</w:t>
      </w:r>
    </w:p>
    <w:p w:rsidR="00AE567F" w:rsidRDefault="00AE567F" w:rsidP="006B403E">
      <w:pPr>
        <w:rPr>
          <w:lang w:val="en-IE"/>
        </w:rPr>
      </w:pPr>
    </w:p>
    <w:p w:rsidR="00AE567F" w:rsidRPr="00AE567F" w:rsidRDefault="00AE567F" w:rsidP="00AE567F">
      <w:pPr>
        <w:pStyle w:val="bash"/>
        <w:rPr>
          <w:color w:val="4F6228" w:themeColor="accent3" w:themeShade="80"/>
        </w:rPr>
      </w:pPr>
      <w:r w:rsidRPr="006C7E48">
        <w:rPr>
          <w:color w:val="4F6228" w:themeColor="accent3" w:themeShade="80"/>
        </w:rPr>
        <w:t xml:space="preserve"># </w:t>
      </w:r>
      <w:r>
        <w:rPr>
          <w:color w:val="4F6228" w:themeColor="accent3" w:themeShade="80"/>
        </w:rPr>
        <w:t>Connect to git and download platinum-analytics repo</w:t>
      </w:r>
    </w:p>
    <w:p w:rsidR="00AE567F" w:rsidRDefault="00AE567F" w:rsidP="00AE567F">
      <w:pPr>
        <w:pStyle w:val="bash"/>
      </w:pPr>
      <w:r>
        <w:t>git init</w:t>
      </w:r>
    </w:p>
    <w:p w:rsidR="008C26A6" w:rsidRDefault="008C26A6" w:rsidP="008C26A6">
      <w:pPr>
        <w:pStyle w:val="bash"/>
      </w:pPr>
      <w:r>
        <w:t xml:space="preserve">git clone </w:t>
      </w:r>
      <w:hyperlink r:id="rId15">
        <w:r>
          <w:rPr>
            <w:rStyle w:val="InternetLink"/>
          </w:rPr>
          <w:t>git@github.com</w:t>
        </w:r>
      </w:hyperlink>
      <w:hyperlink>
        <w:r>
          <w:t>:peteehb/platinum-analytics.git</w:t>
        </w:r>
      </w:hyperlink>
    </w:p>
    <w:p w:rsidR="00AE567F" w:rsidRDefault="008C26A6" w:rsidP="008C26A6">
      <w:pPr>
        <w:pStyle w:val="bash"/>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s>
        <w:rPr>
          <w:lang w:val="en-IE"/>
        </w:rPr>
      </w:pPr>
      <w:r>
        <w:rPr>
          <w:lang w:val="en-IE"/>
        </w:rPr>
        <w:tab/>
      </w:r>
      <w:r>
        <w:rPr>
          <w:lang w:val="en-IE"/>
        </w:rPr>
        <w:tab/>
      </w:r>
    </w:p>
    <w:p w:rsidR="00AE567F" w:rsidRDefault="00AE567F" w:rsidP="00AE567F">
      <w:pPr>
        <w:pStyle w:val="bash"/>
        <w:rPr>
          <w:color w:val="4F6228" w:themeColor="accent3" w:themeShade="80"/>
        </w:rPr>
      </w:pPr>
      <w:r w:rsidRPr="006C7E48">
        <w:rPr>
          <w:color w:val="4F6228" w:themeColor="accent3" w:themeShade="80"/>
        </w:rPr>
        <w:t xml:space="preserve"># </w:t>
      </w:r>
      <w:r>
        <w:rPr>
          <w:color w:val="4F6228" w:themeColor="accent3" w:themeShade="80"/>
        </w:rPr>
        <w:t>Create a virtualenv, Install requirements and run pnm-db</w:t>
      </w:r>
    </w:p>
    <w:p w:rsidR="00743A46" w:rsidRDefault="00743A46" w:rsidP="00743A46">
      <w:pPr>
        <w:pStyle w:val="bash"/>
      </w:pPr>
      <w:r>
        <w:t>mkvirtualenv pnm-db</w:t>
      </w:r>
    </w:p>
    <w:p w:rsidR="00743A46" w:rsidRDefault="00743A46" w:rsidP="00743A46">
      <w:pPr>
        <w:pStyle w:val="bash"/>
      </w:pPr>
      <w:r>
        <w:t>pip install -r requirements.txt</w:t>
      </w:r>
    </w:p>
    <w:p w:rsidR="00AE567F" w:rsidRDefault="00AE567F" w:rsidP="00AE567F">
      <w:pPr>
        <w:pStyle w:val="bash"/>
      </w:pPr>
      <w:r>
        <w:t>cd pnmdb/</w:t>
      </w:r>
    </w:p>
    <w:p w:rsidR="00AE567F" w:rsidRDefault="00AE567F" w:rsidP="00AE567F">
      <w:pPr>
        <w:pStyle w:val="bash"/>
      </w:pPr>
      <w:r>
        <w:t>python manage.py syncdb</w:t>
      </w:r>
    </w:p>
    <w:p w:rsidR="00AE567F" w:rsidRDefault="00AE567F" w:rsidP="00AE567F">
      <w:pPr>
        <w:pStyle w:val="bash"/>
      </w:pPr>
      <w:r>
        <w:t>python manage.py makemigrations</w:t>
      </w:r>
    </w:p>
    <w:p w:rsidR="00AE567F" w:rsidRDefault="00AE567F" w:rsidP="00AE567F">
      <w:pPr>
        <w:pStyle w:val="bash"/>
      </w:pPr>
      <w:r>
        <w:t>python manage.py migrate</w:t>
      </w:r>
    </w:p>
    <w:p w:rsidR="00AE567F" w:rsidRPr="00AE567F" w:rsidRDefault="00AE567F" w:rsidP="00AE567F">
      <w:pPr>
        <w:pStyle w:val="bash"/>
      </w:pPr>
      <w:r>
        <w:t>python manage.py runserver 0.0.0.0:8000</w:t>
      </w:r>
    </w:p>
    <w:p w:rsidR="008A7F69" w:rsidRDefault="008A7F69" w:rsidP="006B403E">
      <w:pPr>
        <w:rPr>
          <w:lang w:val="en-IE"/>
        </w:rPr>
      </w:pPr>
    </w:p>
    <w:p w:rsidR="00AE567F" w:rsidRDefault="00AE567F" w:rsidP="00AE567F">
      <w:pPr>
        <w:pStyle w:val="Heading5"/>
        <w:rPr>
          <w:lang w:val="en-IE"/>
        </w:rPr>
      </w:pPr>
      <w:r>
        <w:rPr>
          <w:lang w:val="en-IE"/>
        </w:rPr>
        <w:t>Deployment</w:t>
      </w:r>
    </w:p>
    <w:p w:rsidR="00AE567F" w:rsidRDefault="00AE567F" w:rsidP="006B403E">
      <w:pPr>
        <w:rPr>
          <w:lang w:val="en-IE"/>
        </w:rPr>
      </w:pPr>
      <w:r>
        <w:rPr>
          <w:lang w:val="en-IE"/>
        </w:rPr>
        <w:t xml:space="preserve">The above command will only run </w:t>
      </w:r>
      <w:r w:rsidRPr="00AE567F">
        <w:rPr>
          <w:i/>
          <w:lang w:val="en-IE"/>
        </w:rPr>
        <w:t>pnm-db</w:t>
      </w:r>
      <w:r>
        <w:rPr>
          <w:lang w:val="en-IE"/>
        </w:rPr>
        <w:t xml:space="preserve"> for as long as the user is on the server. This is not suitable for a production environment and so a more permanent method of deployment had to be found.</w:t>
      </w:r>
    </w:p>
    <w:p w:rsidR="00AE567F" w:rsidRDefault="00AE567F" w:rsidP="006B403E">
      <w:pPr>
        <w:rPr>
          <w:lang w:val="en-IE"/>
        </w:rPr>
      </w:pPr>
    </w:p>
    <w:p w:rsidR="00AE567F" w:rsidRDefault="00AE567F" w:rsidP="006B403E">
      <w:pPr>
        <w:rPr>
          <w:lang w:val="en-IE"/>
        </w:rPr>
      </w:pPr>
      <w:r>
        <w:rPr>
          <w:lang w:val="en-IE"/>
        </w:rPr>
        <w:t xml:space="preserve">To overcome this issue an alternative method of deployment was required. The method decided upon was to run the django-rest-framework application persistently using </w:t>
      </w:r>
      <w:r w:rsidR="00743A46">
        <w:rPr>
          <w:lang w:val="en-IE"/>
        </w:rPr>
        <w:t xml:space="preserve">UWSGI. This is achieved by installing a plugin for the preinstalled webserver Apache called </w:t>
      </w:r>
      <w:r w:rsidR="00743A46" w:rsidRPr="00743A46">
        <w:rPr>
          <w:i/>
          <w:lang w:val="en-IE"/>
        </w:rPr>
        <w:t>mod_wsgi</w:t>
      </w:r>
      <w:r w:rsidR="00743A46">
        <w:rPr>
          <w:lang w:val="en-IE"/>
        </w:rPr>
        <w:t xml:space="preserve">. This plugin runs the django application in a process which it itself manages. This requires no input from the user once </w:t>
      </w:r>
      <w:r w:rsidR="00743A46" w:rsidRPr="00743A46">
        <w:rPr>
          <w:i/>
          <w:lang w:val="en-IE"/>
        </w:rPr>
        <w:t>mod_wsgi</w:t>
      </w:r>
      <w:r w:rsidR="00743A46">
        <w:rPr>
          <w:i/>
          <w:lang w:val="en-IE"/>
        </w:rPr>
        <w:t xml:space="preserve"> </w:t>
      </w:r>
      <w:r w:rsidR="00743A46">
        <w:rPr>
          <w:lang w:val="en-IE"/>
        </w:rPr>
        <w:t xml:space="preserve">is installed and </w:t>
      </w:r>
      <w:r w:rsidR="00743A46" w:rsidRPr="00743A46">
        <w:rPr>
          <w:i/>
          <w:lang w:val="en-IE"/>
        </w:rPr>
        <w:t>PNM-DB</w:t>
      </w:r>
      <w:r w:rsidR="00743A46">
        <w:rPr>
          <w:lang w:val="en-IE"/>
        </w:rPr>
        <w:t xml:space="preserve"> django application is properly configured. </w:t>
      </w:r>
    </w:p>
    <w:p w:rsidR="00743A46" w:rsidRDefault="00743A46" w:rsidP="006B403E">
      <w:pPr>
        <w:rPr>
          <w:lang w:val="en-IE"/>
        </w:rPr>
      </w:pPr>
    </w:p>
    <w:p w:rsidR="00743A46" w:rsidRDefault="00743A46" w:rsidP="006B403E">
      <w:pPr>
        <w:rPr>
          <w:lang w:val="en-IE"/>
        </w:rPr>
      </w:pPr>
    </w:p>
    <w:p w:rsidR="00743A46" w:rsidRDefault="00743A46" w:rsidP="00743A46">
      <w:pPr>
        <w:pStyle w:val="bash"/>
        <w:rPr>
          <w:color w:val="4F6228" w:themeColor="accent3" w:themeShade="80"/>
        </w:rPr>
      </w:pPr>
      <w:r w:rsidRPr="006C7E48">
        <w:rPr>
          <w:color w:val="4F6228" w:themeColor="accent3" w:themeShade="80"/>
        </w:rPr>
        <w:t xml:space="preserve"># </w:t>
      </w:r>
      <w:r>
        <w:rPr>
          <w:color w:val="4F6228" w:themeColor="accent3" w:themeShade="80"/>
        </w:rPr>
        <w:t>Install apache dev tools</w:t>
      </w:r>
    </w:p>
    <w:p w:rsidR="00743A46" w:rsidRDefault="00743A46" w:rsidP="00743A46">
      <w:pPr>
        <w:pStyle w:val="bash"/>
      </w:pPr>
      <w:r>
        <w:t>sudo apt-get install apache-threaded-dev</w:t>
      </w:r>
    </w:p>
    <w:p w:rsidR="00743A46" w:rsidRDefault="00743A46" w:rsidP="00743A46">
      <w:pPr>
        <w:pStyle w:val="bash"/>
      </w:pPr>
    </w:p>
    <w:p w:rsidR="00743A46" w:rsidRDefault="00743A46" w:rsidP="00743A46">
      <w:pPr>
        <w:pStyle w:val="bash"/>
        <w:rPr>
          <w:color w:val="4F6228" w:themeColor="accent3" w:themeShade="80"/>
        </w:rPr>
      </w:pPr>
      <w:r w:rsidRPr="006C7E48">
        <w:rPr>
          <w:color w:val="4F6228" w:themeColor="accent3" w:themeShade="80"/>
        </w:rPr>
        <w:t xml:space="preserve"># </w:t>
      </w:r>
      <w:r>
        <w:rPr>
          <w:color w:val="4F6228" w:themeColor="accent3" w:themeShade="80"/>
        </w:rPr>
        <w:t xml:space="preserve">Get </w:t>
      </w:r>
      <w:r w:rsidR="000C4199">
        <w:rPr>
          <w:color w:val="4F6228" w:themeColor="accent3" w:themeShade="80"/>
        </w:rPr>
        <w:t>and install the mod_wsgi plugin</w:t>
      </w:r>
    </w:p>
    <w:p w:rsidR="00743A46" w:rsidRDefault="000C4199" w:rsidP="00743A46">
      <w:pPr>
        <w:pStyle w:val="bash"/>
      </w:pPr>
      <w:r>
        <w:t>wget https://github.com/GrahamDumpleton/mod_wsgi/archive/4.4.21.tar.gz</w:t>
      </w:r>
    </w:p>
    <w:p w:rsidR="000C4199" w:rsidRDefault="000C4199" w:rsidP="00743A46">
      <w:pPr>
        <w:pStyle w:val="bash"/>
      </w:pPr>
      <w:r>
        <w:t>tar xvfz mod_wsgi_4.4.21.tar.gz</w:t>
      </w:r>
    </w:p>
    <w:p w:rsidR="000C4199" w:rsidRDefault="000C4199" w:rsidP="00743A46">
      <w:pPr>
        <w:pStyle w:val="bash"/>
      </w:pPr>
      <w:r>
        <w:t>./configure</w:t>
      </w:r>
    </w:p>
    <w:p w:rsidR="000C4199" w:rsidRDefault="000C4199" w:rsidP="00743A46">
      <w:pPr>
        <w:pStyle w:val="bash"/>
      </w:pPr>
      <w:r>
        <w:t>make</w:t>
      </w:r>
    </w:p>
    <w:p w:rsidR="000C4199" w:rsidRPr="00743A46" w:rsidRDefault="000C4199" w:rsidP="00743A46">
      <w:pPr>
        <w:pStyle w:val="bash"/>
      </w:pPr>
      <w:r>
        <w:t>sudo make install</w:t>
      </w:r>
    </w:p>
    <w:p w:rsidR="00743A46" w:rsidRDefault="00743A46" w:rsidP="00743A46">
      <w:pPr>
        <w:pStyle w:val="bash"/>
      </w:pPr>
    </w:p>
    <w:p w:rsidR="000C4199" w:rsidRDefault="000C4199" w:rsidP="000C4199">
      <w:pPr>
        <w:pStyle w:val="bash"/>
        <w:rPr>
          <w:color w:val="4F6228" w:themeColor="accent3" w:themeShade="80"/>
        </w:rPr>
      </w:pPr>
      <w:r w:rsidRPr="006C7E48">
        <w:rPr>
          <w:color w:val="4F6228" w:themeColor="accent3" w:themeShade="80"/>
        </w:rPr>
        <w:t xml:space="preserve"># </w:t>
      </w:r>
      <w:r>
        <w:rPr>
          <w:color w:val="4F6228" w:themeColor="accent3" w:themeShade="80"/>
        </w:rPr>
        <w:t>Load mod_wsgi into Apache and enable</w:t>
      </w:r>
    </w:p>
    <w:p w:rsidR="000C4199" w:rsidRDefault="000C4199" w:rsidP="000C4199">
      <w:pPr>
        <w:pStyle w:val="bash"/>
      </w:pPr>
      <w:r>
        <w:lastRenderedPageBreak/>
        <w:t>cd /etc/apache2/modes-available</w:t>
      </w:r>
    </w:p>
    <w:p w:rsidR="000C4199" w:rsidRDefault="000C4199" w:rsidP="000C4199">
      <w:pPr>
        <w:pStyle w:val="bash"/>
      </w:pPr>
      <w:r>
        <w:t>vim mod_wsgi.so</w:t>
      </w:r>
    </w:p>
    <w:p w:rsidR="000C4199" w:rsidRDefault="000C4199" w:rsidP="000C4199">
      <w:pPr>
        <w:pStyle w:val="bash"/>
      </w:pPr>
    </w:p>
    <w:p w:rsidR="000C4199" w:rsidRDefault="000C4199" w:rsidP="000C4199">
      <w:pPr>
        <w:pStyle w:val="bash"/>
        <w:rPr>
          <w:color w:val="4F6228" w:themeColor="accent3" w:themeShade="80"/>
        </w:rPr>
      </w:pPr>
      <w:r w:rsidRPr="006C7E48">
        <w:rPr>
          <w:color w:val="4F6228" w:themeColor="accent3" w:themeShade="80"/>
        </w:rPr>
        <w:t>#</w:t>
      </w:r>
      <w:r>
        <w:rPr>
          <w:color w:val="4F6228" w:themeColor="accent3" w:themeShade="80"/>
        </w:rPr>
        <w:t xml:space="preserve"> Append the following line</w:t>
      </w:r>
    </w:p>
    <w:p w:rsidR="000C4199" w:rsidRDefault="000C4199" w:rsidP="000C4199">
      <w:pPr>
        <w:pStyle w:val="bash"/>
      </w:pPr>
      <w:r>
        <w:t>LoadModule wsgi_module /usr/lib/apache2/modules/mod_wsgi.so</w:t>
      </w:r>
    </w:p>
    <w:p w:rsidR="000C4199" w:rsidRDefault="000C4199" w:rsidP="000C4199">
      <w:pPr>
        <w:pStyle w:val="bash"/>
      </w:pPr>
    </w:p>
    <w:p w:rsidR="000C4199" w:rsidRDefault="000C4199" w:rsidP="000C4199">
      <w:pPr>
        <w:pStyle w:val="bash"/>
        <w:rPr>
          <w:color w:val="4F6228" w:themeColor="accent3" w:themeShade="80"/>
        </w:rPr>
      </w:pPr>
      <w:r w:rsidRPr="006C7E48">
        <w:rPr>
          <w:color w:val="4F6228" w:themeColor="accent3" w:themeShade="80"/>
        </w:rPr>
        <w:t>#</w:t>
      </w:r>
      <w:r>
        <w:rPr>
          <w:color w:val="4F6228" w:themeColor="accent3" w:themeShade="80"/>
        </w:rPr>
        <w:t xml:space="preserve"> Enable plugin</w:t>
      </w:r>
    </w:p>
    <w:p w:rsidR="000C4199" w:rsidRDefault="000C4199" w:rsidP="000C4199">
      <w:pPr>
        <w:pStyle w:val="bash"/>
      </w:pPr>
      <w:r>
        <w:t>cd /etc/apache2/mods-enabled</w:t>
      </w:r>
    </w:p>
    <w:p w:rsidR="000C4199" w:rsidRDefault="000C4199" w:rsidP="000C4199">
      <w:pPr>
        <w:pStyle w:val="bash"/>
      </w:pPr>
      <w:r>
        <w:t>sudo ln -s ../mods-available/mod_wsgi.load</w:t>
      </w:r>
    </w:p>
    <w:p w:rsidR="000C4199" w:rsidRDefault="000C4199" w:rsidP="000C4199">
      <w:pPr>
        <w:pStyle w:val="bash"/>
      </w:pPr>
    </w:p>
    <w:p w:rsidR="000C4199" w:rsidRDefault="000C4199" w:rsidP="000C4199">
      <w:pPr>
        <w:pStyle w:val="bash"/>
      </w:pPr>
      <w:r>
        <w:rPr>
          <w:color w:val="4F6228" w:themeColor="accent3" w:themeShade="80"/>
        </w:rPr>
        <w:t># Restart apache</w:t>
      </w:r>
    </w:p>
    <w:p w:rsidR="00743A46" w:rsidRPr="000C4199" w:rsidRDefault="000C4199" w:rsidP="00743A46">
      <w:pPr>
        <w:pStyle w:val="bash"/>
      </w:pPr>
      <w:r>
        <w:t>sudo /etc/init.d/apache2 restart</w:t>
      </w:r>
    </w:p>
    <w:p w:rsidR="00743A46" w:rsidRDefault="00743A46" w:rsidP="006B403E">
      <w:pPr>
        <w:rPr>
          <w:lang w:val="en-IE"/>
        </w:rPr>
      </w:pPr>
    </w:p>
    <w:p w:rsidR="00743A46" w:rsidRDefault="00743A46" w:rsidP="006B403E">
      <w:pPr>
        <w:rPr>
          <w:lang w:val="en-IE"/>
        </w:rPr>
      </w:pPr>
      <w:r>
        <w:rPr>
          <w:lang w:val="en-IE"/>
        </w:rPr>
        <w:t xml:space="preserve">One final step in deploying </w:t>
      </w:r>
      <w:r w:rsidRPr="00743A46">
        <w:rPr>
          <w:i/>
          <w:lang w:val="en-IE"/>
        </w:rPr>
        <w:t>pnm-db</w:t>
      </w:r>
      <w:r>
        <w:rPr>
          <w:i/>
          <w:lang w:val="en-IE"/>
        </w:rPr>
        <w:t xml:space="preserve"> </w:t>
      </w:r>
      <w:r>
        <w:rPr>
          <w:lang w:val="en-IE"/>
        </w:rPr>
        <w:t xml:space="preserve">is to add an entry to Apache's </w:t>
      </w:r>
      <w:r w:rsidRPr="00743A46">
        <w:rPr>
          <w:i/>
          <w:lang w:val="en-IE"/>
        </w:rPr>
        <w:t>sites-available</w:t>
      </w:r>
      <w:r>
        <w:rPr>
          <w:i/>
          <w:lang w:val="en-IE"/>
        </w:rPr>
        <w:t xml:space="preserve"> </w:t>
      </w:r>
      <w:r>
        <w:rPr>
          <w:lang w:val="en-IE"/>
        </w:rPr>
        <w:t xml:space="preserve">file. This is a file which tells the apache which websites and webapplications are running on the server. In this file we define the location of the wsgi application for </w:t>
      </w:r>
      <w:r>
        <w:rPr>
          <w:i/>
          <w:lang w:val="en-IE"/>
        </w:rPr>
        <w:t>pnm-db</w:t>
      </w:r>
      <w:r>
        <w:rPr>
          <w:lang w:val="en-IE"/>
        </w:rPr>
        <w:t xml:space="preserve">, along with its root directory and which port number it is accessed on. Once the file has been edited a final restart to the apache process will make </w:t>
      </w:r>
      <w:r w:rsidRPr="00743A46">
        <w:rPr>
          <w:i/>
          <w:lang w:val="en-IE"/>
        </w:rPr>
        <w:t>pnm-db</w:t>
      </w:r>
      <w:r>
        <w:rPr>
          <w:lang w:val="en-IE"/>
        </w:rPr>
        <w:t xml:space="preserve"> available and finish the deployment process.</w:t>
      </w:r>
    </w:p>
    <w:p w:rsidR="00743A46" w:rsidRDefault="00743A46" w:rsidP="006B403E">
      <w:pPr>
        <w:rPr>
          <w:lang w:val="en-IE"/>
        </w:rPr>
      </w:pPr>
    </w:p>
    <w:p w:rsidR="000C4199" w:rsidRDefault="000C4199" w:rsidP="000C4199">
      <w:pPr>
        <w:pStyle w:val="bash"/>
        <w:rPr>
          <w:lang w:val="en-IE"/>
        </w:rPr>
      </w:pPr>
      <w:r>
        <w:rPr>
          <w:color w:val="4F6228" w:themeColor="accent3" w:themeShade="80"/>
        </w:rPr>
        <w:t># Tell Apache to listen to all connections made on port 8000.</w:t>
      </w:r>
    </w:p>
    <w:p w:rsidR="000C4199" w:rsidRPr="000C4199" w:rsidRDefault="000C4199" w:rsidP="000C4199">
      <w:pPr>
        <w:pStyle w:val="bash"/>
        <w:rPr>
          <w:lang w:val="en-IE"/>
        </w:rPr>
      </w:pPr>
      <w:r w:rsidRPr="000C4199">
        <w:rPr>
          <w:lang w:val="en-IE"/>
        </w:rPr>
        <w:t>Listen 8000</w:t>
      </w:r>
    </w:p>
    <w:p w:rsidR="000C4199" w:rsidRDefault="000C4199" w:rsidP="000C4199">
      <w:pPr>
        <w:pStyle w:val="bash"/>
        <w:rPr>
          <w:lang w:val="en-IE"/>
        </w:rPr>
      </w:pPr>
      <w:r w:rsidRPr="000C4199">
        <w:rPr>
          <w:lang w:val="en-IE"/>
        </w:rPr>
        <w:t>&lt;VirtualHost *:8000&gt;</w:t>
      </w:r>
    </w:p>
    <w:p w:rsidR="000C4199" w:rsidRPr="000C4199" w:rsidRDefault="000C4199" w:rsidP="000C4199">
      <w:pPr>
        <w:pStyle w:val="bash"/>
        <w:rPr>
          <w:lang w:val="en-IE"/>
        </w:rPr>
      </w:pPr>
      <w:r>
        <w:rPr>
          <w:lang w:val="en-IE"/>
        </w:rPr>
        <w:tab/>
      </w:r>
      <w:r>
        <w:rPr>
          <w:color w:val="4F6228" w:themeColor="accent3" w:themeShade="80"/>
        </w:rPr>
        <w:t># Tell Apache the location of the wsgi application</w:t>
      </w:r>
    </w:p>
    <w:p w:rsidR="000C4199" w:rsidRPr="000C4199" w:rsidRDefault="000C4199" w:rsidP="000C4199">
      <w:pPr>
        <w:pStyle w:val="bash"/>
        <w:rPr>
          <w:lang w:val="en-IE"/>
        </w:rPr>
      </w:pPr>
      <w:r w:rsidRPr="000C4199">
        <w:rPr>
          <w:lang w:val="en-IE"/>
        </w:rPr>
        <w:tab/>
        <w:t>WSGIScriptAlias / /opt/platinum/db/pnmdb/wsgi.py</w:t>
      </w:r>
    </w:p>
    <w:p w:rsidR="000C4199" w:rsidRDefault="000C4199" w:rsidP="000C4199">
      <w:pPr>
        <w:pStyle w:val="bash"/>
        <w:rPr>
          <w:lang w:val="en-IE"/>
        </w:rPr>
      </w:pPr>
      <w:r>
        <w:rPr>
          <w:lang w:val="en-IE"/>
        </w:rPr>
        <w:tab/>
      </w:r>
      <w:r>
        <w:rPr>
          <w:color w:val="4F6228" w:themeColor="accent3" w:themeShade="80"/>
        </w:rPr>
        <w:t xml:space="preserve"># Create a process </w:t>
      </w:r>
      <w:r w:rsidR="00B35978">
        <w:rPr>
          <w:color w:val="4F6228" w:themeColor="accent3" w:themeShade="80"/>
        </w:rPr>
        <w:t xml:space="preserve">and run </w:t>
      </w:r>
      <w:r w:rsidRPr="000C4199">
        <w:rPr>
          <w:i/>
          <w:color w:val="4F6228" w:themeColor="accent3" w:themeShade="80"/>
        </w:rPr>
        <w:t>pnm-db</w:t>
      </w:r>
      <w:r>
        <w:rPr>
          <w:color w:val="4F6228" w:themeColor="accent3" w:themeShade="80"/>
        </w:rPr>
        <w:t xml:space="preserve"> in the defined virtualenv</w:t>
      </w:r>
    </w:p>
    <w:p w:rsidR="000C4199" w:rsidRPr="000C4199" w:rsidRDefault="000C4199" w:rsidP="000C4199">
      <w:pPr>
        <w:pStyle w:val="bash"/>
        <w:rPr>
          <w:lang w:val="en-IE"/>
        </w:rPr>
      </w:pPr>
      <w:r w:rsidRPr="000C4199">
        <w:rPr>
          <w:lang w:val="en-IE"/>
        </w:rPr>
        <w:tab/>
        <w:t>WSGIDaemonProcess pnmdb python-path=/opt/platinum/db/pnmdb:/home/elpok/.virtualenvs/pnm-db/lib/python2.7/site-packages</w:t>
      </w:r>
    </w:p>
    <w:p w:rsidR="000C4199" w:rsidRPr="000C4199" w:rsidRDefault="000C4199" w:rsidP="000C4199">
      <w:pPr>
        <w:pStyle w:val="bash"/>
        <w:rPr>
          <w:lang w:val="en-IE"/>
        </w:rPr>
      </w:pPr>
      <w:r w:rsidRPr="000C4199">
        <w:rPr>
          <w:lang w:val="en-IE"/>
        </w:rPr>
        <w:tab/>
        <w:t>WSGIProcessGroup pnmdb</w:t>
      </w:r>
    </w:p>
    <w:p w:rsidR="000C4199" w:rsidRPr="000C4199" w:rsidRDefault="000C4199" w:rsidP="000C4199">
      <w:pPr>
        <w:pStyle w:val="bash"/>
        <w:rPr>
          <w:lang w:val="en-IE"/>
        </w:rPr>
      </w:pPr>
    </w:p>
    <w:p w:rsidR="000C4199" w:rsidRPr="000C4199" w:rsidRDefault="000C4199" w:rsidP="000C4199">
      <w:pPr>
        <w:pStyle w:val="bash"/>
        <w:rPr>
          <w:lang w:val="en-IE"/>
        </w:rPr>
      </w:pPr>
      <w:r w:rsidRPr="000C4199">
        <w:rPr>
          <w:lang w:val="en-IE"/>
        </w:rPr>
        <w:tab/>
        <w:t>Alias /static /opt/platinum/db/static</w:t>
      </w:r>
    </w:p>
    <w:p w:rsidR="000C4199" w:rsidRPr="00B35978" w:rsidRDefault="00B35978" w:rsidP="000C4199">
      <w:pPr>
        <w:pStyle w:val="bash"/>
        <w:rPr>
          <w:lang w:val="en-IE"/>
        </w:rPr>
      </w:pPr>
      <w:r>
        <w:rPr>
          <w:lang w:val="en-IE"/>
        </w:rPr>
        <w:tab/>
      </w:r>
      <w:r>
        <w:rPr>
          <w:color w:val="4F6228" w:themeColor="accent3" w:themeShade="80"/>
        </w:rPr>
        <w:t xml:space="preserve"># Set permissions to allow access to </w:t>
      </w:r>
      <w:r w:rsidRPr="00B35978">
        <w:rPr>
          <w:i/>
          <w:color w:val="4F6228" w:themeColor="accent3" w:themeShade="80"/>
        </w:rPr>
        <w:t>pnm-db</w:t>
      </w:r>
      <w:r>
        <w:rPr>
          <w:i/>
          <w:color w:val="4F6228" w:themeColor="accent3" w:themeShade="80"/>
        </w:rPr>
        <w:t xml:space="preserve"> </w:t>
      </w:r>
      <w:r>
        <w:rPr>
          <w:color w:val="4F6228" w:themeColor="accent3" w:themeShade="80"/>
        </w:rPr>
        <w:t>directory</w:t>
      </w:r>
    </w:p>
    <w:p w:rsidR="000C4199" w:rsidRPr="000C4199" w:rsidRDefault="000C4199" w:rsidP="000C4199">
      <w:pPr>
        <w:pStyle w:val="bash"/>
        <w:rPr>
          <w:lang w:val="en-IE"/>
        </w:rPr>
      </w:pPr>
      <w:r w:rsidRPr="000C4199">
        <w:rPr>
          <w:lang w:val="en-IE"/>
        </w:rPr>
        <w:tab/>
        <w:t>&lt;Directory /opt/platinum/db&gt;</w:t>
      </w:r>
    </w:p>
    <w:p w:rsidR="000C4199" w:rsidRPr="000C4199" w:rsidRDefault="000C4199" w:rsidP="000C4199">
      <w:pPr>
        <w:pStyle w:val="bash"/>
        <w:rPr>
          <w:lang w:val="en-IE"/>
        </w:rPr>
      </w:pPr>
      <w:r w:rsidRPr="000C4199">
        <w:rPr>
          <w:lang w:val="en-IE"/>
        </w:rPr>
        <w:tab/>
      </w:r>
      <w:r w:rsidRPr="000C4199">
        <w:rPr>
          <w:lang w:val="en-IE"/>
        </w:rPr>
        <w:tab/>
        <w:t>Options -Indexes</w:t>
      </w:r>
    </w:p>
    <w:p w:rsidR="000C4199" w:rsidRPr="000C4199" w:rsidRDefault="000C4199" w:rsidP="000C4199">
      <w:pPr>
        <w:pStyle w:val="bash"/>
        <w:rPr>
          <w:lang w:val="en-IE"/>
        </w:rPr>
      </w:pPr>
      <w:r w:rsidRPr="000C4199">
        <w:rPr>
          <w:lang w:val="en-IE"/>
        </w:rPr>
        <w:tab/>
      </w:r>
      <w:r w:rsidRPr="000C4199">
        <w:rPr>
          <w:lang w:val="en-IE"/>
        </w:rPr>
        <w:tab/>
        <w:t>Order deny,allow</w:t>
      </w:r>
    </w:p>
    <w:p w:rsidR="000C4199" w:rsidRPr="000C4199" w:rsidRDefault="000C4199" w:rsidP="000C4199">
      <w:pPr>
        <w:pStyle w:val="bash"/>
        <w:rPr>
          <w:lang w:val="en-IE"/>
        </w:rPr>
      </w:pPr>
      <w:r w:rsidRPr="000C4199">
        <w:rPr>
          <w:lang w:val="en-IE"/>
        </w:rPr>
        <w:tab/>
      </w:r>
      <w:r w:rsidRPr="000C4199">
        <w:rPr>
          <w:lang w:val="en-IE"/>
        </w:rPr>
        <w:tab/>
        <w:t>Allow from all</w:t>
      </w:r>
    </w:p>
    <w:p w:rsidR="000C4199" w:rsidRPr="000C4199" w:rsidRDefault="000C4199" w:rsidP="000C4199">
      <w:pPr>
        <w:pStyle w:val="bash"/>
        <w:rPr>
          <w:lang w:val="en-IE"/>
        </w:rPr>
      </w:pPr>
      <w:r w:rsidRPr="000C4199">
        <w:rPr>
          <w:lang w:val="en-IE"/>
        </w:rPr>
        <w:tab/>
        <w:t>&lt;/Directory&gt;</w:t>
      </w:r>
    </w:p>
    <w:p w:rsidR="000C4199" w:rsidRPr="00B35978" w:rsidRDefault="000C4199" w:rsidP="000C4199">
      <w:pPr>
        <w:pStyle w:val="bash"/>
        <w:rPr>
          <w:lang w:val="en-IE"/>
        </w:rPr>
      </w:pPr>
      <w:r w:rsidRPr="000C4199">
        <w:rPr>
          <w:lang w:val="en-IE"/>
        </w:rPr>
        <w:tab/>
      </w:r>
      <w:r w:rsidR="00B35978">
        <w:rPr>
          <w:color w:val="4F6228" w:themeColor="accent3" w:themeShade="80"/>
        </w:rPr>
        <w:t xml:space="preserve"># Define log files for </w:t>
      </w:r>
      <w:r w:rsidR="00B35978">
        <w:rPr>
          <w:i/>
          <w:color w:val="4F6228" w:themeColor="accent3" w:themeShade="80"/>
        </w:rPr>
        <w:t>pnm-db</w:t>
      </w:r>
    </w:p>
    <w:p w:rsidR="000C4199" w:rsidRPr="000C4199" w:rsidRDefault="000C4199" w:rsidP="000C4199">
      <w:pPr>
        <w:pStyle w:val="bash"/>
        <w:rPr>
          <w:lang w:val="en-IE"/>
        </w:rPr>
      </w:pPr>
      <w:r w:rsidRPr="000C4199">
        <w:rPr>
          <w:lang w:val="en-IE"/>
        </w:rPr>
        <w:tab/>
        <w:t>ErrorLog ${APACHE_LOG_DIR}/pnmdb_error.log</w:t>
      </w:r>
    </w:p>
    <w:p w:rsidR="000C4199" w:rsidRPr="000C4199" w:rsidRDefault="000C4199" w:rsidP="000C4199">
      <w:pPr>
        <w:pStyle w:val="bash"/>
        <w:rPr>
          <w:lang w:val="en-IE"/>
        </w:rPr>
      </w:pPr>
      <w:r w:rsidRPr="000C4199">
        <w:rPr>
          <w:lang w:val="en-IE"/>
        </w:rPr>
        <w:tab/>
        <w:t>CustomLog ${APACHE_LOG_DIR}/pnmdb_access.log combined</w:t>
      </w:r>
    </w:p>
    <w:p w:rsidR="000C4199" w:rsidRPr="000C4199" w:rsidRDefault="000C4199" w:rsidP="000C4199">
      <w:pPr>
        <w:pStyle w:val="bash"/>
        <w:rPr>
          <w:lang w:val="en-IE"/>
        </w:rPr>
      </w:pPr>
    </w:p>
    <w:p w:rsidR="00743A46" w:rsidRPr="00743A46" w:rsidRDefault="000C4199" w:rsidP="000C4199">
      <w:pPr>
        <w:pStyle w:val="bash"/>
        <w:rPr>
          <w:lang w:val="en-IE"/>
        </w:rPr>
      </w:pPr>
      <w:r w:rsidRPr="000C4199">
        <w:rPr>
          <w:lang w:val="en-IE"/>
        </w:rPr>
        <w:t>&lt;/VirtualHost&gt;</w:t>
      </w:r>
    </w:p>
    <w:p w:rsidR="00743A46" w:rsidRPr="008A7F69" w:rsidRDefault="00743A46" w:rsidP="006B403E">
      <w:pPr>
        <w:rPr>
          <w:lang w:val="en-IE"/>
        </w:rPr>
      </w:pPr>
    </w:p>
    <w:p w:rsidR="00B35978" w:rsidRDefault="00B35978" w:rsidP="00B35978">
      <w:pPr>
        <w:rPr>
          <w:lang w:val="en-IE"/>
        </w:rPr>
      </w:pPr>
    </w:p>
    <w:p w:rsidR="00B35978" w:rsidRPr="00B35978" w:rsidRDefault="00B35978" w:rsidP="00B35978">
      <w:pPr>
        <w:rPr>
          <w:lang w:val="en-IE"/>
        </w:rPr>
      </w:pPr>
    </w:p>
    <w:p w:rsidR="00312DDD" w:rsidRDefault="00312DDD">
      <w:pPr>
        <w:rPr>
          <w:rFonts w:asciiTheme="majorHAnsi" w:eastAsiaTheme="majorEastAsia" w:hAnsiTheme="majorHAnsi" w:cstheme="majorBidi"/>
          <w:b/>
          <w:bCs/>
          <w:i/>
          <w:iCs/>
          <w:color w:val="4F81BD" w:themeColor="accent1"/>
          <w:lang w:val="en-IE"/>
        </w:rPr>
      </w:pPr>
      <w:r>
        <w:rPr>
          <w:lang w:val="en-IE"/>
        </w:rPr>
        <w:br w:type="page"/>
      </w:r>
    </w:p>
    <w:p w:rsidR="00743A46" w:rsidRDefault="00743A46" w:rsidP="00743A46">
      <w:pPr>
        <w:pStyle w:val="Heading4"/>
        <w:rPr>
          <w:lang w:val="en-IE"/>
        </w:rPr>
      </w:pPr>
      <w:r>
        <w:rPr>
          <w:lang w:val="en-IE"/>
        </w:rPr>
        <w:lastRenderedPageBreak/>
        <w:t>PNM-WEB Architecture</w:t>
      </w:r>
      <w:r w:rsidR="00B35978">
        <w:rPr>
          <w:lang w:val="en-IE"/>
        </w:rPr>
        <w:t xml:space="preserve"> and Deployment</w:t>
      </w:r>
    </w:p>
    <w:p w:rsidR="009B00C8" w:rsidRPr="00A45CD4" w:rsidRDefault="009B00C8" w:rsidP="009B00C8">
      <w:pPr>
        <w:rPr>
          <w:lang w:val="en-IE"/>
        </w:rPr>
      </w:pPr>
      <w:r>
        <w:rPr>
          <w:lang w:val="en-IE"/>
        </w:rPr>
        <w:t xml:space="preserve">This section will outline the steps required to setup and deploy </w:t>
      </w:r>
      <w:r w:rsidRPr="00A45CD4">
        <w:rPr>
          <w:i/>
          <w:lang w:val="en-IE"/>
        </w:rPr>
        <w:t>PNM-</w:t>
      </w:r>
      <w:r>
        <w:rPr>
          <w:i/>
          <w:lang w:val="en-IE"/>
        </w:rPr>
        <w:t xml:space="preserve">Web </w:t>
      </w:r>
      <w:r w:rsidRPr="009B00C8">
        <w:rPr>
          <w:lang w:val="en-IE"/>
        </w:rPr>
        <w:t>to</w:t>
      </w:r>
      <w:r>
        <w:rPr>
          <w:lang w:val="en-IE"/>
        </w:rPr>
        <w:t xml:space="preserve"> a Linux server. In this project, I deployed </w:t>
      </w:r>
      <w:r>
        <w:rPr>
          <w:i/>
          <w:lang w:val="en-IE"/>
        </w:rPr>
        <w:t xml:space="preserve">PNM-Web </w:t>
      </w:r>
      <w:r>
        <w:rPr>
          <w:lang w:val="en-IE"/>
        </w:rPr>
        <w:t xml:space="preserve">to the same Linux server which runs </w:t>
      </w:r>
      <w:r>
        <w:rPr>
          <w:i/>
          <w:lang w:val="en-IE"/>
        </w:rPr>
        <w:t>PNM-DB</w:t>
      </w:r>
      <w:r>
        <w:rPr>
          <w:lang w:val="en-IE"/>
        </w:rPr>
        <w:t>.</w:t>
      </w:r>
    </w:p>
    <w:p w:rsidR="00B35978" w:rsidRPr="00B35978" w:rsidRDefault="00B35978" w:rsidP="00B35978">
      <w:pPr>
        <w:rPr>
          <w:lang w:val="en-IE"/>
        </w:rPr>
      </w:pPr>
    </w:p>
    <w:p w:rsidR="00743A46" w:rsidRDefault="008C26A6" w:rsidP="00743A46">
      <w:pPr>
        <w:rPr>
          <w:lang w:val="en-IE"/>
        </w:rPr>
      </w:pPr>
      <w:r>
        <w:rPr>
          <w:lang w:val="en-IE"/>
        </w:rPr>
        <w:t xml:space="preserve">The steps to installing </w:t>
      </w:r>
      <w:r w:rsidRPr="008C26A6">
        <w:rPr>
          <w:i/>
          <w:lang w:val="en-IE"/>
        </w:rPr>
        <w:t>PNM-Web</w:t>
      </w:r>
      <w:r>
        <w:rPr>
          <w:i/>
          <w:lang w:val="en-IE"/>
        </w:rPr>
        <w:t xml:space="preserve"> </w:t>
      </w:r>
      <w:r>
        <w:rPr>
          <w:lang w:val="en-IE"/>
        </w:rPr>
        <w:t xml:space="preserve">are similar to that of </w:t>
      </w:r>
      <w:r>
        <w:rPr>
          <w:i/>
          <w:lang w:val="en-IE"/>
        </w:rPr>
        <w:t>PNM-DB</w:t>
      </w:r>
      <w:r>
        <w:rPr>
          <w:lang w:val="en-IE"/>
        </w:rPr>
        <w:t xml:space="preserve"> as they are both at their core Django applications. </w:t>
      </w:r>
    </w:p>
    <w:p w:rsidR="008C26A6" w:rsidRPr="008C26A6" w:rsidRDefault="008C26A6" w:rsidP="00743A46">
      <w:pPr>
        <w:rPr>
          <w:lang w:val="en-IE"/>
        </w:rPr>
      </w:pPr>
    </w:p>
    <w:p w:rsidR="008C26A6" w:rsidRPr="00AE567F" w:rsidRDefault="008C26A6" w:rsidP="008C26A6">
      <w:pPr>
        <w:pStyle w:val="bash"/>
        <w:rPr>
          <w:color w:val="4F6228" w:themeColor="accent3" w:themeShade="80"/>
        </w:rPr>
      </w:pPr>
      <w:r w:rsidRPr="006C7E48">
        <w:rPr>
          <w:color w:val="4F6228" w:themeColor="accent3" w:themeShade="80"/>
        </w:rPr>
        <w:t xml:space="preserve"># </w:t>
      </w:r>
      <w:r>
        <w:rPr>
          <w:color w:val="4F6228" w:themeColor="accent3" w:themeShade="80"/>
        </w:rPr>
        <w:t>Connect to git and download platinum-analytics repo</w:t>
      </w:r>
    </w:p>
    <w:p w:rsidR="008C26A6" w:rsidRDefault="008C26A6" w:rsidP="008C26A6">
      <w:pPr>
        <w:pStyle w:val="bash"/>
      </w:pPr>
      <w:r>
        <w:t>git init</w:t>
      </w:r>
    </w:p>
    <w:p w:rsidR="008C26A6" w:rsidRDefault="008C26A6" w:rsidP="008C26A6">
      <w:pPr>
        <w:pStyle w:val="bash"/>
      </w:pPr>
      <w:r>
        <w:t xml:space="preserve">git clone </w:t>
      </w:r>
      <w:hyperlink r:id="rId16">
        <w:r>
          <w:rPr>
            <w:rStyle w:val="InternetLink"/>
          </w:rPr>
          <w:t>git@github.com</w:t>
        </w:r>
      </w:hyperlink>
      <w:hyperlink>
        <w:r>
          <w:t>:peteehb/platinum-analytics.git</w:t>
        </w:r>
      </w:hyperlink>
    </w:p>
    <w:p w:rsidR="008C26A6" w:rsidRDefault="008C26A6" w:rsidP="008C26A6">
      <w:pPr>
        <w:pStyle w:val="bash"/>
        <w:rPr>
          <w:lang w:val="en-IE"/>
        </w:rPr>
      </w:pPr>
    </w:p>
    <w:p w:rsidR="008C26A6" w:rsidRDefault="008C26A6" w:rsidP="008C26A6">
      <w:pPr>
        <w:pStyle w:val="bash"/>
        <w:rPr>
          <w:color w:val="4F6228" w:themeColor="accent3" w:themeShade="80"/>
        </w:rPr>
      </w:pPr>
      <w:r w:rsidRPr="006C7E48">
        <w:rPr>
          <w:color w:val="4F6228" w:themeColor="accent3" w:themeShade="80"/>
        </w:rPr>
        <w:t xml:space="preserve"># </w:t>
      </w:r>
      <w:r>
        <w:rPr>
          <w:color w:val="4F6228" w:themeColor="accent3" w:themeShade="80"/>
        </w:rPr>
        <w:t>Create a virtualenv, Install requirements and run pnm-web</w:t>
      </w:r>
    </w:p>
    <w:p w:rsidR="009B00C8" w:rsidRPr="008C26A6" w:rsidRDefault="008C26A6" w:rsidP="008C26A6">
      <w:pPr>
        <w:pStyle w:val="bash"/>
      </w:pPr>
      <w:r>
        <w:t>mkvirtualenv pnm-web</w:t>
      </w:r>
    </w:p>
    <w:p w:rsidR="009B00C8" w:rsidRDefault="009B00C8" w:rsidP="009B00C8">
      <w:pPr>
        <w:pStyle w:val="bash"/>
      </w:pPr>
      <w:r>
        <w:t>pip install -r requirements.txt</w:t>
      </w:r>
    </w:p>
    <w:p w:rsidR="008C26A6" w:rsidRDefault="008C26A6" w:rsidP="008C26A6">
      <w:pPr>
        <w:pStyle w:val="bash"/>
      </w:pPr>
      <w:r>
        <w:t>cd pnmweb/</w:t>
      </w:r>
    </w:p>
    <w:p w:rsidR="008C26A6" w:rsidRDefault="008C26A6" w:rsidP="008C26A6">
      <w:pPr>
        <w:pStyle w:val="bash"/>
      </w:pPr>
      <w:r>
        <w:t>python manage.py syncdb</w:t>
      </w:r>
    </w:p>
    <w:p w:rsidR="008C26A6" w:rsidRDefault="008C26A6" w:rsidP="008C26A6">
      <w:pPr>
        <w:pStyle w:val="bash"/>
      </w:pPr>
      <w:r>
        <w:t>python manage.py makemigrations</w:t>
      </w:r>
    </w:p>
    <w:p w:rsidR="008C26A6" w:rsidRDefault="008C26A6" w:rsidP="008C26A6">
      <w:pPr>
        <w:pStyle w:val="bash"/>
      </w:pPr>
      <w:r>
        <w:t>python manage.py migrate</w:t>
      </w:r>
    </w:p>
    <w:p w:rsidR="008C26A6" w:rsidRDefault="008C26A6" w:rsidP="009B00C8">
      <w:pPr>
        <w:pStyle w:val="bash"/>
      </w:pPr>
      <w:r>
        <w:t>python manage.py runserver 0.0.0.0:7999</w:t>
      </w:r>
    </w:p>
    <w:p w:rsidR="009B00C8" w:rsidRDefault="009B00C8" w:rsidP="00743A46">
      <w:pPr>
        <w:rPr>
          <w:lang w:val="en-IE"/>
        </w:rPr>
      </w:pPr>
    </w:p>
    <w:p w:rsidR="008C26A6" w:rsidRDefault="008C26A6" w:rsidP="00743A46">
      <w:pPr>
        <w:rPr>
          <w:lang w:val="en-IE"/>
        </w:rPr>
      </w:pPr>
      <w:r>
        <w:rPr>
          <w:lang w:val="en-IE"/>
        </w:rPr>
        <w:t xml:space="preserve">As with </w:t>
      </w:r>
      <w:r w:rsidRPr="008C26A6">
        <w:rPr>
          <w:i/>
          <w:lang w:val="en-IE"/>
        </w:rPr>
        <w:t>pnmdb</w:t>
      </w:r>
      <w:r>
        <w:rPr>
          <w:lang w:val="en-IE"/>
        </w:rPr>
        <w:t>, running</w:t>
      </w:r>
      <w:r>
        <w:rPr>
          <w:i/>
          <w:lang w:val="en-IE"/>
        </w:rPr>
        <w:t xml:space="preserve"> pnmweb </w:t>
      </w:r>
      <w:r>
        <w:rPr>
          <w:lang w:val="en-IE"/>
        </w:rPr>
        <w:t xml:space="preserve">with the above command will only keep the application running for as long as the user is logged in. Once again we need a more permanent solution for running the </w:t>
      </w:r>
      <w:r>
        <w:rPr>
          <w:i/>
          <w:lang w:val="en-IE"/>
        </w:rPr>
        <w:t>pnmweb</w:t>
      </w:r>
      <w:r>
        <w:rPr>
          <w:lang w:val="en-IE"/>
        </w:rPr>
        <w:t xml:space="preserve"> application. </w:t>
      </w:r>
    </w:p>
    <w:p w:rsidR="008C26A6" w:rsidRDefault="008C26A6" w:rsidP="00743A46">
      <w:pPr>
        <w:rPr>
          <w:lang w:val="en-IE"/>
        </w:rPr>
      </w:pPr>
    </w:p>
    <w:p w:rsidR="008C26A6" w:rsidRPr="008C26A6" w:rsidRDefault="008C26A6" w:rsidP="00743A46">
      <w:pPr>
        <w:rPr>
          <w:lang w:val="en-IE"/>
        </w:rPr>
      </w:pPr>
      <w:r>
        <w:rPr>
          <w:lang w:val="en-IE"/>
        </w:rPr>
        <w:t xml:space="preserve">In order to deploy </w:t>
      </w:r>
      <w:r>
        <w:rPr>
          <w:i/>
          <w:lang w:val="en-IE"/>
        </w:rPr>
        <w:t>pnmweb</w:t>
      </w:r>
      <w:r>
        <w:rPr>
          <w:lang w:val="en-IE"/>
        </w:rPr>
        <w:t xml:space="preserve"> persistently we must add a VirtualHost entry to Apache's </w:t>
      </w:r>
      <w:r w:rsidRPr="008C26A6">
        <w:rPr>
          <w:i/>
          <w:lang w:val="en-IE"/>
        </w:rPr>
        <w:t>site</w:t>
      </w:r>
      <w:r>
        <w:rPr>
          <w:i/>
          <w:lang w:val="en-IE"/>
        </w:rPr>
        <w:t>s-available/default</w:t>
      </w:r>
      <w:r>
        <w:rPr>
          <w:lang w:val="en-IE"/>
        </w:rPr>
        <w:t xml:space="preserve"> configuration file. </w:t>
      </w:r>
    </w:p>
    <w:p w:rsidR="008C26A6" w:rsidRDefault="008C26A6" w:rsidP="00743A46">
      <w:pPr>
        <w:rPr>
          <w:lang w:val="en-IE"/>
        </w:rPr>
      </w:pPr>
    </w:p>
    <w:p w:rsidR="008C26A6" w:rsidRPr="008C26A6" w:rsidRDefault="008C26A6" w:rsidP="008C26A6">
      <w:pPr>
        <w:pStyle w:val="bash"/>
      </w:pPr>
      <w:r w:rsidRPr="006C7E48">
        <w:rPr>
          <w:color w:val="4F6228" w:themeColor="accent3" w:themeShade="80"/>
        </w:rPr>
        <w:t>#</w:t>
      </w:r>
      <w:r>
        <w:rPr>
          <w:color w:val="4F6228" w:themeColor="accent3" w:themeShade="80"/>
        </w:rPr>
        <w:t xml:space="preserve"> Define which port to listen to for </w:t>
      </w:r>
      <w:r w:rsidRPr="00C23C65">
        <w:rPr>
          <w:color w:val="4F6228" w:themeColor="accent3" w:themeShade="80"/>
        </w:rPr>
        <w:t>pnmweb</w:t>
      </w:r>
      <w:r>
        <w:rPr>
          <w:color w:val="4F6228" w:themeColor="accent3" w:themeShade="80"/>
        </w:rPr>
        <w:t xml:space="preserve"> traffic</w:t>
      </w:r>
    </w:p>
    <w:p w:rsidR="008C26A6" w:rsidRDefault="008C26A6" w:rsidP="008C26A6">
      <w:pPr>
        <w:pStyle w:val="bash"/>
      </w:pPr>
      <w:r w:rsidRPr="008C26A6">
        <w:t>Listen 7999</w:t>
      </w:r>
      <w:r w:rsidRPr="008C26A6">
        <w:br/>
        <w:t>&lt;VirtualHost *:7999&gt;</w:t>
      </w:r>
    </w:p>
    <w:p w:rsidR="008C26A6" w:rsidRDefault="008C26A6" w:rsidP="008C26A6">
      <w:pPr>
        <w:pStyle w:val="bash"/>
      </w:pPr>
    </w:p>
    <w:p w:rsidR="00C23C65" w:rsidRDefault="008C26A6" w:rsidP="008C26A6">
      <w:pPr>
        <w:pStyle w:val="bash"/>
      </w:pPr>
      <w:r>
        <w:t xml:space="preserve">   </w:t>
      </w:r>
      <w:r w:rsidRPr="006C7E48">
        <w:rPr>
          <w:color w:val="4F6228" w:themeColor="accent3" w:themeShade="80"/>
        </w:rPr>
        <w:t>#</w:t>
      </w:r>
      <w:r>
        <w:rPr>
          <w:color w:val="4F6228" w:themeColor="accent3" w:themeShade="80"/>
        </w:rPr>
        <w:t xml:space="preserve"> </w:t>
      </w:r>
      <w:r w:rsidR="00C23C65">
        <w:rPr>
          <w:color w:val="4F6228" w:themeColor="accent3" w:themeShade="80"/>
        </w:rPr>
        <w:t>Path to Django Applications wsgi file</w:t>
      </w:r>
      <w:r w:rsidRPr="008C26A6">
        <w:br/>
        <w:t xml:space="preserve">   WSGIScriptAlias / /opt/platinum/web/pnmweb/platinum/wsgi.py</w:t>
      </w:r>
    </w:p>
    <w:p w:rsidR="00C23C65" w:rsidRDefault="00C23C65" w:rsidP="008C26A6">
      <w:pPr>
        <w:pStyle w:val="bash"/>
      </w:pPr>
    </w:p>
    <w:p w:rsidR="00C23C65" w:rsidRDefault="00C23C65" w:rsidP="008C26A6">
      <w:pPr>
        <w:pStyle w:val="bash"/>
      </w:pPr>
      <w:r>
        <w:t xml:space="preserve">   </w:t>
      </w:r>
      <w:r>
        <w:rPr>
          <w:color w:val="4F6228" w:themeColor="accent3" w:themeShade="80"/>
        </w:rPr>
        <w:t># Start the wsgi daemon in the pnmweb virtual environment</w:t>
      </w:r>
      <w:r w:rsidR="008C26A6" w:rsidRPr="008C26A6">
        <w:br/>
        <w:t xml:space="preserve">   WSGIDaemonProcess platinum python-path=/opt/platinum/web/pnmweb/platinum:/home/elpok/.virtualenvs/pnm-web/lib/python2.7/site-packages</w:t>
      </w:r>
      <w:r w:rsidR="008C26A6" w:rsidRPr="008C26A6">
        <w:br/>
        <w:t xml:space="preserve">   WSGIProcessGroup platinum</w:t>
      </w:r>
      <w:r w:rsidR="008C26A6" w:rsidRPr="008C26A6">
        <w:br/>
      </w:r>
      <w:r w:rsidR="008C26A6" w:rsidRPr="008C26A6">
        <w:br/>
        <w:t xml:space="preserve">   Alias /static /opt/platinum/web/pnmweb/static</w:t>
      </w:r>
      <w:r w:rsidR="008C26A6" w:rsidRPr="008C26A6">
        <w:br/>
      </w:r>
    </w:p>
    <w:p w:rsidR="00C23C65" w:rsidRDefault="00C23C65" w:rsidP="008C26A6">
      <w:pPr>
        <w:pStyle w:val="bash"/>
      </w:pPr>
      <w:r>
        <w:t xml:space="preserve">   </w:t>
      </w:r>
      <w:r>
        <w:rPr>
          <w:color w:val="4F6228" w:themeColor="accent3" w:themeShade="80"/>
        </w:rPr>
        <w:t># State the path to the base directory of pnmweb</w:t>
      </w:r>
      <w:r w:rsidR="008C26A6" w:rsidRPr="008C26A6">
        <w:br/>
        <w:t xml:space="preserve">   &lt;Directory /opt/platinum/web&gt;</w:t>
      </w:r>
      <w:r w:rsidR="008C26A6" w:rsidRPr="008C26A6">
        <w:br/>
        <w:t xml:space="preserve">      Options -Indexes</w:t>
      </w:r>
      <w:r w:rsidR="008C26A6" w:rsidRPr="008C26A6">
        <w:br/>
        <w:t xml:space="preserve">      Order deny,allow</w:t>
      </w:r>
      <w:r w:rsidR="008C26A6" w:rsidRPr="008C26A6">
        <w:br/>
        <w:t xml:space="preserve">      Allow from all</w:t>
      </w:r>
      <w:r w:rsidR="008C26A6" w:rsidRPr="008C26A6">
        <w:br/>
        <w:t xml:space="preserve">   &lt;/Directory&gt;</w:t>
      </w:r>
    </w:p>
    <w:p w:rsidR="008C26A6" w:rsidRPr="008C26A6" w:rsidRDefault="008C26A6" w:rsidP="008C26A6">
      <w:pPr>
        <w:pStyle w:val="bash"/>
      </w:pPr>
      <w:r w:rsidRPr="008C26A6">
        <w:br/>
        <w:t xml:space="preserve">   </w:t>
      </w:r>
      <w:r w:rsidRPr="006C7E48">
        <w:rPr>
          <w:color w:val="4F6228" w:themeColor="accent3" w:themeShade="80"/>
        </w:rPr>
        <w:t>#</w:t>
      </w:r>
      <w:r w:rsidR="00C23C65">
        <w:rPr>
          <w:color w:val="4F6228" w:themeColor="accent3" w:themeShade="80"/>
        </w:rPr>
        <w:t xml:space="preserve"> Define logs for pnmweb</w:t>
      </w:r>
      <w:r>
        <w:rPr>
          <w:color w:val="4F6228" w:themeColor="accent3" w:themeShade="80"/>
        </w:rPr>
        <w:t xml:space="preserve"> </w:t>
      </w:r>
      <w:r w:rsidRPr="008C26A6">
        <w:br/>
        <w:t xml:space="preserve">   ErrorLog ${APACHE_LOG_DIR}/pnmweb_error.log</w:t>
      </w:r>
      <w:r w:rsidRPr="008C26A6">
        <w:br/>
        <w:t xml:space="preserve">   CustomLog ${APACHE_LOG_DIR}/pnmweb_access.log combined</w:t>
      </w:r>
      <w:r w:rsidRPr="008C26A6">
        <w:br/>
      </w:r>
      <w:r w:rsidRPr="008C26A6">
        <w:br/>
        <w:t>&lt;/VirtualHost&gt;</w:t>
      </w:r>
    </w:p>
    <w:p w:rsidR="009B00C8" w:rsidRDefault="009B00C8" w:rsidP="00743A46">
      <w:pPr>
        <w:rPr>
          <w:lang w:val="en-IE"/>
        </w:rPr>
      </w:pPr>
    </w:p>
    <w:p w:rsidR="009B00C8" w:rsidRDefault="009B00C8" w:rsidP="009B00C8">
      <w:pPr>
        <w:pStyle w:val="Heading3"/>
      </w:pPr>
      <w:r>
        <w:lastRenderedPageBreak/>
        <w:t>Program Functionality</w:t>
      </w:r>
    </w:p>
    <w:p w:rsidR="009B00C8" w:rsidRDefault="009B00C8" w:rsidP="009B00C8">
      <w:pPr>
        <w:rPr>
          <w:lang w:val="en-IE"/>
        </w:rPr>
      </w:pPr>
      <w:r>
        <w:rPr>
          <w:lang w:val="en-IE"/>
        </w:rPr>
        <w:t>In this chapter I will walk throw the program flows which represent the implementation of the use cases listed in Chapter 3.</w:t>
      </w:r>
    </w:p>
    <w:p w:rsidR="009B00C8" w:rsidRDefault="009B00C8" w:rsidP="009B00C8">
      <w:pPr>
        <w:rPr>
          <w:lang w:val="en-IE"/>
        </w:rPr>
      </w:pPr>
    </w:p>
    <w:p w:rsidR="009B00C8" w:rsidRDefault="009B00C8" w:rsidP="009B00C8">
      <w:pPr>
        <w:pStyle w:val="Heading4"/>
        <w:rPr>
          <w:lang w:val="en-IE"/>
        </w:rPr>
      </w:pPr>
      <w:r>
        <w:rPr>
          <w:lang w:val="en-IE"/>
        </w:rPr>
        <w:t>Flows</w:t>
      </w:r>
    </w:p>
    <w:p w:rsidR="009B00C8" w:rsidRDefault="009B00C8" w:rsidP="009B00C8">
      <w:pPr>
        <w:pStyle w:val="Heading4"/>
        <w:rPr>
          <w:lang w:val="en-IE"/>
        </w:rPr>
      </w:pPr>
      <w:r>
        <w:rPr>
          <w:lang w:val="en-IE"/>
        </w:rPr>
        <w:t>PNM-DB -Functionality</w:t>
      </w:r>
    </w:p>
    <w:p w:rsidR="009B00C8" w:rsidRDefault="009B00C8" w:rsidP="009B00C8">
      <w:pPr>
        <w:rPr>
          <w:lang w:val="en-IE"/>
        </w:rPr>
      </w:pPr>
      <w:r>
        <w:rPr>
          <w:lang w:val="en-IE"/>
        </w:rPr>
        <w:t>In this section I outline the Python Models which represent the database tables and the functionality which allows access to these objects through HTTP.</w:t>
      </w:r>
    </w:p>
    <w:p w:rsidR="009B00C8" w:rsidRDefault="009B00C8" w:rsidP="009B00C8">
      <w:pPr>
        <w:rPr>
          <w:lang w:val="en-IE"/>
        </w:rPr>
      </w:pPr>
    </w:p>
    <w:p w:rsidR="00C23C65" w:rsidRDefault="00C23C65" w:rsidP="00C23C65">
      <w:pPr>
        <w:pStyle w:val="Heading4"/>
        <w:rPr>
          <w:lang w:val="en-IE"/>
        </w:rPr>
      </w:pPr>
      <w:r>
        <w:rPr>
          <w:lang w:val="en-IE"/>
        </w:rPr>
        <w:t>PNM-Mon - Functionality</w:t>
      </w:r>
    </w:p>
    <w:p w:rsidR="00C23C65" w:rsidRDefault="00C23C65" w:rsidP="00C23C65">
      <w:pPr>
        <w:rPr>
          <w:lang w:val="en-IE"/>
        </w:rPr>
      </w:pPr>
      <w:r>
        <w:rPr>
          <w:lang w:val="en-IE"/>
        </w:rPr>
        <w:t xml:space="preserve">This section will provide detail into the functionality and feature set of the </w:t>
      </w:r>
      <w:r>
        <w:rPr>
          <w:i/>
          <w:lang w:val="en-IE"/>
        </w:rPr>
        <w:t>PNM-Mon</w:t>
      </w:r>
      <w:r>
        <w:rPr>
          <w:lang w:val="en-IE"/>
        </w:rPr>
        <w:t xml:space="preserve"> software, showing the modules used and discussing what each of the classes is used for. </w:t>
      </w:r>
    </w:p>
    <w:p w:rsidR="00C23C65" w:rsidRDefault="00C23C65" w:rsidP="00C23C65">
      <w:pPr>
        <w:rPr>
          <w:lang w:val="en-IE"/>
        </w:rPr>
      </w:pPr>
    </w:p>
    <w:p w:rsidR="00C23C65" w:rsidRDefault="00C23C65" w:rsidP="00C23C65">
      <w:pPr>
        <w:rPr>
          <w:lang w:val="en-IE"/>
        </w:rPr>
      </w:pPr>
      <w:r>
        <w:rPr>
          <w:lang w:val="en-IE"/>
        </w:rPr>
        <w:t xml:space="preserve">The program is run with the following command by a scheduled job on startup of the Pi. </w:t>
      </w:r>
    </w:p>
    <w:p w:rsidR="00C23C65" w:rsidRPr="00275AAD" w:rsidRDefault="00C23C65" w:rsidP="00C23C65">
      <w:pPr>
        <w:rPr>
          <w:i/>
          <w:lang w:val="en-IE"/>
        </w:rPr>
      </w:pPr>
      <w:r w:rsidRPr="00275AAD">
        <w:rPr>
          <w:i/>
          <w:lang w:val="en-IE"/>
        </w:rPr>
        <w:t xml:space="preserve">python </w:t>
      </w:r>
      <w:r>
        <w:rPr>
          <w:i/>
          <w:lang w:val="en-IE"/>
        </w:rPr>
        <w:t>Start</w:t>
      </w:r>
      <w:r w:rsidRPr="00275AAD">
        <w:rPr>
          <w:i/>
          <w:lang w:val="en-IE"/>
        </w:rPr>
        <w:t>Program.py 1 False</w:t>
      </w:r>
    </w:p>
    <w:p w:rsidR="00C23C65" w:rsidRPr="00275AAD" w:rsidRDefault="00C23C65" w:rsidP="00C23C65">
      <w:pPr>
        <w:rPr>
          <w:lang w:val="en-IE"/>
        </w:rPr>
      </w:pPr>
      <w:r>
        <w:rPr>
          <w:lang w:val="en-IE"/>
        </w:rPr>
        <w:t xml:space="preserve">The first argument given is the ID of the monitor. This ID is an integer between 1 - 3 and tells the system which monitor this is. It is important to know which ID the monitor is as the program expects the monitors to be placed in </w:t>
      </w:r>
    </w:p>
    <w:p w:rsidR="00C23C65" w:rsidRDefault="00C23C65" w:rsidP="00C23C65">
      <w:pPr>
        <w:rPr>
          <w:color w:val="FF0000"/>
          <w:lang w:val="en-IE"/>
        </w:rPr>
      </w:pPr>
    </w:p>
    <w:p w:rsidR="00C23C65" w:rsidRPr="00275AAD" w:rsidRDefault="00C23C65" w:rsidP="00C23C65">
      <w:pPr>
        <w:rPr>
          <w:color w:val="FF0000"/>
          <w:lang w:val="en-IE"/>
        </w:rPr>
      </w:pPr>
      <w:r>
        <w:rPr>
          <w:color w:val="FF0000"/>
          <w:lang w:val="en-IE"/>
        </w:rPr>
        <w:t>Overview of the program flow</w:t>
      </w:r>
    </w:p>
    <w:p w:rsidR="00C23C65" w:rsidRDefault="00C23C65" w:rsidP="00C23C65">
      <w:pPr>
        <w:rPr>
          <w:color w:val="FF0000"/>
          <w:lang w:val="en-IE"/>
        </w:rPr>
      </w:pPr>
      <w:r>
        <w:rPr>
          <w:color w:val="FF0000"/>
          <w:lang w:val="en-IE"/>
        </w:rPr>
        <w:t>Overview of each class and what it is used for</w:t>
      </w:r>
    </w:p>
    <w:p w:rsidR="00C23C65" w:rsidRDefault="00C23C65" w:rsidP="00C23C65">
      <w:pPr>
        <w:rPr>
          <w:color w:val="FF0000"/>
          <w:lang w:val="en-IE"/>
        </w:rPr>
      </w:pPr>
      <w:r>
        <w:rPr>
          <w:color w:val="FF0000"/>
          <w:lang w:val="en-IE"/>
        </w:rPr>
        <w:t xml:space="preserve">Discuss the different modes, intermittent </w:t>
      </w:r>
      <w:proofErr w:type="spellStart"/>
      <w:r>
        <w:rPr>
          <w:color w:val="FF0000"/>
          <w:lang w:val="en-IE"/>
        </w:rPr>
        <w:t>vs</w:t>
      </w:r>
      <w:proofErr w:type="spellEnd"/>
      <w:r>
        <w:rPr>
          <w:color w:val="FF0000"/>
          <w:lang w:val="en-IE"/>
        </w:rPr>
        <w:t xml:space="preserve"> stable connection mode</w:t>
      </w:r>
    </w:p>
    <w:p w:rsidR="002C0809" w:rsidRDefault="002C0809" w:rsidP="00C23C65">
      <w:pPr>
        <w:rPr>
          <w:color w:val="FF0000"/>
          <w:lang w:val="en-IE"/>
        </w:rPr>
      </w:pPr>
    </w:p>
    <w:p w:rsidR="002C0809" w:rsidRDefault="002C0809" w:rsidP="00C23C65">
      <w:pPr>
        <w:rPr>
          <w:color w:val="FF0000"/>
          <w:lang w:val="en-IE"/>
        </w:rPr>
      </w:pPr>
    </w:p>
    <w:p w:rsidR="002C0809" w:rsidRDefault="002C0809" w:rsidP="002C0809">
      <w:pPr>
        <w:pStyle w:val="Heading3"/>
      </w:pPr>
      <w:r>
        <w:t>Program Flows</w:t>
      </w:r>
    </w:p>
    <w:p w:rsidR="00A72967" w:rsidRPr="001A04BE" w:rsidRDefault="001A04BE" w:rsidP="00A72967">
      <w:pPr>
        <w:rPr>
          <w:lang w:val="en-IE"/>
        </w:rPr>
      </w:pPr>
      <w:r>
        <w:t xml:space="preserve">In this chapter I will detail all the system wide functionalities of the interconnected programs which make up the Platinum Analytics technology stack. </w:t>
      </w:r>
      <w:r w:rsidR="00A72967">
        <w:t>I will detail how pnm-</w:t>
      </w:r>
      <w:proofErr w:type="spellStart"/>
      <w:r w:rsidR="00A72967">
        <w:t>mon</w:t>
      </w:r>
      <w:proofErr w:type="spellEnd"/>
      <w:r w:rsidR="00A72967">
        <w:t xml:space="preserve"> the </w:t>
      </w:r>
      <w:r w:rsidR="00A72967">
        <w:rPr>
          <w:lang w:val="en-IE"/>
        </w:rPr>
        <w:t xml:space="preserve">Python Program running on the Raspberry Pi's detects, collects and stores readings from deployed sensors. How the triliteration algorithm calculates the position of the player based on the sensor readings. How the </w:t>
      </w:r>
      <w:proofErr w:type="spellStart"/>
      <w:r w:rsidR="00A72967">
        <w:rPr>
          <w:lang w:val="en-IE"/>
        </w:rPr>
        <w:t>Pis</w:t>
      </w:r>
      <w:proofErr w:type="spellEnd"/>
      <w:r w:rsidR="00A72967">
        <w:rPr>
          <w:lang w:val="en-IE"/>
        </w:rPr>
        <w:t xml:space="preserve"> sync their data to a persistent data store. How a user views the gained knowledge</w:t>
      </w:r>
    </w:p>
    <w:p w:rsidR="001A04BE" w:rsidRDefault="001A04BE" w:rsidP="00B46625">
      <w:pPr>
        <w:rPr>
          <w:lang w:val="en-IE"/>
        </w:rPr>
      </w:pPr>
    </w:p>
    <w:p w:rsidR="00B46625" w:rsidRDefault="00B46625" w:rsidP="00B46625">
      <w:pPr>
        <w:pStyle w:val="Heading5"/>
        <w:rPr>
          <w:lang w:val="en-IE"/>
        </w:rPr>
      </w:pPr>
      <w:r>
        <w:rPr>
          <w:lang w:val="en-IE"/>
        </w:rPr>
        <w:t xml:space="preserve">Collect </w:t>
      </w:r>
      <w:r w:rsidR="001A04BE">
        <w:rPr>
          <w:lang w:val="en-IE"/>
        </w:rPr>
        <w:t xml:space="preserve">a </w:t>
      </w:r>
      <w:r>
        <w:rPr>
          <w:lang w:val="en-IE"/>
        </w:rPr>
        <w:t>Sensor Reading</w:t>
      </w:r>
    </w:p>
    <w:p w:rsidR="00B46625" w:rsidRPr="00B46625" w:rsidRDefault="00C426DA" w:rsidP="00B46625">
      <w:pPr>
        <w:rPr>
          <w:b/>
          <w:lang w:val="en-IE"/>
        </w:rPr>
      </w:pPr>
      <w:r>
        <w:rPr>
          <w:b/>
          <w:lang w:val="en-IE"/>
        </w:rPr>
        <w:t>Steps</w:t>
      </w:r>
    </w:p>
    <w:p w:rsidR="00B46625" w:rsidRDefault="00B46625" w:rsidP="00B46625">
      <w:pPr>
        <w:pStyle w:val="ListParagraph"/>
        <w:numPr>
          <w:ilvl w:val="0"/>
          <w:numId w:val="4"/>
        </w:numPr>
        <w:rPr>
          <w:lang w:val="en-IE"/>
        </w:rPr>
      </w:pPr>
      <w:r>
        <w:rPr>
          <w:lang w:val="en-IE"/>
        </w:rPr>
        <w:t>Bluetooth Monitor reads output of '</w:t>
      </w:r>
      <w:proofErr w:type="spellStart"/>
      <w:r w:rsidRPr="009B00C8">
        <w:rPr>
          <w:i/>
          <w:lang w:val="en-IE"/>
        </w:rPr>
        <w:t>sudo</w:t>
      </w:r>
      <w:proofErr w:type="spellEnd"/>
      <w:r w:rsidRPr="009B00C8">
        <w:rPr>
          <w:i/>
          <w:lang w:val="en-IE"/>
        </w:rPr>
        <w:t xml:space="preserve"> </w:t>
      </w:r>
      <w:proofErr w:type="spellStart"/>
      <w:r>
        <w:rPr>
          <w:i/>
          <w:lang w:val="en-IE"/>
        </w:rPr>
        <w:t>hcitool</w:t>
      </w:r>
      <w:proofErr w:type="spellEnd"/>
      <w:r>
        <w:rPr>
          <w:i/>
          <w:lang w:val="en-IE"/>
        </w:rPr>
        <w:t xml:space="preserve"> </w:t>
      </w:r>
      <w:proofErr w:type="spellStart"/>
      <w:r w:rsidRPr="009B00C8">
        <w:rPr>
          <w:i/>
          <w:lang w:val="en-IE"/>
        </w:rPr>
        <w:t>blescan</w:t>
      </w:r>
      <w:proofErr w:type="spellEnd"/>
      <w:r>
        <w:rPr>
          <w:i/>
          <w:lang w:val="en-IE"/>
        </w:rPr>
        <w:t xml:space="preserve"> --duplicates</w:t>
      </w:r>
      <w:r>
        <w:rPr>
          <w:lang w:val="en-IE"/>
        </w:rPr>
        <w:t>'</w:t>
      </w:r>
    </w:p>
    <w:p w:rsidR="001A04BE" w:rsidRDefault="001A04BE" w:rsidP="001A04BE">
      <w:pPr>
        <w:pStyle w:val="ListParagraph"/>
        <w:ind w:left="360"/>
        <w:rPr>
          <w:lang w:val="en-IE"/>
        </w:rPr>
      </w:pPr>
    </w:p>
    <w:p w:rsidR="00C426DA" w:rsidRDefault="00B46625" w:rsidP="00C426DA">
      <w:pPr>
        <w:pStyle w:val="ListParagraph"/>
        <w:numPr>
          <w:ilvl w:val="0"/>
          <w:numId w:val="4"/>
        </w:numPr>
        <w:rPr>
          <w:lang w:val="en-IE"/>
        </w:rPr>
      </w:pPr>
      <w:r>
        <w:rPr>
          <w:lang w:val="en-IE"/>
        </w:rPr>
        <w:t>Monitor searches for the line</w:t>
      </w:r>
      <w:r w:rsidR="00C426DA">
        <w:rPr>
          <w:lang w:val="en-IE"/>
        </w:rPr>
        <w:t xml:space="preserve"> from output</w:t>
      </w:r>
      <w:r>
        <w:rPr>
          <w:lang w:val="en-IE"/>
        </w:rPr>
        <w:t>:</w:t>
      </w:r>
    </w:p>
    <w:p w:rsidR="00C426DA" w:rsidRPr="00C426DA" w:rsidRDefault="00C426DA" w:rsidP="00C426DA">
      <w:pPr>
        <w:pStyle w:val="ListParagraph"/>
        <w:ind w:left="360"/>
        <w:rPr>
          <w:lang w:val="en-IE"/>
        </w:rPr>
      </w:pPr>
      <w:r>
        <w:rPr>
          <w:lang w:val="en-IE"/>
        </w:rPr>
        <w:tab/>
      </w:r>
      <w:r w:rsidRPr="00C426DA">
        <w:rPr>
          <w:lang w:val="en-IE"/>
        </w:rPr>
        <w:t>"&gt; HCI Event</w:t>
      </w:r>
      <w:r>
        <w:rPr>
          <w:lang w:val="en-IE"/>
        </w:rPr>
        <w:t>:</w:t>
      </w:r>
      <w:r w:rsidRPr="00C426DA">
        <w:rPr>
          <w:lang w:val="en-IE"/>
        </w:rPr>
        <w:t>"</w:t>
      </w:r>
    </w:p>
    <w:p w:rsidR="00C426DA" w:rsidRDefault="00C426DA" w:rsidP="00C426DA">
      <w:pPr>
        <w:pStyle w:val="ListParagraph"/>
        <w:rPr>
          <w:lang w:val="en-IE"/>
        </w:rPr>
      </w:pPr>
    </w:p>
    <w:p w:rsidR="00B46625" w:rsidRDefault="00B46625" w:rsidP="00C426DA">
      <w:pPr>
        <w:pStyle w:val="ListParagraph"/>
        <w:ind w:left="360"/>
        <w:rPr>
          <w:lang w:val="en-IE"/>
        </w:rPr>
      </w:pPr>
      <w:r w:rsidRPr="00C426DA">
        <w:rPr>
          <w:lang w:val="en-IE"/>
        </w:rPr>
        <w:t xml:space="preserve">When the monitor reads this line </w:t>
      </w:r>
      <w:r w:rsidR="00C426DA">
        <w:rPr>
          <w:lang w:val="en-IE"/>
        </w:rPr>
        <w:t>instantiate a new Python Dictionary to store the reading with the keys "receiver", "address", "</w:t>
      </w:r>
      <w:proofErr w:type="spellStart"/>
      <w:r w:rsidR="00C426DA">
        <w:rPr>
          <w:lang w:val="en-IE"/>
        </w:rPr>
        <w:t>rssi</w:t>
      </w:r>
      <w:proofErr w:type="spellEnd"/>
      <w:r w:rsidR="00C426DA">
        <w:rPr>
          <w:lang w:val="en-IE"/>
        </w:rPr>
        <w:t>", "distance"</w:t>
      </w:r>
      <w:r w:rsidR="001A04BE">
        <w:rPr>
          <w:lang w:val="en-IE"/>
        </w:rPr>
        <w:t xml:space="preserve"> and </w:t>
      </w:r>
      <w:r w:rsidR="00C426DA">
        <w:rPr>
          <w:lang w:val="en-IE"/>
        </w:rPr>
        <w:t>"</w:t>
      </w:r>
      <w:r w:rsidR="001A04BE">
        <w:rPr>
          <w:lang w:val="en-IE"/>
        </w:rPr>
        <w:t>timestamp"</w:t>
      </w:r>
    </w:p>
    <w:p w:rsidR="001A04BE" w:rsidRDefault="001A04BE" w:rsidP="00C426DA">
      <w:pPr>
        <w:pStyle w:val="ListParagraph"/>
        <w:ind w:left="360"/>
        <w:rPr>
          <w:lang w:val="en-IE"/>
        </w:rPr>
      </w:pPr>
    </w:p>
    <w:p w:rsidR="00C426DA" w:rsidRDefault="00C426DA" w:rsidP="00B46625">
      <w:pPr>
        <w:pStyle w:val="ListParagraph"/>
        <w:numPr>
          <w:ilvl w:val="0"/>
          <w:numId w:val="4"/>
        </w:numPr>
        <w:rPr>
          <w:lang w:val="en-IE"/>
        </w:rPr>
      </w:pPr>
      <w:r>
        <w:rPr>
          <w:lang w:val="en-IE"/>
        </w:rPr>
        <w:t>Monitor searches for line:</w:t>
      </w:r>
    </w:p>
    <w:p w:rsidR="00C426DA" w:rsidRDefault="00C426DA" w:rsidP="00C426DA">
      <w:pPr>
        <w:pStyle w:val="ListParagraph"/>
        <w:ind w:left="360"/>
        <w:rPr>
          <w:lang w:val="en-IE"/>
        </w:rPr>
      </w:pPr>
      <w:r>
        <w:rPr>
          <w:lang w:val="en-IE"/>
        </w:rPr>
        <w:tab/>
        <w:t>"&gt;</w:t>
      </w:r>
      <w:proofErr w:type="spellStart"/>
      <w:r>
        <w:rPr>
          <w:lang w:val="en-IE"/>
        </w:rPr>
        <w:t>Mac_address</w:t>
      </w:r>
      <w:proofErr w:type="spellEnd"/>
      <w:r>
        <w:rPr>
          <w:lang w:val="en-IE"/>
        </w:rPr>
        <w:t>:</w:t>
      </w:r>
      <w:r w:rsidR="001A04BE">
        <w:rPr>
          <w:lang w:val="en-IE"/>
        </w:rPr>
        <w:t xml:space="preserve"> </w:t>
      </w:r>
      <w:proofErr w:type="spellStart"/>
      <w:r w:rsidR="001A04BE" w:rsidRPr="001A04BE">
        <w:rPr>
          <w:color w:val="4F6228" w:themeColor="accent3" w:themeShade="80"/>
          <w:u w:val="single"/>
          <w:lang w:val="en-IE"/>
        </w:rPr>
        <w:t>xx.xx.xx.xx.xx</w:t>
      </w:r>
      <w:proofErr w:type="spellEnd"/>
      <w:r>
        <w:rPr>
          <w:lang w:val="en-IE"/>
        </w:rPr>
        <w:t>"</w:t>
      </w:r>
    </w:p>
    <w:p w:rsidR="001A04BE" w:rsidRDefault="001A04BE" w:rsidP="001A04BE">
      <w:pPr>
        <w:pStyle w:val="ListParagraph"/>
        <w:ind w:left="360"/>
        <w:rPr>
          <w:lang w:val="en-IE"/>
        </w:rPr>
      </w:pPr>
      <w:r>
        <w:rPr>
          <w:lang w:val="en-IE"/>
        </w:rPr>
        <w:lastRenderedPageBreak/>
        <w:t xml:space="preserve">When this line is read in add the underlined text to the </w:t>
      </w:r>
      <w:proofErr w:type="spellStart"/>
      <w:r>
        <w:rPr>
          <w:lang w:val="en-IE"/>
        </w:rPr>
        <w:t>readingdictionary</w:t>
      </w:r>
      <w:proofErr w:type="spellEnd"/>
      <w:r>
        <w:rPr>
          <w:lang w:val="en-IE"/>
        </w:rPr>
        <w:t xml:space="preserve"> under the key "address".</w:t>
      </w:r>
    </w:p>
    <w:p w:rsidR="001A04BE" w:rsidRDefault="001A04BE" w:rsidP="001A04BE">
      <w:pPr>
        <w:pStyle w:val="ListParagraph"/>
        <w:ind w:left="360"/>
        <w:rPr>
          <w:lang w:val="en-IE"/>
        </w:rPr>
      </w:pPr>
    </w:p>
    <w:p w:rsidR="00B46625" w:rsidRDefault="001A04BE" w:rsidP="001A04BE">
      <w:pPr>
        <w:pStyle w:val="ListParagraph"/>
        <w:numPr>
          <w:ilvl w:val="0"/>
          <w:numId w:val="4"/>
        </w:numPr>
        <w:rPr>
          <w:lang w:val="en-IE"/>
        </w:rPr>
      </w:pPr>
      <w:r>
        <w:rPr>
          <w:lang w:val="en-IE"/>
        </w:rPr>
        <w:t>Monitor searches for line:</w:t>
      </w:r>
    </w:p>
    <w:p w:rsidR="001A04BE" w:rsidRDefault="001A04BE" w:rsidP="001A04BE">
      <w:pPr>
        <w:pStyle w:val="ListParagraph"/>
        <w:ind w:left="360"/>
        <w:rPr>
          <w:lang w:val="en-IE"/>
        </w:rPr>
      </w:pPr>
      <w:r>
        <w:rPr>
          <w:lang w:val="en-IE"/>
        </w:rPr>
        <w:tab/>
        <w:t>"&gt;</w:t>
      </w:r>
      <w:proofErr w:type="spellStart"/>
      <w:r>
        <w:rPr>
          <w:lang w:val="en-IE"/>
        </w:rPr>
        <w:t>Rssi</w:t>
      </w:r>
      <w:proofErr w:type="spellEnd"/>
      <w:r>
        <w:rPr>
          <w:lang w:val="en-IE"/>
        </w:rPr>
        <w:t xml:space="preserve"> -00dbm"</w:t>
      </w:r>
    </w:p>
    <w:p w:rsidR="001A04BE" w:rsidRDefault="001A04BE" w:rsidP="001A04BE">
      <w:pPr>
        <w:pStyle w:val="ListParagraph"/>
        <w:ind w:left="360"/>
        <w:rPr>
          <w:lang w:val="en-IE"/>
        </w:rPr>
      </w:pPr>
    </w:p>
    <w:p w:rsidR="001A04BE" w:rsidRDefault="001A04BE" w:rsidP="001A04BE">
      <w:pPr>
        <w:pStyle w:val="ListParagraph"/>
        <w:ind w:left="360"/>
        <w:rPr>
          <w:lang w:val="en-IE"/>
        </w:rPr>
      </w:pPr>
      <w:r>
        <w:rPr>
          <w:lang w:val="en-IE"/>
        </w:rPr>
        <w:t>Add the number recorded on this line to the key "</w:t>
      </w:r>
      <w:proofErr w:type="spellStart"/>
      <w:r>
        <w:rPr>
          <w:lang w:val="en-IE"/>
        </w:rPr>
        <w:t>rssi</w:t>
      </w:r>
      <w:proofErr w:type="spellEnd"/>
      <w:r>
        <w:rPr>
          <w:lang w:val="en-IE"/>
        </w:rPr>
        <w:t>"</w:t>
      </w:r>
    </w:p>
    <w:p w:rsidR="001A04BE" w:rsidRDefault="001A04BE" w:rsidP="001A04BE">
      <w:pPr>
        <w:pStyle w:val="Heading5"/>
        <w:numPr>
          <w:ilvl w:val="0"/>
          <w:numId w:val="4"/>
        </w:numPr>
        <w:rPr>
          <w:rFonts w:ascii="Times New Roman" w:eastAsia="Times New Roman" w:hAnsi="Times New Roman" w:cs="Times New Roman"/>
          <w:color w:val="auto"/>
          <w:lang w:val="en-IE"/>
        </w:rPr>
      </w:pPr>
      <w:r>
        <w:rPr>
          <w:rFonts w:ascii="Times New Roman" w:eastAsia="Times New Roman" w:hAnsi="Times New Roman" w:cs="Times New Roman"/>
          <w:color w:val="auto"/>
          <w:lang w:val="en-IE"/>
        </w:rPr>
        <w:t xml:space="preserve">Convert the </w:t>
      </w:r>
      <w:proofErr w:type="spellStart"/>
      <w:r>
        <w:rPr>
          <w:rFonts w:ascii="Times New Roman" w:eastAsia="Times New Roman" w:hAnsi="Times New Roman" w:cs="Times New Roman"/>
          <w:color w:val="auto"/>
          <w:lang w:val="en-IE"/>
        </w:rPr>
        <w:t>rssi</w:t>
      </w:r>
      <w:proofErr w:type="spellEnd"/>
      <w:r>
        <w:rPr>
          <w:rFonts w:ascii="Times New Roman" w:eastAsia="Times New Roman" w:hAnsi="Times New Roman" w:cs="Times New Roman"/>
          <w:color w:val="auto"/>
          <w:lang w:val="en-IE"/>
        </w:rPr>
        <w:t xml:space="preserve"> value to distance and save it under "distance"</w:t>
      </w:r>
    </w:p>
    <w:p w:rsidR="001A04BE" w:rsidRDefault="001A04BE" w:rsidP="001A04BE">
      <w:pPr>
        <w:pStyle w:val="ListParagraph"/>
        <w:numPr>
          <w:ilvl w:val="0"/>
          <w:numId w:val="4"/>
        </w:numPr>
        <w:rPr>
          <w:lang w:val="en-IE"/>
        </w:rPr>
      </w:pPr>
      <w:r>
        <w:rPr>
          <w:lang w:val="en-IE"/>
        </w:rPr>
        <w:t>Record a timestamp and return the reading dictionary to the method which called it.</w:t>
      </w:r>
    </w:p>
    <w:p w:rsidR="001A04BE" w:rsidRPr="001A04BE" w:rsidRDefault="001A04BE" w:rsidP="001A04BE">
      <w:pPr>
        <w:pStyle w:val="ListParagraph"/>
        <w:ind w:left="360"/>
        <w:rPr>
          <w:lang w:val="en-IE"/>
        </w:rPr>
      </w:pPr>
    </w:p>
    <w:p w:rsidR="002C0809" w:rsidRDefault="00B46625" w:rsidP="00B46625">
      <w:pPr>
        <w:pStyle w:val="Heading5"/>
        <w:rPr>
          <w:lang w:val="en-IE"/>
        </w:rPr>
      </w:pPr>
      <w:r>
        <w:rPr>
          <w:lang w:val="en-IE"/>
        </w:rPr>
        <w:t xml:space="preserve">Store </w:t>
      </w:r>
      <w:r w:rsidR="001A04BE">
        <w:rPr>
          <w:lang w:val="en-IE"/>
        </w:rPr>
        <w:t>a Sensor Reading</w:t>
      </w:r>
    </w:p>
    <w:p w:rsidR="001A04BE" w:rsidRDefault="001A04BE" w:rsidP="001A04BE">
      <w:pPr>
        <w:rPr>
          <w:lang w:val="en-IE"/>
        </w:rPr>
      </w:pPr>
    </w:p>
    <w:p w:rsidR="00A72967" w:rsidRDefault="00A72967" w:rsidP="001A04BE">
      <w:pPr>
        <w:rPr>
          <w:lang w:val="en-IE"/>
        </w:rPr>
      </w:pPr>
    </w:p>
    <w:p w:rsidR="00A72967" w:rsidRDefault="00A72967" w:rsidP="00A72967">
      <w:pPr>
        <w:pStyle w:val="Heading5"/>
        <w:rPr>
          <w:lang w:val="en-IE"/>
        </w:rPr>
      </w:pPr>
    </w:p>
    <w:p w:rsidR="00A72967" w:rsidRDefault="00A72967" w:rsidP="00A72967">
      <w:pPr>
        <w:pStyle w:val="Heading5"/>
        <w:rPr>
          <w:lang w:val="en-IE"/>
        </w:rPr>
      </w:pPr>
      <w:r>
        <w:rPr>
          <w:lang w:val="en-IE"/>
        </w:rPr>
        <w:t>Post a Sensor Reading</w:t>
      </w:r>
    </w:p>
    <w:p w:rsidR="00A72967" w:rsidRDefault="00A72967" w:rsidP="00A72967">
      <w:pPr>
        <w:pStyle w:val="Heading5"/>
        <w:rPr>
          <w:lang w:val="en-IE"/>
        </w:rPr>
      </w:pPr>
    </w:p>
    <w:p w:rsidR="00A72967" w:rsidRDefault="00A72967" w:rsidP="00A72967">
      <w:pPr>
        <w:pStyle w:val="Heading5"/>
        <w:rPr>
          <w:lang w:val="en-IE"/>
        </w:rPr>
      </w:pPr>
      <w:r>
        <w:rPr>
          <w:lang w:val="en-IE"/>
        </w:rPr>
        <w:t>Sync Sensor Readings</w:t>
      </w:r>
    </w:p>
    <w:p w:rsidR="00A72967" w:rsidRDefault="00A72967" w:rsidP="00A72967">
      <w:pPr>
        <w:rPr>
          <w:lang w:val="en-IE"/>
        </w:rPr>
      </w:pPr>
      <w:r>
        <w:rPr>
          <w:lang w:val="en-IE"/>
        </w:rPr>
        <w:t xml:space="preserve">Sensor readings of the players positions are stored on each of the </w:t>
      </w:r>
      <w:r w:rsidRPr="002C0809">
        <w:rPr>
          <w:i/>
          <w:lang w:val="en-IE"/>
        </w:rPr>
        <w:t>pnm-</w:t>
      </w:r>
      <w:proofErr w:type="spellStart"/>
      <w:r w:rsidRPr="002C0809">
        <w:rPr>
          <w:i/>
          <w:lang w:val="en-IE"/>
        </w:rPr>
        <w:t>mon</w:t>
      </w:r>
      <w:proofErr w:type="spellEnd"/>
      <w:r>
        <w:rPr>
          <w:lang w:val="en-IE"/>
        </w:rPr>
        <w:t xml:space="preserve"> monitors. After a match sensor readings can be synced to the database and stored persistently by connecting each of them to a known Wi-Fi network. Once the Pi is powered on within range of the preconfigured network in its configuration files it is able to sync local </w:t>
      </w:r>
      <w:r w:rsidRPr="002C0809">
        <w:rPr>
          <w:i/>
          <w:lang w:val="en-IE"/>
        </w:rPr>
        <w:t>SensorReading</w:t>
      </w:r>
      <w:r>
        <w:rPr>
          <w:i/>
          <w:lang w:val="en-IE"/>
        </w:rPr>
        <w:t xml:space="preserve">.csv </w:t>
      </w:r>
      <w:r>
        <w:rPr>
          <w:lang w:val="en-IE"/>
        </w:rPr>
        <w:t xml:space="preserve">files. A script takes care of the sync automatically on boot or when an internet connection is established. </w:t>
      </w:r>
      <w:r>
        <w:rPr>
          <w:lang w:val="en-IE"/>
        </w:rPr>
        <w:br w:type="page"/>
      </w:r>
    </w:p>
    <w:p w:rsidR="00A72967" w:rsidRPr="00A72967" w:rsidRDefault="00A72967" w:rsidP="00A72967">
      <w:pPr>
        <w:rPr>
          <w:lang w:val="en-IE"/>
        </w:rPr>
      </w:pPr>
    </w:p>
    <w:p w:rsidR="00A72967" w:rsidRDefault="00A72967" w:rsidP="00A72967">
      <w:pPr>
        <w:pStyle w:val="Heading5"/>
        <w:rPr>
          <w:lang w:val="en-IE"/>
        </w:rPr>
      </w:pPr>
      <w:r>
        <w:rPr>
          <w:lang w:val="en-IE"/>
        </w:rPr>
        <w:t xml:space="preserve">Perform Triliteration </w:t>
      </w:r>
    </w:p>
    <w:p w:rsidR="00A72967" w:rsidRDefault="00A72967" w:rsidP="00A72967">
      <w:pPr>
        <w:pStyle w:val="Heading5"/>
        <w:rPr>
          <w:lang w:val="en-IE"/>
        </w:rPr>
      </w:pPr>
    </w:p>
    <w:p w:rsidR="00A72967" w:rsidRDefault="00A72967" w:rsidP="00A72967">
      <w:pPr>
        <w:pStyle w:val="Heading5"/>
        <w:rPr>
          <w:lang w:val="en-IE"/>
        </w:rPr>
      </w:pPr>
      <w:r>
        <w:rPr>
          <w:lang w:val="en-IE"/>
        </w:rPr>
        <w:t xml:space="preserve">Generate </w:t>
      </w:r>
      <w:proofErr w:type="spellStart"/>
      <w:r>
        <w:rPr>
          <w:lang w:val="en-IE"/>
        </w:rPr>
        <w:t>Heatmaps</w:t>
      </w:r>
      <w:proofErr w:type="spellEnd"/>
    </w:p>
    <w:p w:rsidR="00A72967" w:rsidRDefault="00A72967" w:rsidP="00A72967">
      <w:pPr>
        <w:pStyle w:val="Heading5"/>
        <w:rPr>
          <w:lang w:val="en-IE"/>
        </w:rPr>
      </w:pPr>
    </w:p>
    <w:p w:rsidR="00A72967" w:rsidRPr="001A04BE" w:rsidRDefault="00A72967" w:rsidP="00A72967">
      <w:pPr>
        <w:pStyle w:val="Heading5"/>
        <w:rPr>
          <w:lang w:val="en-IE"/>
        </w:rPr>
      </w:pPr>
      <w:r>
        <w:rPr>
          <w:lang w:val="en-IE"/>
        </w:rPr>
        <w:t>Display knowledge gained</w:t>
      </w:r>
    </w:p>
    <w:p w:rsidR="00B46625" w:rsidRPr="00B46625" w:rsidRDefault="00B46625" w:rsidP="00B46625">
      <w:pPr>
        <w:rPr>
          <w:lang w:val="en-IE"/>
        </w:rPr>
      </w:pPr>
    </w:p>
    <w:p w:rsidR="00C23C65" w:rsidRDefault="00C23C65" w:rsidP="00C23C65">
      <w:pPr>
        <w:rPr>
          <w:color w:val="FF0000"/>
          <w:lang w:val="en-IE"/>
        </w:rPr>
      </w:pPr>
    </w:p>
    <w:p w:rsidR="00C23C65" w:rsidRDefault="00C23C65" w:rsidP="00C23C65">
      <w:pPr>
        <w:pStyle w:val="Heading4"/>
        <w:rPr>
          <w:szCs w:val="20"/>
        </w:rPr>
      </w:pPr>
      <w:r>
        <w:t>StartProgram.py</w:t>
      </w:r>
    </w:p>
    <w:p w:rsidR="00C23C65" w:rsidRPr="0031272B" w:rsidRDefault="00C23C65" w:rsidP="00C23C65">
      <w:pPr>
        <w:widowControl w:val="0"/>
        <w:autoSpaceDE w:val="0"/>
        <w:autoSpaceDN w:val="0"/>
        <w:adjustRightInd w:val="0"/>
        <w:rPr>
          <w:rFonts w:ascii="Courier New" w:hAnsi="Courier New" w:cs="Courier New"/>
          <w:color w:val="000000"/>
          <w:sz w:val="18"/>
          <w:szCs w:val="18"/>
          <w:highlight w:val="white"/>
        </w:rPr>
      </w:pPr>
      <w:r w:rsidRPr="00372A8B">
        <w:rPr>
          <w:rFonts w:ascii="Courier New" w:hAnsi="Courier New" w:cs="Courier New"/>
          <w:b/>
          <w:bCs/>
          <w:color w:val="0000FF"/>
          <w:sz w:val="18"/>
          <w:szCs w:val="18"/>
          <w:highlight w:val="white"/>
        </w:rPr>
        <w:t>class</w:t>
      </w:r>
      <w:r w:rsidRPr="00372A8B">
        <w:rPr>
          <w:rFonts w:ascii="Courier New" w:hAnsi="Courier New" w:cs="Courier New"/>
          <w:color w:val="000000"/>
          <w:sz w:val="18"/>
          <w:szCs w:val="18"/>
          <w:highlight w:val="white"/>
        </w:rPr>
        <w:t xml:space="preserve"> </w:t>
      </w:r>
      <w:r w:rsidRPr="00372A8B">
        <w:rPr>
          <w:rFonts w:ascii="Courier New" w:hAnsi="Courier New" w:cs="Courier New"/>
          <w:b/>
          <w:bCs/>
          <w:color w:val="000000"/>
          <w:sz w:val="18"/>
          <w:szCs w:val="18"/>
          <w:highlight w:val="white"/>
        </w:rPr>
        <w:t>StartProgram</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object</w:t>
      </w:r>
      <w:r w:rsidRPr="00372A8B">
        <w:rPr>
          <w:rFonts w:ascii="Courier New" w:hAnsi="Courier New" w:cs="Courier New"/>
          <w:b/>
          <w:bCs/>
          <w:color w:val="000080"/>
          <w:sz w:val="18"/>
          <w:szCs w:val="18"/>
          <w:highlight w:val="white"/>
        </w:rPr>
        <w:t>):</w:t>
      </w:r>
    </w:p>
    <w:p w:rsidR="00C23C65" w:rsidRDefault="00C23C65" w:rsidP="00C23C65">
      <w:pPr>
        <w:pStyle w:val="Heading4"/>
      </w:pPr>
      <w:r>
        <w:t>BluetoothMonitor.py</w:t>
      </w:r>
    </w:p>
    <w:p w:rsidR="00C23C65" w:rsidRPr="0031272B" w:rsidRDefault="00C23C65" w:rsidP="00C23C65">
      <w:pPr>
        <w:widowControl w:val="0"/>
        <w:autoSpaceDE w:val="0"/>
        <w:autoSpaceDN w:val="0"/>
        <w:adjustRightInd w:val="0"/>
        <w:rPr>
          <w:rFonts w:ascii="Courier New" w:hAnsi="Courier New" w:cs="Courier New"/>
          <w:color w:val="000000"/>
          <w:sz w:val="18"/>
          <w:szCs w:val="18"/>
          <w:highlight w:val="white"/>
        </w:rPr>
      </w:pPr>
      <w:r w:rsidRPr="0085144F">
        <w:rPr>
          <w:rFonts w:ascii="Courier New" w:hAnsi="Courier New" w:cs="Courier New"/>
          <w:b/>
          <w:bCs/>
          <w:color w:val="0000FF"/>
          <w:sz w:val="18"/>
          <w:szCs w:val="18"/>
          <w:highlight w:val="white"/>
        </w:rPr>
        <w:t>class</w:t>
      </w:r>
      <w:r w:rsidRPr="0085144F">
        <w:rPr>
          <w:rFonts w:ascii="Courier New" w:hAnsi="Courier New" w:cs="Courier New"/>
          <w:color w:val="000000"/>
          <w:sz w:val="18"/>
          <w:szCs w:val="18"/>
          <w:highlight w:val="white"/>
        </w:rPr>
        <w:t xml:space="preserve"> </w:t>
      </w:r>
      <w:r w:rsidRPr="0085144F">
        <w:rPr>
          <w:rFonts w:ascii="Courier New" w:hAnsi="Courier New" w:cs="Courier New"/>
          <w:b/>
          <w:bCs/>
          <w:color w:val="000000"/>
          <w:sz w:val="18"/>
          <w:szCs w:val="18"/>
          <w:highlight w:val="white"/>
        </w:rPr>
        <w:t>BluetoothMonitor</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object</w:t>
      </w:r>
      <w:r w:rsidRPr="0085144F">
        <w:rPr>
          <w:rFonts w:ascii="Courier New" w:hAnsi="Courier New" w:cs="Courier New"/>
          <w:b/>
          <w:bCs/>
          <w:color w:val="000080"/>
          <w:sz w:val="18"/>
          <w:szCs w:val="18"/>
          <w:highlight w:val="white"/>
        </w:rPr>
        <w:t>):</w:t>
      </w:r>
    </w:p>
    <w:p w:rsidR="00C23C65" w:rsidRDefault="00C23C65" w:rsidP="00C23C65">
      <w:pPr>
        <w:pStyle w:val="Heading4"/>
      </w:pPr>
      <w:r>
        <w:t>Process Manager.py</w:t>
      </w:r>
    </w:p>
    <w:p w:rsidR="00C23C65" w:rsidRPr="0031272B" w:rsidRDefault="00C23C65" w:rsidP="00C23C65"/>
    <w:p w:rsidR="00C23C65" w:rsidRPr="0031272B" w:rsidRDefault="00C23C65" w:rsidP="00C23C65">
      <w:pPr>
        <w:widowControl w:val="0"/>
        <w:autoSpaceDE w:val="0"/>
        <w:autoSpaceDN w:val="0"/>
        <w:adjustRightInd w:val="0"/>
        <w:rPr>
          <w:rFonts w:ascii="Courier New" w:hAnsi="Courier New" w:cs="Courier New"/>
          <w:color w:val="000000"/>
          <w:sz w:val="18"/>
          <w:szCs w:val="18"/>
          <w:highlight w:val="white"/>
        </w:rPr>
      </w:pPr>
      <w:r w:rsidRPr="00751B25">
        <w:rPr>
          <w:rFonts w:ascii="Courier New" w:hAnsi="Courier New" w:cs="Courier New"/>
          <w:b/>
          <w:bCs/>
          <w:color w:val="0000FF"/>
          <w:sz w:val="18"/>
          <w:szCs w:val="18"/>
          <w:highlight w:val="white"/>
        </w:rPr>
        <w:t>class</w:t>
      </w:r>
      <w:r w:rsidRPr="00751B25">
        <w:rPr>
          <w:rFonts w:ascii="Courier New" w:hAnsi="Courier New" w:cs="Courier New"/>
          <w:color w:val="000000"/>
          <w:sz w:val="18"/>
          <w:szCs w:val="18"/>
          <w:highlight w:val="white"/>
        </w:rPr>
        <w:t xml:space="preserve"> </w:t>
      </w:r>
      <w:r w:rsidRPr="00751B25">
        <w:rPr>
          <w:rFonts w:ascii="Courier New" w:hAnsi="Courier New" w:cs="Courier New"/>
          <w:b/>
          <w:bCs/>
          <w:color w:val="000000"/>
          <w:sz w:val="18"/>
          <w:szCs w:val="18"/>
          <w:highlight w:val="white"/>
        </w:rPr>
        <w:t>Process</w:t>
      </w:r>
      <w:r w:rsidRPr="00751B25">
        <w:rPr>
          <w:rFonts w:ascii="Courier New" w:hAnsi="Courier New" w:cs="Courier New"/>
          <w:b/>
          <w:bCs/>
          <w:color w:val="000080"/>
          <w:sz w:val="18"/>
          <w:szCs w:val="18"/>
          <w:highlight w:val="white"/>
        </w:rPr>
        <w:t>(</w:t>
      </w:r>
      <w:r w:rsidRPr="00751B25">
        <w:rPr>
          <w:rFonts w:ascii="Courier New" w:hAnsi="Courier New" w:cs="Courier New"/>
          <w:color w:val="000000"/>
          <w:sz w:val="18"/>
          <w:szCs w:val="18"/>
          <w:highlight w:val="white"/>
        </w:rPr>
        <w:t>object</w:t>
      </w:r>
      <w:r w:rsidRPr="00751B25">
        <w:rPr>
          <w:rFonts w:ascii="Courier New" w:hAnsi="Courier New" w:cs="Courier New"/>
          <w:b/>
          <w:bCs/>
          <w:color w:val="000080"/>
          <w:sz w:val="18"/>
          <w:szCs w:val="18"/>
          <w:highlight w:val="white"/>
        </w:rPr>
        <w:t>):</w:t>
      </w:r>
    </w:p>
    <w:p w:rsidR="00C23C65" w:rsidRDefault="00C23C65" w:rsidP="00C23C65">
      <w:pPr>
        <w:pStyle w:val="Heading4"/>
      </w:pPr>
      <w:r>
        <w:t>DataWriter Base Class</w:t>
      </w:r>
    </w:p>
    <w:p w:rsidR="00C23C65" w:rsidRPr="001306F3" w:rsidRDefault="00C23C65" w:rsidP="00C23C65">
      <w:pPr>
        <w:widowControl w:val="0"/>
        <w:autoSpaceDE w:val="0"/>
        <w:autoSpaceDN w:val="0"/>
        <w:adjustRightInd w:val="0"/>
        <w:rPr>
          <w:rFonts w:ascii="Courier New" w:hAnsi="Courier New" w:cs="Courier New"/>
          <w:color w:val="000000"/>
          <w:sz w:val="18"/>
          <w:szCs w:val="18"/>
          <w:highlight w:val="white"/>
        </w:rPr>
      </w:pPr>
      <w:r w:rsidRPr="001306F3">
        <w:rPr>
          <w:rFonts w:ascii="Courier New" w:hAnsi="Courier New" w:cs="Courier New"/>
          <w:b/>
          <w:bCs/>
          <w:color w:val="0000FF"/>
          <w:sz w:val="18"/>
          <w:szCs w:val="18"/>
          <w:highlight w:val="white"/>
        </w:rPr>
        <w:t>class</w:t>
      </w: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00"/>
          <w:sz w:val="18"/>
          <w:szCs w:val="18"/>
          <w:highlight w:val="white"/>
        </w:rPr>
        <w:t>DataWriter</w:t>
      </w:r>
      <w:r w:rsidRPr="001306F3">
        <w:rPr>
          <w:rFonts w:ascii="Courier New" w:hAnsi="Courier New" w:cs="Courier New"/>
          <w:b/>
          <w:bCs/>
          <w:color w:val="000080"/>
          <w:sz w:val="18"/>
          <w:szCs w:val="18"/>
          <w:highlight w:val="white"/>
        </w:rPr>
        <w:t>:</w:t>
      </w:r>
    </w:p>
    <w:p w:rsidR="00C23C65" w:rsidRDefault="00C23C65" w:rsidP="00C23C65">
      <w:pPr>
        <w:pStyle w:val="Heading4"/>
      </w:pPr>
      <w:r>
        <w:t>CsvDataWriter</w:t>
      </w:r>
    </w:p>
    <w:p w:rsidR="00C23C65" w:rsidRPr="001306F3" w:rsidRDefault="00C23C65" w:rsidP="00C23C65">
      <w:pPr>
        <w:widowControl w:val="0"/>
        <w:autoSpaceDE w:val="0"/>
        <w:autoSpaceDN w:val="0"/>
        <w:adjustRightInd w:val="0"/>
        <w:rPr>
          <w:rFonts w:ascii="Courier New" w:hAnsi="Courier New" w:cs="Courier New"/>
          <w:color w:val="000000"/>
          <w:sz w:val="18"/>
          <w:szCs w:val="18"/>
          <w:highlight w:val="white"/>
        </w:rPr>
      </w:pPr>
      <w:r w:rsidRPr="001306F3">
        <w:rPr>
          <w:rFonts w:ascii="Courier New" w:hAnsi="Courier New" w:cs="Courier New"/>
          <w:b/>
          <w:bCs/>
          <w:color w:val="0000FF"/>
          <w:sz w:val="18"/>
          <w:szCs w:val="18"/>
          <w:highlight w:val="white"/>
        </w:rPr>
        <w:t>class</w:t>
      </w: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00"/>
          <w:sz w:val="18"/>
          <w:szCs w:val="18"/>
          <w:highlight w:val="white"/>
        </w:rPr>
        <w:t>CsvDataWriter</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DataWriter</w:t>
      </w:r>
      <w:r w:rsidRPr="001306F3">
        <w:rPr>
          <w:rFonts w:ascii="Courier New" w:hAnsi="Courier New" w:cs="Courier New"/>
          <w:b/>
          <w:bCs/>
          <w:color w:val="000080"/>
          <w:sz w:val="18"/>
          <w:szCs w:val="18"/>
          <w:highlight w:val="white"/>
        </w:rPr>
        <w:t>):</w:t>
      </w:r>
    </w:p>
    <w:p w:rsidR="00C23C65" w:rsidRDefault="00C23C65" w:rsidP="00C23C65"/>
    <w:p w:rsidR="00C23C65" w:rsidRDefault="00C23C65" w:rsidP="00C23C65">
      <w:pPr>
        <w:pStyle w:val="Heading4"/>
      </w:pPr>
      <w:r>
        <w:t>DatabaseDataWriter</w:t>
      </w:r>
    </w:p>
    <w:p w:rsidR="00C23C65" w:rsidRPr="001306F3" w:rsidRDefault="00C23C65" w:rsidP="00C23C65">
      <w:pPr>
        <w:widowControl w:val="0"/>
        <w:autoSpaceDE w:val="0"/>
        <w:autoSpaceDN w:val="0"/>
        <w:adjustRightInd w:val="0"/>
        <w:rPr>
          <w:rFonts w:ascii="Courier New" w:hAnsi="Courier New" w:cs="Courier New"/>
          <w:color w:val="000000"/>
          <w:sz w:val="18"/>
          <w:szCs w:val="18"/>
          <w:highlight w:val="white"/>
        </w:rPr>
      </w:pPr>
      <w:r w:rsidRPr="001306F3">
        <w:rPr>
          <w:rFonts w:ascii="Courier New" w:hAnsi="Courier New" w:cs="Courier New"/>
          <w:b/>
          <w:bCs/>
          <w:color w:val="0000FF"/>
          <w:sz w:val="18"/>
          <w:szCs w:val="18"/>
          <w:highlight w:val="white"/>
        </w:rPr>
        <w:t>class</w:t>
      </w: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00"/>
          <w:sz w:val="18"/>
          <w:szCs w:val="18"/>
          <w:highlight w:val="white"/>
        </w:rPr>
        <w:t>DatabaseDataWriter</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DataWriter</w:t>
      </w:r>
      <w:r w:rsidRPr="001306F3">
        <w:rPr>
          <w:rFonts w:ascii="Courier New" w:hAnsi="Courier New" w:cs="Courier New"/>
          <w:b/>
          <w:bCs/>
          <w:color w:val="000080"/>
          <w:sz w:val="18"/>
          <w:szCs w:val="18"/>
          <w:highlight w:val="white"/>
        </w:rPr>
        <w:t>):</w:t>
      </w:r>
    </w:p>
    <w:p w:rsidR="00B46625" w:rsidRDefault="00B46625" w:rsidP="002C0809">
      <w:pPr>
        <w:rPr>
          <w:lang w:val="en-IE"/>
        </w:rPr>
      </w:pPr>
    </w:p>
    <w:p w:rsidR="00B46625" w:rsidRDefault="00B46625" w:rsidP="002C0809">
      <w:pPr>
        <w:rPr>
          <w:lang w:val="en-IE"/>
        </w:rPr>
      </w:pPr>
    </w:p>
    <w:p w:rsidR="00B46625" w:rsidRDefault="00B46625" w:rsidP="00B46625">
      <w:pPr>
        <w:pStyle w:val="Heading3"/>
      </w:pPr>
      <w:r>
        <w:t>Sync Script</w:t>
      </w:r>
    </w:p>
    <w:p w:rsidR="00B46625" w:rsidRDefault="00B46625" w:rsidP="00B46625">
      <w:pPr>
        <w:pStyle w:val="Heading5"/>
        <w:rPr>
          <w:lang w:val="en-IE"/>
        </w:rPr>
      </w:pPr>
      <w:r>
        <w:rPr>
          <w:lang w:val="en-IE"/>
        </w:rPr>
        <w:t>Syncing Sensor Readings to database</w:t>
      </w:r>
    </w:p>
    <w:p w:rsidR="002C0809" w:rsidRPr="002C0809" w:rsidRDefault="002C0809" w:rsidP="002C0809">
      <w:pPr>
        <w:rPr>
          <w:rFonts w:eastAsiaTheme="majorEastAsia"/>
          <w:lang w:val="en-IE"/>
        </w:rPr>
      </w:pPr>
    </w:p>
    <w:p w:rsidR="00C23C65" w:rsidRPr="009B00C8" w:rsidRDefault="00C23C65" w:rsidP="009B00C8">
      <w:pPr>
        <w:rPr>
          <w:lang w:val="en-IE"/>
        </w:rPr>
      </w:pPr>
    </w:p>
    <w:p w:rsidR="00E40853" w:rsidRDefault="00B132D3" w:rsidP="00B132D3">
      <w:pPr>
        <w:pStyle w:val="Heading3"/>
      </w:pPr>
      <w:r>
        <w:t>Conclusion</w:t>
      </w:r>
    </w:p>
    <w:p w:rsidR="00291658" w:rsidRDefault="00291658">
      <w:pPr>
        <w:rPr>
          <w:lang w:val="en-IE"/>
        </w:rPr>
      </w:pPr>
      <w:r>
        <w:rPr>
          <w:lang w:val="en-IE"/>
        </w:rPr>
        <w:br w:type="page"/>
      </w:r>
    </w:p>
    <w:p w:rsidR="00291658" w:rsidRDefault="000B1405" w:rsidP="00291658">
      <w:pPr>
        <w:pStyle w:val="Heading2"/>
      </w:pPr>
      <w:r>
        <w:lastRenderedPageBreak/>
        <w:tab/>
      </w:r>
      <w:r w:rsidR="00291658">
        <w:t>5. System Validation</w:t>
      </w:r>
    </w:p>
    <w:p w:rsidR="00291658" w:rsidRPr="00291658" w:rsidRDefault="00291658" w:rsidP="00291658">
      <w:pPr>
        <w:rPr>
          <w:lang w:val="en-IE"/>
        </w:rPr>
      </w:pPr>
    </w:p>
    <w:p w:rsidR="00291658" w:rsidRDefault="00291658" w:rsidP="00291658">
      <w:pPr>
        <w:pStyle w:val="Heading3"/>
      </w:pPr>
      <w:r>
        <w:t>Introduction</w:t>
      </w:r>
    </w:p>
    <w:p w:rsidR="005C0594" w:rsidRPr="005C0594" w:rsidRDefault="005C0594" w:rsidP="005C0594">
      <w:pPr>
        <w:rPr>
          <w:lang w:val="en-IE"/>
        </w:rPr>
      </w:pPr>
    </w:p>
    <w:p w:rsidR="00291658" w:rsidRDefault="00291658" w:rsidP="00291658">
      <w:pPr>
        <w:rPr>
          <w:lang w:val="en-IE"/>
        </w:rPr>
      </w:pPr>
      <w:r>
        <w:rPr>
          <w:lang w:val="en-IE"/>
        </w:rPr>
        <w:t>In this section I detail the testing and validation done to the system to verify that the features developed provide for all of the use cases stated above in Chapter 3.</w:t>
      </w:r>
    </w:p>
    <w:p w:rsidR="00291658" w:rsidRDefault="00291658" w:rsidP="00291658">
      <w:pPr>
        <w:pStyle w:val="Heading3"/>
      </w:pPr>
    </w:p>
    <w:p w:rsidR="00291658" w:rsidRDefault="00291658" w:rsidP="00291658">
      <w:pPr>
        <w:pStyle w:val="Heading3"/>
      </w:pPr>
      <w:r>
        <w:t>Conclusion</w:t>
      </w:r>
    </w:p>
    <w:p w:rsidR="00291658" w:rsidRPr="00291658" w:rsidRDefault="00291658" w:rsidP="00291658">
      <w:pPr>
        <w:rPr>
          <w:lang w:val="en-IE"/>
        </w:rPr>
      </w:pPr>
    </w:p>
    <w:sectPr w:rsidR="00291658" w:rsidRPr="00291658" w:rsidSect="00A3594A">
      <w:headerReference w:type="default" r:id="rId17"/>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7536" w:rsidRDefault="00287536" w:rsidP="00743A46">
      <w:r>
        <w:separator/>
      </w:r>
    </w:p>
  </w:endnote>
  <w:endnote w:type="continuationSeparator" w:id="0">
    <w:p w:rsidR="00287536" w:rsidRDefault="00287536" w:rsidP="00743A4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01"/>
    <w:family w:val="swiss"/>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4229" w:rsidRDefault="0069422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94229" w:rsidRDefault="0069422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4229" w:rsidRDefault="0069422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F7E61">
      <w:rPr>
        <w:rStyle w:val="PageNumber"/>
        <w:noProof/>
      </w:rPr>
      <w:t>9</w:t>
    </w:r>
    <w:r>
      <w:rPr>
        <w:rStyle w:val="PageNumber"/>
      </w:rPr>
      <w:fldChar w:fldCharType="end"/>
    </w:r>
  </w:p>
  <w:p w:rsidR="00694229" w:rsidRDefault="00694229">
    <w:pPr>
      <w:pStyle w:val="Footer"/>
      <w:ind w:right="360"/>
      <w:jc w:val="right"/>
      <w:rPr>
        <w:rStyle w:val="PageNumber"/>
      </w:rPr>
    </w:pPr>
  </w:p>
  <w:p w:rsidR="00694229" w:rsidRDefault="00694229">
    <w:pPr>
      <w:pStyle w:val="Footer"/>
      <w:ind w:right="360"/>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7536" w:rsidRDefault="00287536" w:rsidP="00743A46">
      <w:r>
        <w:separator/>
      </w:r>
    </w:p>
  </w:footnote>
  <w:footnote w:type="continuationSeparator" w:id="0">
    <w:p w:rsidR="00287536" w:rsidRDefault="00287536" w:rsidP="00743A4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4229" w:rsidRPr="00086CE1" w:rsidRDefault="00694229" w:rsidP="00086CE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E47EA"/>
    <w:multiLevelType w:val="hybridMultilevel"/>
    <w:tmpl w:val="1E40DF8E"/>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264274C9"/>
    <w:multiLevelType w:val="hybridMultilevel"/>
    <w:tmpl w:val="2ABE2FFE"/>
    <w:lvl w:ilvl="0" w:tplc="08090001">
      <w:start w:val="1"/>
      <w:numFmt w:val="bullet"/>
      <w:lvlText w:val=""/>
      <w:lvlJc w:val="left"/>
      <w:pPr>
        <w:ind w:left="1488" w:hanging="360"/>
      </w:pPr>
      <w:rPr>
        <w:rFonts w:ascii="Symbol" w:hAnsi="Symbol" w:hint="default"/>
      </w:rPr>
    </w:lvl>
    <w:lvl w:ilvl="1" w:tplc="08090003" w:tentative="1">
      <w:start w:val="1"/>
      <w:numFmt w:val="bullet"/>
      <w:lvlText w:val="o"/>
      <w:lvlJc w:val="left"/>
      <w:pPr>
        <w:ind w:left="2208" w:hanging="360"/>
      </w:pPr>
      <w:rPr>
        <w:rFonts w:ascii="Courier New" w:hAnsi="Courier New" w:cs="Courier New" w:hint="default"/>
      </w:rPr>
    </w:lvl>
    <w:lvl w:ilvl="2" w:tplc="08090005" w:tentative="1">
      <w:start w:val="1"/>
      <w:numFmt w:val="bullet"/>
      <w:lvlText w:val=""/>
      <w:lvlJc w:val="left"/>
      <w:pPr>
        <w:ind w:left="2928" w:hanging="360"/>
      </w:pPr>
      <w:rPr>
        <w:rFonts w:ascii="Wingdings" w:hAnsi="Wingdings" w:hint="default"/>
      </w:rPr>
    </w:lvl>
    <w:lvl w:ilvl="3" w:tplc="08090001" w:tentative="1">
      <w:start w:val="1"/>
      <w:numFmt w:val="bullet"/>
      <w:lvlText w:val=""/>
      <w:lvlJc w:val="left"/>
      <w:pPr>
        <w:ind w:left="3648" w:hanging="360"/>
      </w:pPr>
      <w:rPr>
        <w:rFonts w:ascii="Symbol" w:hAnsi="Symbol" w:hint="default"/>
      </w:rPr>
    </w:lvl>
    <w:lvl w:ilvl="4" w:tplc="08090003" w:tentative="1">
      <w:start w:val="1"/>
      <w:numFmt w:val="bullet"/>
      <w:lvlText w:val="o"/>
      <w:lvlJc w:val="left"/>
      <w:pPr>
        <w:ind w:left="4368" w:hanging="360"/>
      </w:pPr>
      <w:rPr>
        <w:rFonts w:ascii="Courier New" w:hAnsi="Courier New" w:cs="Courier New" w:hint="default"/>
      </w:rPr>
    </w:lvl>
    <w:lvl w:ilvl="5" w:tplc="08090005" w:tentative="1">
      <w:start w:val="1"/>
      <w:numFmt w:val="bullet"/>
      <w:lvlText w:val=""/>
      <w:lvlJc w:val="left"/>
      <w:pPr>
        <w:ind w:left="5088" w:hanging="360"/>
      </w:pPr>
      <w:rPr>
        <w:rFonts w:ascii="Wingdings" w:hAnsi="Wingdings" w:hint="default"/>
      </w:rPr>
    </w:lvl>
    <w:lvl w:ilvl="6" w:tplc="08090001" w:tentative="1">
      <w:start w:val="1"/>
      <w:numFmt w:val="bullet"/>
      <w:lvlText w:val=""/>
      <w:lvlJc w:val="left"/>
      <w:pPr>
        <w:ind w:left="5808" w:hanging="360"/>
      </w:pPr>
      <w:rPr>
        <w:rFonts w:ascii="Symbol" w:hAnsi="Symbol" w:hint="default"/>
      </w:rPr>
    </w:lvl>
    <w:lvl w:ilvl="7" w:tplc="08090003" w:tentative="1">
      <w:start w:val="1"/>
      <w:numFmt w:val="bullet"/>
      <w:lvlText w:val="o"/>
      <w:lvlJc w:val="left"/>
      <w:pPr>
        <w:ind w:left="6528" w:hanging="360"/>
      </w:pPr>
      <w:rPr>
        <w:rFonts w:ascii="Courier New" w:hAnsi="Courier New" w:cs="Courier New" w:hint="default"/>
      </w:rPr>
    </w:lvl>
    <w:lvl w:ilvl="8" w:tplc="08090005" w:tentative="1">
      <w:start w:val="1"/>
      <w:numFmt w:val="bullet"/>
      <w:lvlText w:val=""/>
      <w:lvlJc w:val="left"/>
      <w:pPr>
        <w:ind w:left="7248" w:hanging="360"/>
      </w:pPr>
      <w:rPr>
        <w:rFonts w:ascii="Wingdings" w:hAnsi="Wingdings" w:hint="default"/>
      </w:rPr>
    </w:lvl>
  </w:abstractNum>
  <w:abstractNum w:abstractNumId="2">
    <w:nsid w:val="293A4B35"/>
    <w:multiLevelType w:val="hybridMultilevel"/>
    <w:tmpl w:val="E15E8E4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2E855DF9"/>
    <w:multiLevelType w:val="hybridMultilevel"/>
    <w:tmpl w:val="1E40DF8E"/>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378D4BFA"/>
    <w:multiLevelType w:val="hybridMultilevel"/>
    <w:tmpl w:val="E0222FA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381F4E1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4C075DE3"/>
    <w:multiLevelType w:val="hybridMultilevel"/>
    <w:tmpl w:val="1E40DF8E"/>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5A4C5EAF"/>
    <w:multiLevelType w:val="hybridMultilevel"/>
    <w:tmpl w:val="4DA414F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5EBF7FD7"/>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0"/>
  </w:num>
  <w:num w:numId="3">
    <w:abstractNumId w:val="3"/>
  </w:num>
  <w:num w:numId="4">
    <w:abstractNumId w:val="8"/>
  </w:num>
  <w:num w:numId="5">
    <w:abstractNumId w:val="1"/>
  </w:num>
  <w:num w:numId="6">
    <w:abstractNumId w:val="4"/>
  </w:num>
  <w:num w:numId="7">
    <w:abstractNumId w:val="5"/>
  </w:num>
  <w:num w:numId="8">
    <w:abstractNumId w:val="7"/>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20"/>
  <w:noPunctuationKerning/>
  <w:characterSpacingControl w:val="doNotCompress"/>
  <w:footnotePr>
    <w:footnote w:id="-1"/>
    <w:footnote w:id="0"/>
  </w:footnotePr>
  <w:endnotePr>
    <w:endnote w:id="-1"/>
    <w:endnote w:id="0"/>
  </w:endnotePr>
  <w:compat/>
  <w:rsids>
    <w:rsidRoot w:val="004469E3"/>
    <w:rsid w:val="00017A5C"/>
    <w:rsid w:val="00063EE0"/>
    <w:rsid w:val="00084AEF"/>
    <w:rsid w:val="00086CE1"/>
    <w:rsid w:val="000B1405"/>
    <w:rsid w:val="000C4199"/>
    <w:rsid w:val="000C4628"/>
    <w:rsid w:val="00107FBC"/>
    <w:rsid w:val="001925C5"/>
    <w:rsid w:val="001A04BE"/>
    <w:rsid w:val="001D0004"/>
    <w:rsid w:val="001E51C7"/>
    <w:rsid w:val="001F6B91"/>
    <w:rsid w:val="00236C4C"/>
    <w:rsid w:val="00275AAD"/>
    <w:rsid w:val="00284258"/>
    <w:rsid w:val="00287536"/>
    <w:rsid w:val="00291658"/>
    <w:rsid w:val="002B7EC1"/>
    <w:rsid w:val="002C0809"/>
    <w:rsid w:val="0031272B"/>
    <w:rsid w:val="00312DDD"/>
    <w:rsid w:val="00373B69"/>
    <w:rsid w:val="00397F63"/>
    <w:rsid w:val="003C1DFA"/>
    <w:rsid w:val="003D366D"/>
    <w:rsid w:val="003F1E0E"/>
    <w:rsid w:val="003F52CD"/>
    <w:rsid w:val="004469E3"/>
    <w:rsid w:val="004D7B0B"/>
    <w:rsid w:val="004E4291"/>
    <w:rsid w:val="004F4864"/>
    <w:rsid w:val="00561B82"/>
    <w:rsid w:val="00574675"/>
    <w:rsid w:val="00576210"/>
    <w:rsid w:val="00596AC5"/>
    <w:rsid w:val="005C0594"/>
    <w:rsid w:val="00634F56"/>
    <w:rsid w:val="00690FD7"/>
    <w:rsid w:val="00694229"/>
    <w:rsid w:val="006B403E"/>
    <w:rsid w:val="006C7E48"/>
    <w:rsid w:val="006D6379"/>
    <w:rsid w:val="006E1362"/>
    <w:rsid w:val="006E53C5"/>
    <w:rsid w:val="006F6C0B"/>
    <w:rsid w:val="00702538"/>
    <w:rsid w:val="00716B15"/>
    <w:rsid w:val="00743A46"/>
    <w:rsid w:val="007528E9"/>
    <w:rsid w:val="007638D3"/>
    <w:rsid w:val="007821A2"/>
    <w:rsid w:val="00790617"/>
    <w:rsid w:val="00790B37"/>
    <w:rsid w:val="007A3E4D"/>
    <w:rsid w:val="008064F0"/>
    <w:rsid w:val="00853CF8"/>
    <w:rsid w:val="00884B80"/>
    <w:rsid w:val="00890BAD"/>
    <w:rsid w:val="008A7F69"/>
    <w:rsid w:val="008C26A6"/>
    <w:rsid w:val="008C26C8"/>
    <w:rsid w:val="008E5ED4"/>
    <w:rsid w:val="00934527"/>
    <w:rsid w:val="00972617"/>
    <w:rsid w:val="009935EC"/>
    <w:rsid w:val="009A3BC2"/>
    <w:rsid w:val="009B00C8"/>
    <w:rsid w:val="009D6BAC"/>
    <w:rsid w:val="009F2582"/>
    <w:rsid w:val="009F7E61"/>
    <w:rsid w:val="00A31A03"/>
    <w:rsid w:val="00A3594A"/>
    <w:rsid w:val="00A45CD4"/>
    <w:rsid w:val="00A72967"/>
    <w:rsid w:val="00AB7D5B"/>
    <w:rsid w:val="00AD2666"/>
    <w:rsid w:val="00AE567F"/>
    <w:rsid w:val="00B132D3"/>
    <w:rsid w:val="00B35978"/>
    <w:rsid w:val="00B46625"/>
    <w:rsid w:val="00B731BE"/>
    <w:rsid w:val="00B83DEB"/>
    <w:rsid w:val="00BB3EA0"/>
    <w:rsid w:val="00C23C65"/>
    <w:rsid w:val="00C426DA"/>
    <w:rsid w:val="00C62547"/>
    <w:rsid w:val="00C84A3E"/>
    <w:rsid w:val="00CB526B"/>
    <w:rsid w:val="00CE0165"/>
    <w:rsid w:val="00CE589D"/>
    <w:rsid w:val="00D63E3C"/>
    <w:rsid w:val="00DC2E9E"/>
    <w:rsid w:val="00DE7E0B"/>
    <w:rsid w:val="00E06F9B"/>
    <w:rsid w:val="00E12AEF"/>
    <w:rsid w:val="00E21767"/>
    <w:rsid w:val="00E22035"/>
    <w:rsid w:val="00E40853"/>
    <w:rsid w:val="00E947B0"/>
    <w:rsid w:val="00EB1A5C"/>
    <w:rsid w:val="00F425A2"/>
    <w:rsid w:val="00F43E6C"/>
    <w:rsid w:val="00F82636"/>
    <w:rsid w:val="00F87F8A"/>
    <w:rsid w:val="00F96FEB"/>
    <w:rsid w:val="00FA701F"/>
    <w:rsid w:val="00FD2D4B"/>
    <w:rsid w:val="00FD464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94A"/>
    <w:rPr>
      <w:sz w:val="24"/>
      <w:szCs w:val="24"/>
      <w:lang w:val="en-GB" w:eastAsia="en-US"/>
    </w:rPr>
  </w:style>
  <w:style w:type="paragraph" w:styleId="Heading1">
    <w:name w:val="heading 1"/>
    <w:basedOn w:val="Normal"/>
    <w:next w:val="Normal"/>
    <w:link w:val="Heading1Char"/>
    <w:uiPriority w:val="9"/>
    <w:qFormat/>
    <w:rsid w:val="00A3594A"/>
    <w:pPr>
      <w:keepNext/>
      <w:jc w:val="center"/>
      <w:outlineLvl w:val="0"/>
    </w:pPr>
    <w:rPr>
      <w:sz w:val="40"/>
      <w:lang w:val="en-IE"/>
    </w:rPr>
  </w:style>
  <w:style w:type="paragraph" w:styleId="Heading2">
    <w:name w:val="heading 2"/>
    <w:basedOn w:val="Normal"/>
    <w:next w:val="Normal"/>
    <w:link w:val="Heading2Char"/>
    <w:uiPriority w:val="9"/>
    <w:qFormat/>
    <w:rsid w:val="00A3594A"/>
    <w:pPr>
      <w:keepNext/>
      <w:jc w:val="center"/>
      <w:outlineLvl w:val="1"/>
    </w:pPr>
    <w:rPr>
      <w:sz w:val="44"/>
      <w:lang w:val="en-IE"/>
    </w:rPr>
  </w:style>
  <w:style w:type="paragraph" w:styleId="Heading3">
    <w:name w:val="heading 3"/>
    <w:basedOn w:val="Normal"/>
    <w:next w:val="Normal"/>
    <w:link w:val="Heading3Char"/>
    <w:uiPriority w:val="9"/>
    <w:qFormat/>
    <w:rsid w:val="00A3594A"/>
    <w:pPr>
      <w:keepNext/>
      <w:jc w:val="center"/>
      <w:outlineLvl w:val="2"/>
    </w:pPr>
    <w:rPr>
      <w:sz w:val="32"/>
      <w:lang w:val="en-IE"/>
    </w:rPr>
  </w:style>
  <w:style w:type="paragraph" w:styleId="Heading4">
    <w:name w:val="heading 4"/>
    <w:basedOn w:val="Normal"/>
    <w:next w:val="Normal"/>
    <w:link w:val="Heading4Char"/>
    <w:uiPriority w:val="9"/>
    <w:unhideWhenUsed/>
    <w:qFormat/>
    <w:rsid w:val="004469E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A7F69"/>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12DDD"/>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rsid w:val="00A3594A"/>
    <w:rPr>
      <w:b/>
      <w:bCs/>
      <w:sz w:val="40"/>
      <w:lang w:val="en-IE"/>
    </w:rPr>
  </w:style>
  <w:style w:type="paragraph" w:styleId="BodyText">
    <w:name w:val="Body Text"/>
    <w:basedOn w:val="Normal"/>
    <w:semiHidden/>
    <w:rsid w:val="00A3594A"/>
    <w:pPr>
      <w:spacing w:after="120"/>
    </w:pPr>
  </w:style>
  <w:style w:type="paragraph" w:styleId="TableofFigures">
    <w:name w:val="table of figures"/>
    <w:basedOn w:val="Normal"/>
    <w:next w:val="Normal"/>
    <w:semiHidden/>
    <w:rsid w:val="00A3594A"/>
    <w:pPr>
      <w:ind w:left="480" w:hanging="480"/>
    </w:pPr>
  </w:style>
  <w:style w:type="paragraph" w:styleId="Footer">
    <w:name w:val="footer"/>
    <w:basedOn w:val="Normal"/>
    <w:semiHidden/>
    <w:rsid w:val="00A3594A"/>
    <w:pPr>
      <w:tabs>
        <w:tab w:val="center" w:pos="4153"/>
        <w:tab w:val="right" w:pos="8306"/>
      </w:tabs>
    </w:pPr>
  </w:style>
  <w:style w:type="character" w:styleId="PageNumber">
    <w:name w:val="page number"/>
    <w:basedOn w:val="DefaultParagraphFont"/>
    <w:semiHidden/>
    <w:rsid w:val="00A3594A"/>
  </w:style>
  <w:style w:type="paragraph" w:customStyle="1" w:styleId="Sectionheading">
    <w:name w:val="Section heading"/>
    <w:basedOn w:val="BodyText"/>
    <w:rsid w:val="00A3594A"/>
    <w:rPr>
      <w:b/>
      <w:bCs/>
      <w:sz w:val="32"/>
    </w:rPr>
  </w:style>
  <w:style w:type="paragraph" w:customStyle="1" w:styleId="figuretitle">
    <w:name w:val="figure title"/>
    <w:basedOn w:val="BodyText"/>
    <w:rsid w:val="00A3594A"/>
    <w:pPr>
      <w:jc w:val="center"/>
    </w:pPr>
  </w:style>
  <w:style w:type="paragraph" w:styleId="Header">
    <w:name w:val="header"/>
    <w:basedOn w:val="Normal"/>
    <w:semiHidden/>
    <w:rsid w:val="00A3594A"/>
    <w:pPr>
      <w:tabs>
        <w:tab w:val="center" w:pos="4153"/>
        <w:tab w:val="right" w:pos="8306"/>
      </w:tabs>
    </w:pPr>
  </w:style>
  <w:style w:type="paragraph" w:customStyle="1" w:styleId="codestyle">
    <w:name w:val="code style"/>
    <w:basedOn w:val="Normal"/>
    <w:rsid w:val="00A3594A"/>
    <w:pPr>
      <w:spacing w:line="360" w:lineRule="auto"/>
    </w:pPr>
    <w:rPr>
      <w:rFonts w:ascii="Courier" w:hAnsi="Courier"/>
    </w:rPr>
  </w:style>
  <w:style w:type="paragraph" w:customStyle="1" w:styleId="tabletitle">
    <w:name w:val="table title"/>
    <w:basedOn w:val="figuretitle"/>
    <w:rsid w:val="00A3594A"/>
  </w:style>
  <w:style w:type="paragraph" w:styleId="BalloonText">
    <w:name w:val="Balloon Text"/>
    <w:basedOn w:val="Normal"/>
    <w:link w:val="BalloonTextChar"/>
    <w:uiPriority w:val="99"/>
    <w:semiHidden/>
    <w:unhideWhenUsed/>
    <w:rsid w:val="00596AC5"/>
    <w:rPr>
      <w:rFonts w:ascii="Tahoma" w:hAnsi="Tahoma" w:cs="Tahoma"/>
      <w:sz w:val="16"/>
      <w:szCs w:val="16"/>
    </w:rPr>
  </w:style>
  <w:style w:type="character" w:customStyle="1" w:styleId="BalloonTextChar">
    <w:name w:val="Balloon Text Char"/>
    <w:basedOn w:val="DefaultParagraphFont"/>
    <w:link w:val="BalloonText"/>
    <w:uiPriority w:val="99"/>
    <w:semiHidden/>
    <w:rsid w:val="00596AC5"/>
    <w:rPr>
      <w:rFonts w:ascii="Tahoma" w:hAnsi="Tahoma" w:cs="Tahoma"/>
      <w:sz w:val="16"/>
      <w:szCs w:val="16"/>
      <w:lang w:val="en-GB" w:eastAsia="en-US"/>
    </w:rPr>
  </w:style>
  <w:style w:type="character" w:styleId="Hyperlink">
    <w:name w:val="Hyperlink"/>
    <w:basedOn w:val="DefaultParagraphFont"/>
    <w:uiPriority w:val="99"/>
    <w:unhideWhenUsed/>
    <w:rsid w:val="00B83DEB"/>
    <w:rPr>
      <w:color w:val="0000FF"/>
      <w:u w:val="single"/>
    </w:rPr>
  </w:style>
  <w:style w:type="character" w:customStyle="1" w:styleId="apple-converted-space">
    <w:name w:val="apple-converted-space"/>
    <w:basedOn w:val="DefaultParagraphFont"/>
    <w:rsid w:val="00B83DEB"/>
  </w:style>
  <w:style w:type="character" w:customStyle="1" w:styleId="Heading4Char">
    <w:name w:val="Heading 4 Char"/>
    <w:basedOn w:val="DefaultParagraphFont"/>
    <w:link w:val="Heading4"/>
    <w:uiPriority w:val="9"/>
    <w:rsid w:val="004469E3"/>
    <w:rPr>
      <w:rFonts w:asciiTheme="majorHAnsi" w:eastAsiaTheme="majorEastAsia" w:hAnsiTheme="majorHAnsi" w:cstheme="majorBidi"/>
      <w:b/>
      <w:bCs/>
      <w:i/>
      <w:iCs/>
      <w:color w:val="4F81BD" w:themeColor="accent1"/>
      <w:sz w:val="24"/>
      <w:szCs w:val="24"/>
      <w:lang w:val="en-GB" w:eastAsia="en-US"/>
    </w:rPr>
  </w:style>
  <w:style w:type="paragraph" w:customStyle="1" w:styleId="bash">
    <w:name w:val="bash"/>
    <w:basedOn w:val="Normal"/>
    <w:qFormat/>
    <w:rsid w:val="00790B3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nsolas" w:hAnsi="Consolas" w:cs="Consolas"/>
      <w:color w:val="00008B"/>
      <w:sz w:val="20"/>
      <w:szCs w:val="22"/>
      <w:lang w:eastAsia="en-GB"/>
    </w:rPr>
  </w:style>
  <w:style w:type="character" w:customStyle="1" w:styleId="Heading5Char">
    <w:name w:val="Heading 5 Char"/>
    <w:basedOn w:val="DefaultParagraphFont"/>
    <w:link w:val="Heading5"/>
    <w:uiPriority w:val="9"/>
    <w:rsid w:val="008A7F69"/>
    <w:rPr>
      <w:rFonts w:asciiTheme="majorHAnsi" w:eastAsiaTheme="majorEastAsia" w:hAnsiTheme="majorHAnsi" w:cstheme="majorBidi"/>
      <w:color w:val="243F60" w:themeColor="accent1" w:themeShade="7F"/>
      <w:sz w:val="24"/>
      <w:szCs w:val="24"/>
      <w:lang w:val="en-GB" w:eastAsia="en-US"/>
    </w:rPr>
  </w:style>
  <w:style w:type="character" w:customStyle="1" w:styleId="Heading1Char">
    <w:name w:val="Heading 1 Char"/>
    <w:basedOn w:val="DefaultParagraphFont"/>
    <w:link w:val="Heading1"/>
    <w:uiPriority w:val="9"/>
    <w:rsid w:val="000B1405"/>
    <w:rPr>
      <w:sz w:val="40"/>
      <w:szCs w:val="24"/>
      <w:lang w:eastAsia="en-US"/>
    </w:rPr>
  </w:style>
  <w:style w:type="character" w:customStyle="1" w:styleId="Heading2Char">
    <w:name w:val="Heading 2 Char"/>
    <w:basedOn w:val="DefaultParagraphFont"/>
    <w:link w:val="Heading2"/>
    <w:uiPriority w:val="9"/>
    <w:rsid w:val="000B1405"/>
    <w:rPr>
      <w:sz w:val="44"/>
      <w:szCs w:val="24"/>
      <w:lang w:eastAsia="en-US"/>
    </w:rPr>
  </w:style>
  <w:style w:type="character" w:customStyle="1" w:styleId="HTMLPreformattedChar">
    <w:name w:val="HTML Preformatted Char"/>
    <w:basedOn w:val="DefaultParagraphFont"/>
    <w:link w:val="HTMLPreformatted"/>
    <w:uiPriority w:val="99"/>
    <w:semiHidden/>
    <w:rsid w:val="000B1405"/>
    <w:rPr>
      <w:rFonts w:ascii="Courier New" w:hAnsi="Courier New" w:cs="Courier New"/>
      <w:lang w:eastAsia="en-GB"/>
    </w:rPr>
  </w:style>
  <w:style w:type="character" w:customStyle="1" w:styleId="kwd">
    <w:name w:val="kwd"/>
    <w:basedOn w:val="DefaultParagraphFont"/>
    <w:rsid w:val="000B1405"/>
  </w:style>
  <w:style w:type="character" w:customStyle="1" w:styleId="pln">
    <w:name w:val="pln"/>
    <w:basedOn w:val="DefaultParagraphFont"/>
    <w:rsid w:val="000B1405"/>
  </w:style>
  <w:style w:type="character" w:customStyle="1" w:styleId="pun">
    <w:name w:val="pun"/>
    <w:basedOn w:val="DefaultParagraphFont"/>
    <w:rsid w:val="000B1405"/>
  </w:style>
  <w:style w:type="character" w:customStyle="1" w:styleId="str">
    <w:name w:val="str"/>
    <w:basedOn w:val="DefaultParagraphFont"/>
    <w:rsid w:val="000B1405"/>
  </w:style>
  <w:style w:type="character" w:customStyle="1" w:styleId="Heading3Char">
    <w:name w:val="Heading 3 Char"/>
    <w:basedOn w:val="DefaultParagraphFont"/>
    <w:link w:val="Heading3"/>
    <w:uiPriority w:val="9"/>
    <w:rsid w:val="000B1405"/>
    <w:rPr>
      <w:sz w:val="32"/>
      <w:szCs w:val="24"/>
      <w:lang w:eastAsia="en-US"/>
    </w:rPr>
  </w:style>
  <w:style w:type="character" w:customStyle="1" w:styleId="bashChar">
    <w:name w:val="bash Char"/>
    <w:basedOn w:val="DefaultParagraphFont"/>
    <w:rsid w:val="000B1405"/>
    <w:rPr>
      <w:rFonts w:ascii="Consolas" w:eastAsia="Times New Roman" w:hAnsi="Consolas" w:cs="Consolas"/>
      <w:color w:val="00008B"/>
      <w:sz w:val="20"/>
      <w:shd w:val="clear" w:color="auto" w:fill="EEEEEE"/>
      <w:lang w:eastAsia="en-GB"/>
    </w:rPr>
  </w:style>
  <w:style w:type="character" w:customStyle="1" w:styleId="InternetLink">
    <w:name w:val="Internet Link"/>
    <w:rsid w:val="000B1405"/>
    <w:rPr>
      <w:color w:val="000080"/>
      <w:u w:val="single"/>
    </w:rPr>
  </w:style>
  <w:style w:type="paragraph" w:customStyle="1" w:styleId="Heading">
    <w:name w:val="Heading"/>
    <w:basedOn w:val="Normal"/>
    <w:next w:val="TextBody"/>
    <w:rsid w:val="000B1405"/>
    <w:pPr>
      <w:keepNext/>
      <w:suppressAutoHyphens/>
      <w:spacing w:before="240" w:after="120" w:line="276" w:lineRule="auto"/>
    </w:pPr>
    <w:rPr>
      <w:rFonts w:ascii="Liberation Sans" w:eastAsia="Droid Sans Fallback" w:hAnsi="Liberation Sans" w:cs="FreeSans"/>
      <w:sz w:val="28"/>
      <w:szCs w:val="28"/>
    </w:rPr>
  </w:style>
  <w:style w:type="paragraph" w:customStyle="1" w:styleId="TextBody">
    <w:name w:val="Text Body"/>
    <w:basedOn w:val="Normal"/>
    <w:rsid w:val="000B1405"/>
    <w:pPr>
      <w:suppressAutoHyphens/>
      <w:spacing w:after="140" w:line="288" w:lineRule="auto"/>
    </w:pPr>
    <w:rPr>
      <w:rFonts w:ascii="Calibri" w:eastAsia="Droid Sans Fallback" w:hAnsi="Calibri"/>
      <w:sz w:val="22"/>
      <w:szCs w:val="22"/>
    </w:rPr>
  </w:style>
  <w:style w:type="paragraph" w:styleId="List">
    <w:name w:val="List"/>
    <w:basedOn w:val="TextBody"/>
    <w:rsid w:val="000B1405"/>
    <w:rPr>
      <w:rFonts w:cs="FreeSans"/>
    </w:rPr>
  </w:style>
  <w:style w:type="paragraph" w:styleId="Caption">
    <w:name w:val="caption"/>
    <w:basedOn w:val="Normal"/>
    <w:rsid w:val="000B1405"/>
    <w:pPr>
      <w:suppressLineNumbers/>
      <w:suppressAutoHyphens/>
      <w:spacing w:before="120" w:after="120" w:line="276" w:lineRule="auto"/>
    </w:pPr>
    <w:rPr>
      <w:rFonts w:ascii="Calibri" w:eastAsia="Droid Sans Fallback" w:hAnsi="Calibri" w:cs="FreeSans"/>
      <w:i/>
      <w:iCs/>
    </w:rPr>
  </w:style>
  <w:style w:type="paragraph" w:customStyle="1" w:styleId="Index">
    <w:name w:val="Index"/>
    <w:basedOn w:val="Normal"/>
    <w:rsid w:val="000B1405"/>
    <w:pPr>
      <w:suppressLineNumbers/>
      <w:suppressAutoHyphens/>
      <w:spacing w:after="200" w:line="276" w:lineRule="auto"/>
    </w:pPr>
    <w:rPr>
      <w:rFonts w:ascii="Calibri" w:eastAsia="Droid Sans Fallback" w:hAnsi="Calibri" w:cs="FreeSans"/>
      <w:sz w:val="22"/>
      <w:szCs w:val="22"/>
    </w:rPr>
  </w:style>
  <w:style w:type="paragraph" w:styleId="HTMLPreformatted">
    <w:name w:val="HTML Preformatted"/>
    <w:basedOn w:val="Normal"/>
    <w:link w:val="HTMLPreformattedChar"/>
    <w:uiPriority w:val="99"/>
    <w:semiHidden/>
    <w:unhideWhenUsed/>
    <w:rsid w:val="000B1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cs="Courier New"/>
      <w:sz w:val="20"/>
      <w:szCs w:val="20"/>
      <w:lang w:val="en-IE" w:eastAsia="en-GB"/>
    </w:rPr>
  </w:style>
  <w:style w:type="character" w:customStyle="1" w:styleId="HTMLPreformattedChar1">
    <w:name w:val="HTML Preformatted Char1"/>
    <w:basedOn w:val="DefaultParagraphFont"/>
    <w:link w:val="HTMLPreformatted"/>
    <w:uiPriority w:val="99"/>
    <w:semiHidden/>
    <w:rsid w:val="000B1405"/>
    <w:rPr>
      <w:rFonts w:ascii="Consolas" w:hAnsi="Consolas" w:cs="Consolas"/>
      <w:lang w:val="en-GB" w:eastAsia="en-US"/>
    </w:rPr>
  </w:style>
  <w:style w:type="character" w:customStyle="1" w:styleId="Heading6Char">
    <w:name w:val="Heading 6 Char"/>
    <w:basedOn w:val="DefaultParagraphFont"/>
    <w:link w:val="Heading6"/>
    <w:uiPriority w:val="9"/>
    <w:rsid w:val="00312DDD"/>
    <w:rPr>
      <w:rFonts w:asciiTheme="majorHAnsi" w:eastAsiaTheme="majorEastAsia" w:hAnsiTheme="majorHAnsi" w:cstheme="majorBidi"/>
      <w:i/>
      <w:iCs/>
      <w:color w:val="243F60" w:themeColor="accent1" w:themeShade="7F"/>
      <w:sz w:val="24"/>
      <w:szCs w:val="24"/>
      <w:lang w:val="en-GB" w:eastAsia="en-US"/>
    </w:rPr>
  </w:style>
  <w:style w:type="paragraph" w:styleId="ListParagraph">
    <w:name w:val="List Paragraph"/>
    <w:basedOn w:val="Normal"/>
    <w:uiPriority w:val="34"/>
    <w:qFormat/>
    <w:rsid w:val="009B00C8"/>
    <w:pPr>
      <w:ind w:left="720"/>
      <w:contextualSpacing/>
    </w:pPr>
  </w:style>
  <w:style w:type="table" w:styleId="TableGrid">
    <w:name w:val="Table Grid"/>
    <w:basedOn w:val="TableNormal"/>
    <w:uiPriority w:val="59"/>
    <w:rsid w:val="00884B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98290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gi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git@github.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git@github.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mailto:git@github.com"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git@github.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finalyearproject\write%20up\Final%20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file>

<file path=customXml/itemProps1.xml><?xml version="1.0" encoding="utf-8"?>
<ds:datastoreItem xmlns:ds="http://schemas.openxmlformats.org/officeDocument/2006/customXml" ds:itemID="{A96F95AB-A348-4C1A-9CBF-4A77B0E6C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Final Report</Template>
  <TotalTime>1086</TotalTime>
  <Pages>25</Pages>
  <Words>5087</Words>
  <Characters>28998</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Dublin Institute of Technology</Company>
  <LinksUpToDate>false</LinksUpToDate>
  <CharactersWithSpaces>34017</CharactersWithSpaces>
  <SharedDoc>false</SharedDoc>
  <HLinks>
    <vt:vector size="12" baseType="variant">
      <vt:variant>
        <vt:i4>5767169</vt:i4>
      </vt:variant>
      <vt:variant>
        <vt:i4>1025</vt:i4>
      </vt:variant>
      <vt:variant>
        <vt:i4>1025</vt:i4>
      </vt:variant>
      <vt:variant>
        <vt:i4>1</vt:i4>
      </vt:variant>
      <vt:variant>
        <vt:lpwstr>..\Images\ditbanner.gif</vt:lpwstr>
      </vt:variant>
      <vt:variant>
        <vt:lpwstr/>
      </vt:variant>
      <vt:variant>
        <vt:i4>5242882</vt:i4>
      </vt:variant>
      <vt:variant>
        <vt:i4>1148</vt:i4>
      </vt:variant>
      <vt:variant>
        <vt:i4>1026</vt:i4>
      </vt:variant>
      <vt:variant>
        <vt:i4>1</vt:i4>
      </vt:variant>
      <vt:variant>
        <vt:lpwstr>..\Images\schoolofcomputinglogo.gif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creator>peter</dc:creator>
  <cp:lastModifiedBy>peter</cp:lastModifiedBy>
  <cp:revision>10</cp:revision>
  <cp:lastPrinted>2006-12-01T14:57:00Z</cp:lastPrinted>
  <dcterms:created xsi:type="dcterms:W3CDTF">2016-03-27T21:55:00Z</dcterms:created>
  <dcterms:modified xsi:type="dcterms:W3CDTF">2016-04-03T01:54:00Z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id="wi0GnmYO"/&gt;&lt;style id="http://www.zotero.org/styles/vancouver" hasBibliography="1" bibliographyStyleHasBeenSet="0"/&gt;&lt;prefs&gt;&lt;pref name="fieldType" value="Field"/&gt;&lt;pref name="storeReferences" value=</vt:lpwstr>
  </property>
  <property fmtid="{D5CDD505-2E9C-101B-9397-08002B2CF9AE}" pid="3" name="ZOTERO_PREF_2">
    <vt:lpwstr>"true"/&gt;&lt;pref name="automaticJournalAbbreviations" value="true"/&gt;&lt;pref name="noteType" value="0"/&gt;&lt;/prefs&gt;&lt;/data&gt;</vt:lpwstr>
  </property>
</Properties>
</file>