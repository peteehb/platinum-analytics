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94A" w:rsidRDefault="00A3594A">
      <w:pPr>
        <w:pStyle w:val="Chapterheading"/>
      </w:pPr>
    </w:p>
    <w:p w:rsidR="00A3594A" w:rsidRDefault="00284258">
      <w:pPr>
        <w:pStyle w:val="Chapterheading"/>
      </w:pPr>
      <w:r>
        <w:rPr>
          <w:noProof/>
          <w:lang w:val="en-GB" w:eastAsia="en-GB"/>
        </w:rPr>
        <w:drawing>
          <wp:inline distT="0" distB="0" distL="0" distR="0">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rsidR="00A3594A" w:rsidRDefault="00A3594A">
      <w:pPr>
        <w:pStyle w:val="Chapterheading"/>
      </w:pPr>
    </w:p>
    <w:p w:rsidR="00A3594A" w:rsidRDefault="00A3594A">
      <w:pPr>
        <w:pStyle w:val="Chapterheading"/>
      </w:pPr>
    </w:p>
    <w:p w:rsidR="00A3594A" w:rsidRDefault="00A3594A">
      <w:pPr>
        <w:pStyle w:val="Chapterheading"/>
      </w:pPr>
    </w:p>
    <w:p w:rsidR="00A3594A" w:rsidRDefault="008C26C8">
      <w:pPr>
        <w:pStyle w:val="Chapterheading"/>
        <w:jc w:val="center"/>
        <w:rPr>
          <w:sz w:val="48"/>
        </w:rPr>
      </w:pPr>
      <w:r>
        <w:rPr>
          <w:sz w:val="48"/>
        </w:rPr>
        <w:t>Platinum Analytics</w:t>
      </w:r>
    </w:p>
    <w:p w:rsidR="00A3594A" w:rsidRDefault="00D63E3C">
      <w:pPr>
        <w:pStyle w:val="Chapterheading"/>
        <w:jc w:val="center"/>
        <w:rPr>
          <w:sz w:val="48"/>
        </w:rPr>
      </w:pPr>
      <w:r>
        <w:rPr>
          <w:sz w:val="48"/>
        </w:rPr>
        <w:t>Final</w:t>
      </w:r>
      <w:r w:rsidR="00284258">
        <w:rPr>
          <w:sz w:val="48"/>
        </w:rPr>
        <w:t xml:space="preserve"> </w:t>
      </w:r>
      <w:r w:rsidR="00063EE0">
        <w:rPr>
          <w:sz w:val="48"/>
        </w:rPr>
        <w:t xml:space="preserve">Year Project </w:t>
      </w:r>
      <w:r w:rsidR="00284258">
        <w:rPr>
          <w:sz w:val="48"/>
        </w:rPr>
        <w:t>Report</w:t>
      </w:r>
    </w:p>
    <w:p w:rsidR="00A3594A" w:rsidRDefault="00A3594A">
      <w:pPr>
        <w:pStyle w:val="Chapterheading"/>
        <w:jc w:val="center"/>
        <w:rPr>
          <w:sz w:val="48"/>
        </w:rPr>
      </w:pPr>
    </w:p>
    <w:p w:rsidR="00A3594A" w:rsidRDefault="00A3594A">
      <w:pPr>
        <w:pStyle w:val="Chapterheading"/>
        <w:jc w:val="center"/>
        <w:rPr>
          <w:sz w:val="48"/>
        </w:rPr>
      </w:pPr>
    </w:p>
    <w:p w:rsidR="00A3594A" w:rsidRDefault="00284258">
      <w:pPr>
        <w:pStyle w:val="Chapterheading"/>
        <w:jc w:val="center"/>
        <w:rPr>
          <w:sz w:val="36"/>
        </w:rPr>
      </w:pPr>
      <w:r>
        <w:rPr>
          <w:sz w:val="36"/>
        </w:rPr>
        <w:t xml:space="preserve">DT228 </w:t>
      </w:r>
    </w:p>
    <w:p w:rsidR="00A3594A" w:rsidRDefault="00284258">
      <w:pPr>
        <w:pStyle w:val="Chapterheading"/>
        <w:jc w:val="center"/>
        <w:rPr>
          <w:sz w:val="36"/>
        </w:rPr>
      </w:pPr>
      <w:r>
        <w:rPr>
          <w:sz w:val="36"/>
        </w:rPr>
        <w:t xml:space="preserve">BSc in Computer Science </w:t>
      </w:r>
    </w:p>
    <w:p w:rsidR="00A3594A" w:rsidRDefault="00A3594A">
      <w:pPr>
        <w:pStyle w:val="Chapterheading"/>
        <w:jc w:val="center"/>
        <w:rPr>
          <w:sz w:val="36"/>
        </w:rPr>
      </w:pPr>
    </w:p>
    <w:p w:rsidR="00063EE0" w:rsidRDefault="00063EE0" w:rsidP="00063EE0">
      <w:pPr>
        <w:jc w:val="center"/>
        <w:rPr>
          <w:b/>
          <w:bCs/>
        </w:rPr>
      </w:pPr>
    </w:p>
    <w:p w:rsidR="00063EE0" w:rsidRDefault="008C26C8" w:rsidP="00063EE0">
      <w:pPr>
        <w:jc w:val="center"/>
        <w:rPr>
          <w:b/>
          <w:bCs/>
          <w:sz w:val="32"/>
          <w:szCs w:val="32"/>
        </w:rPr>
      </w:pPr>
      <w:r>
        <w:rPr>
          <w:b/>
          <w:bCs/>
          <w:sz w:val="32"/>
          <w:szCs w:val="32"/>
        </w:rPr>
        <w:t>Peter Collins</w:t>
      </w:r>
    </w:p>
    <w:p w:rsidR="00063EE0" w:rsidRPr="00063EE0" w:rsidRDefault="00063EE0" w:rsidP="00063EE0">
      <w:pPr>
        <w:jc w:val="center"/>
        <w:rPr>
          <w:b/>
          <w:bCs/>
          <w:szCs w:val="32"/>
        </w:rPr>
      </w:pPr>
      <w:r w:rsidRPr="00063EE0">
        <w:rPr>
          <w:b/>
          <w:bCs/>
          <w:szCs w:val="32"/>
        </w:rPr>
        <w:t>&lt;Supervisor&gt;</w:t>
      </w:r>
      <w:r w:rsidR="003F1E0E">
        <w:rPr>
          <w:b/>
          <w:bCs/>
          <w:szCs w:val="32"/>
        </w:rPr>
        <w:br/>
      </w:r>
    </w:p>
    <w:p w:rsidR="00063EE0" w:rsidRPr="00063EE0" w:rsidRDefault="00063EE0" w:rsidP="00063EE0">
      <w:pPr>
        <w:jc w:val="center"/>
        <w:rPr>
          <w:b/>
          <w:bCs/>
          <w:szCs w:val="32"/>
        </w:rPr>
      </w:pPr>
    </w:p>
    <w:p w:rsidR="00063EE0" w:rsidRDefault="00063EE0" w:rsidP="00063EE0">
      <w:pPr>
        <w:jc w:val="center"/>
        <w:rPr>
          <w:bCs/>
        </w:rPr>
      </w:pPr>
      <w:r>
        <w:rPr>
          <w:bCs/>
        </w:rPr>
        <w:t>School of Computing</w:t>
      </w:r>
    </w:p>
    <w:p w:rsidR="00063EE0" w:rsidRDefault="00063EE0" w:rsidP="00063EE0">
      <w:pPr>
        <w:jc w:val="center"/>
        <w:rPr>
          <w:bCs/>
        </w:rPr>
      </w:pPr>
      <w:r>
        <w:rPr>
          <w:bCs/>
        </w:rPr>
        <w:t>Dublin Institute of Technology</w:t>
      </w:r>
    </w:p>
    <w:p w:rsidR="00063EE0" w:rsidRPr="003067FA" w:rsidRDefault="00063EE0" w:rsidP="00063EE0">
      <w:pPr>
        <w:rPr>
          <w:bCs/>
        </w:rPr>
      </w:pPr>
    </w:p>
    <w:p w:rsidR="00063EE0" w:rsidRDefault="00063EE0" w:rsidP="00063EE0">
      <w:pPr>
        <w:jc w:val="center"/>
        <w:rPr>
          <w:b/>
          <w:bCs/>
        </w:rPr>
      </w:pPr>
      <w:r>
        <w:rPr>
          <w:b/>
          <w:bCs/>
        </w:rPr>
        <w:t>&lt;Date&gt;</w:t>
      </w:r>
    </w:p>
    <w:p w:rsidR="00063EE0" w:rsidRDefault="00063EE0" w:rsidP="00063EE0">
      <w:pPr>
        <w:rPr>
          <w:b/>
          <w:bCs/>
        </w:rPr>
      </w:pPr>
    </w:p>
    <w:p w:rsidR="00A3594A" w:rsidRDefault="00A3594A">
      <w:pPr>
        <w:pStyle w:val="Chapterheading"/>
      </w:pPr>
    </w:p>
    <w:p w:rsidR="00A3594A" w:rsidRDefault="00A3594A">
      <w:pPr>
        <w:pStyle w:val="Chapterheading"/>
      </w:pPr>
    </w:p>
    <w:p w:rsidR="00A3594A" w:rsidRDefault="00A3594A">
      <w:pPr>
        <w:pStyle w:val="Chapterheading"/>
      </w:pPr>
    </w:p>
    <w:p w:rsidR="00063EE0" w:rsidRDefault="00063EE0">
      <w:pPr>
        <w:pStyle w:val="Chapterheading"/>
      </w:pPr>
    </w:p>
    <w:p w:rsidR="00A3594A" w:rsidRDefault="00284258">
      <w:pPr>
        <w:pStyle w:val="Chapterheading"/>
        <w:sectPr w:rsidR="00A3594A">
          <w:footerReference w:type="even" r:id="rId9"/>
          <w:footerReference w:type="default" r:id="rId10"/>
          <w:pgSz w:w="11906" w:h="16838"/>
          <w:pgMar w:top="1440" w:right="1800" w:bottom="1440" w:left="1800" w:header="708" w:footer="708" w:gutter="0"/>
          <w:pgNumType w:fmt="lowerRoman"/>
          <w:cols w:space="708"/>
          <w:titlePg/>
          <w:docGrid w:linePitch="360"/>
        </w:sectPr>
      </w:pPr>
      <w:r>
        <w:rPr>
          <w:noProof/>
          <w:lang w:val="en-GB" w:eastAsia="en-GB"/>
        </w:rPr>
        <w:drawing>
          <wp:inline distT="0" distB="0" distL="0" distR="0">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1"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rsidR="00A3594A" w:rsidRDefault="00284258">
      <w:pPr>
        <w:pStyle w:val="Chapterheading"/>
      </w:pPr>
      <w:r>
        <w:lastRenderedPageBreak/>
        <w:t>Abstract</w:t>
      </w:r>
    </w:p>
    <w:p w:rsidR="00A3594A" w:rsidRDefault="00A3594A">
      <w:pPr>
        <w:pStyle w:val="Chapterheading"/>
      </w:pPr>
    </w:p>
    <w:p w:rsidR="00A3594A" w:rsidRDefault="00A3594A">
      <w:pPr>
        <w:pStyle w:val="Chapterheading"/>
      </w:pPr>
    </w:p>
    <w:p w:rsidR="00A3594A" w:rsidRDefault="00284258">
      <w:pPr>
        <w:pStyle w:val="Chapterheading"/>
      </w:pPr>
      <w:r>
        <w:br w:type="page"/>
      </w:r>
      <w:r>
        <w:lastRenderedPageBreak/>
        <w:t>Declaration</w:t>
      </w:r>
    </w:p>
    <w:p w:rsidR="00A3594A" w:rsidRDefault="00A3594A">
      <w:pPr>
        <w:pStyle w:val="BodyText"/>
        <w:rPr>
          <w:lang w:val="en-IE"/>
        </w:rPr>
      </w:pPr>
    </w:p>
    <w:p w:rsidR="00A3594A" w:rsidRDefault="00A3594A">
      <w:pPr>
        <w:pStyle w:val="BodyText"/>
        <w:rPr>
          <w:lang w:val="en-IE"/>
        </w:rPr>
      </w:pPr>
    </w:p>
    <w:p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rsidR="00A3594A" w:rsidRDefault="00A3594A">
      <w:pPr>
        <w:pStyle w:val="BodyText"/>
        <w:rPr>
          <w:lang w:val="en-US"/>
        </w:rPr>
      </w:pPr>
    </w:p>
    <w:p w:rsidR="00A3594A" w:rsidRDefault="00A3594A">
      <w:pPr>
        <w:pStyle w:val="BodyText"/>
        <w:rPr>
          <w:lang w:val="en-US"/>
        </w:rPr>
      </w:pPr>
    </w:p>
    <w:p w:rsidR="00A3594A" w:rsidRDefault="00063EE0">
      <w:pPr>
        <w:pStyle w:val="BodyText"/>
        <w:rPr>
          <w:lang w:val="en-US"/>
        </w:rPr>
      </w:pPr>
      <w:r>
        <w:rPr>
          <w:lang w:val="en-US"/>
        </w:rPr>
        <w:t>Signed:</w:t>
      </w:r>
    </w:p>
    <w:p w:rsidR="00063EE0" w:rsidRDefault="00063EE0">
      <w:pPr>
        <w:pStyle w:val="BodyText"/>
        <w:rPr>
          <w:lang w:val="en-US"/>
        </w:rPr>
      </w:pPr>
    </w:p>
    <w:p w:rsidR="00A3594A" w:rsidRDefault="00284258">
      <w:pPr>
        <w:pStyle w:val="BodyText"/>
        <w:rPr>
          <w:lang w:val="en-US"/>
        </w:rPr>
      </w:pPr>
      <w:r>
        <w:t>_________________________</w:t>
      </w:r>
    </w:p>
    <w:p w:rsidR="00A3594A" w:rsidRDefault="00063EE0">
      <w:pPr>
        <w:pStyle w:val="BodyText"/>
      </w:pPr>
      <w:r>
        <w:t>&lt;</w:t>
      </w:r>
      <w:r w:rsidR="00284258">
        <w:t>Student Name</w:t>
      </w:r>
      <w:r>
        <w:t>&gt;</w:t>
      </w:r>
    </w:p>
    <w:p w:rsidR="00063EE0" w:rsidRDefault="00063EE0">
      <w:pPr>
        <w:pStyle w:val="BodyText"/>
      </w:pPr>
    </w:p>
    <w:p w:rsidR="00A3594A" w:rsidRDefault="00284258">
      <w:pPr>
        <w:pStyle w:val="BodyText"/>
        <w:rPr>
          <w:lang w:val="en-US"/>
        </w:rPr>
      </w:pPr>
      <w:r>
        <w:t>&lt;Date&gt;</w:t>
      </w:r>
    </w:p>
    <w:p w:rsidR="00A3594A" w:rsidRDefault="00A3594A">
      <w:pPr>
        <w:pStyle w:val="BodyText"/>
        <w:rPr>
          <w:lang w:val="en-US"/>
        </w:rPr>
      </w:pPr>
    </w:p>
    <w:p w:rsidR="00A3594A" w:rsidRDefault="00A3594A">
      <w:pPr>
        <w:rPr>
          <w:sz w:val="20"/>
          <w:szCs w:val="20"/>
          <w:lang w:val="en-US"/>
        </w:rPr>
      </w:pPr>
    </w:p>
    <w:p w:rsidR="00A3594A" w:rsidRDefault="00A3594A">
      <w:pPr>
        <w:rPr>
          <w:sz w:val="20"/>
          <w:szCs w:val="20"/>
          <w:lang w:val="en-US"/>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063EE0" w:rsidRDefault="00063EE0">
      <w:pPr>
        <w:rPr>
          <w:b/>
          <w:bCs/>
          <w:sz w:val="40"/>
          <w:lang w:val="en-IE"/>
        </w:rPr>
      </w:pPr>
      <w:r>
        <w:br w:type="page"/>
      </w:r>
    </w:p>
    <w:p w:rsidR="00A3594A" w:rsidRDefault="00284258">
      <w:pPr>
        <w:pStyle w:val="Chapterheading"/>
      </w:pPr>
      <w:r>
        <w:lastRenderedPageBreak/>
        <w:t>Acknowledgements</w:t>
      </w:r>
    </w:p>
    <w:p w:rsidR="00A3594A" w:rsidRDefault="00A3594A">
      <w:pPr>
        <w:pStyle w:val="Chapterheading"/>
      </w:pPr>
    </w:p>
    <w:p w:rsidR="00A3594A" w:rsidRDefault="00284258">
      <w:pPr>
        <w:pStyle w:val="BodyText"/>
      </w:pPr>
      <w:r>
        <w:t>Body text</w:t>
      </w: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284258">
      <w:pPr>
        <w:pStyle w:val="Chapterheading"/>
      </w:pPr>
      <w:r>
        <w:br w:type="page"/>
      </w:r>
      <w:r>
        <w:lastRenderedPageBreak/>
        <w:t>Table of Contents</w:t>
      </w:r>
    </w:p>
    <w:p w:rsidR="00063EE0" w:rsidRDefault="00063EE0">
      <w:pPr>
        <w:pStyle w:val="BodyText"/>
        <w:rPr>
          <w:i/>
          <w:iCs/>
        </w:rPr>
      </w:pPr>
    </w:p>
    <w:p w:rsidR="00A3594A" w:rsidRPr="003F1E0E" w:rsidRDefault="00063EE0">
      <w:pPr>
        <w:pStyle w:val="BodyText"/>
        <w:rPr>
          <w:i/>
          <w:iCs/>
          <w:color w:val="FF0000"/>
        </w:rPr>
      </w:pPr>
      <w:r w:rsidRPr="003F1E0E">
        <w:rPr>
          <w:i/>
          <w:iCs/>
          <w:color w:val="FF0000"/>
        </w:rPr>
        <w:t>(</w:t>
      </w:r>
      <w:r w:rsidR="003F52CD" w:rsidRPr="003F1E0E">
        <w:rPr>
          <w:i/>
          <w:iCs/>
          <w:color w:val="FF0000"/>
        </w:rPr>
        <w:t>These are s</w:t>
      </w:r>
      <w:r w:rsidRPr="003F1E0E">
        <w:rPr>
          <w:i/>
          <w:iCs/>
          <w:color w:val="FF0000"/>
        </w:rPr>
        <w:t>uggested contents</w:t>
      </w:r>
      <w:r w:rsidR="003F52CD" w:rsidRPr="003F1E0E">
        <w:rPr>
          <w:i/>
          <w:iCs/>
          <w:color w:val="FF0000"/>
        </w:rPr>
        <w:t xml:space="preserve"> only. Y</w:t>
      </w:r>
      <w:r w:rsidRPr="003F1E0E">
        <w:rPr>
          <w:i/>
          <w:iCs/>
          <w:color w:val="FF0000"/>
        </w:rPr>
        <w:t>ou can add or modify if required)</w:t>
      </w:r>
      <w:r w:rsidR="003F1E0E">
        <w:rPr>
          <w:i/>
          <w:iCs/>
          <w:color w:val="FF0000"/>
        </w:rPr>
        <w:br/>
      </w:r>
    </w:p>
    <w:p w:rsidR="00A3594A" w:rsidRDefault="00063EE0" w:rsidP="00063EE0">
      <w:pPr>
        <w:pStyle w:val="BodyText"/>
        <w:numPr>
          <w:ilvl w:val="0"/>
          <w:numId w:val="1"/>
        </w:numPr>
        <w:spacing w:after="0"/>
      </w:pPr>
      <w:r w:rsidRPr="00063EE0">
        <w:t>Introduction</w:t>
      </w:r>
    </w:p>
    <w:p w:rsidR="00063EE0" w:rsidRDefault="00063EE0" w:rsidP="00063EE0">
      <w:pPr>
        <w:pStyle w:val="BodyText"/>
        <w:numPr>
          <w:ilvl w:val="1"/>
          <w:numId w:val="1"/>
        </w:numPr>
        <w:spacing w:after="0"/>
      </w:pPr>
      <w:r>
        <w:t>Overview of the project and the background behind it.</w:t>
      </w:r>
    </w:p>
    <w:p w:rsidR="00063EE0" w:rsidRDefault="00063EE0" w:rsidP="00063EE0">
      <w:pPr>
        <w:pStyle w:val="BodyText"/>
        <w:numPr>
          <w:ilvl w:val="1"/>
          <w:numId w:val="1"/>
        </w:numPr>
        <w:spacing w:after="0"/>
      </w:pPr>
      <w:r>
        <w:t xml:space="preserve">Project Objectives </w:t>
      </w:r>
    </w:p>
    <w:p w:rsidR="00063EE0" w:rsidRDefault="00063EE0" w:rsidP="00063EE0">
      <w:pPr>
        <w:pStyle w:val="BodyText"/>
        <w:numPr>
          <w:ilvl w:val="1"/>
          <w:numId w:val="1"/>
        </w:numPr>
        <w:spacing w:after="0"/>
      </w:pPr>
      <w:r>
        <w:t>Project Challenges</w:t>
      </w:r>
    </w:p>
    <w:p w:rsidR="00063EE0" w:rsidRDefault="00063EE0" w:rsidP="00063EE0">
      <w:pPr>
        <w:pStyle w:val="BodyText"/>
        <w:numPr>
          <w:ilvl w:val="1"/>
          <w:numId w:val="1"/>
        </w:numPr>
        <w:spacing w:after="0"/>
      </w:pPr>
      <w:r>
        <w:t>Structure of the document</w:t>
      </w:r>
    </w:p>
    <w:p w:rsidR="00063EE0" w:rsidRPr="00063EE0" w:rsidRDefault="00063EE0" w:rsidP="00063EE0">
      <w:pPr>
        <w:pStyle w:val="BodyText"/>
        <w:spacing w:after="0"/>
        <w:ind w:left="1440"/>
      </w:pPr>
    </w:p>
    <w:p w:rsidR="00063EE0" w:rsidRDefault="00561B82" w:rsidP="00063EE0">
      <w:pPr>
        <w:pStyle w:val="Chapterheading"/>
        <w:numPr>
          <w:ilvl w:val="0"/>
          <w:numId w:val="1"/>
        </w:numPr>
        <w:rPr>
          <w:b w:val="0"/>
          <w:sz w:val="24"/>
        </w:rPr>
      </w:pPr>
      <w:r>
        <w:rPr>
          <w:b w:val="0"/>
          <w:sz w:val="24"/>
        </w:rPr>
        <w:t>Research</w:t>
      </w:r>
    </w:p>
    <w:p w:rsidR="00720CD1" w:rsidRDefault="00720CD1" w:rsidP="00720CD1">
      <w:pPr>
        <w:pStyle w:val="Chapterheading"/>
        <w:ind w:left="720"/>
        <w:rPr>
          <w:b w:val="0"/>
          <w:sz w:val="24"/>
        </w:rPr>
      </w:pPr>
      <w:r>
        <w:rPr>
          <w:b w:val="0"/>
          <w:sz w:val="24"/>
        </w:rPr>
        <w:tab/>
        <w:t>Current solutions</w:t>
      </w:r>
    </w:p>
    <w:p w:rsidR="00720CD1" w:rsidRDefault="00720CD1" w:rsidP="00720CD1">
      <w:pPr>
        <w:pStyle w:val="Chapterheading"/>
        <w:ind w:left="720"/>
        <w:rPr>
          <w:b w:val="0"/>
          <w:sz w:val="24"/>
        </w:rPr>
      </w:pPr>
      <w:r>
        <w:rPr>
          <w:b w:val="0"/>
          <w:sz w:val="24"/>
        </w:rPr>
        <w:tab/>
        <w:t>Algorithm Research</w:t>
      </w:r>
    </w:p>
    <w:p w:rsidR="00720CD1" w:rsidRDefault="00720CD1" w:rsidP="00720CD1">
      <w:pPr>
        <w:pStyle w:val="Chapterheading"/>
        <w:ind w:left="720"/>
        <w:rPr>
          <w:b w:val="0"/>
          <w:sz w:val="24"/>
        </w:rPr>
      </w:pPr>
    </w:p>
    <w:p w:rsidR="00561B82" w:rsidRDefault="00561B82" w:rsidP="00063EE0">
      <w:pPr>
        <w:pStyle w:val="Chapterheading"/>
        <w:numPr>
          <w:ilvl w:val="1"/>
          <w:numId w:val="1"/>
        </w:numPr>
        <w:rPr>
          <w:b w:val="0"/>
          <w:sz w:val="24"/>
        </w:rPr>
      </w:pPr>
      <w:proofErr w:type="spellStart"/>
      <w:r>
        <w:rPr>
          <w:b w:val="0"/>
          <w:sz w:val="24"/>
        </w:rPr>
        <w:t>Eg</w:t>
      </w:r>
      <w:proofErr w:type="spellEnd"/>
      <w:r>
        <w:rPr>
          <w:b w:val="0"/>
          <w:sz w:val="24"/>
        </w:rPr>
        <w:t>. Research related to identifying the problem that this project solves, research into solution definition</w:t>
      </w:r>
    </w:p>
    <w:p w:rsidR="00063EE0" w:rsidRDefault="00063EE0" w:rsidP="00063EE0">
      <w:pPr>
        <w:pStyle w:val="Chapterheading"/>
        <w:numPr>
          <w:ilvl w:val="1"/>
          <w:numId w:val="1"/>
        </w:numPr>
        <w:rPr>
          <w:b w:val="0"/>
          <w:sz w:val="24"/>
        </w:rPr>
      </w:pPr>
      <w:r>
        <w:rPr>
          <w:b w:val="0"/>
          <w:sz w:val="24"/>
        </w:rPr>
        <w:t xml:space="preserve">An overview of the technologies evaluated and selected or rejected and the rationale behind the key decisions. </w:t>
      </w:r>
    </w:p>
    <w:p w:rsidR="00063EE0" w:rsidRPr="00063EE0" w:rsidRDefault="00063EE0" w:rsidP="00063EE0">
      <w:pPr>
        <w:pStyle w:val="Chapterheading"/>
        <w:ind w:left="1080"/>
        <w:rPr>
          <w:b w:val="0"/>
          <w:sz w:val="24"/>
        </w:rPr>
      </w:pPr>
    </w:p>
    <w:p w:rsidR="00063EE0" w:rsidRDefault="00063EE0" w:rsidP="00063EE0">
      <w:pPr>
        <w:pStyle w:val="Chapterheading"/>
        <w:numPr>
          <w:ilvl w:val="0"/>
          <w:numId w:val="1"/>
        </w:numPr>
        <w:rPr>
          <w:b w:val="0"/>
          <w:sz w:val="24"/>
        </w:rPr>
      </w:pPr>
      <w:r>
        <w:rPr>
          <w:b w:val="0"/>
          <w:sz w:val="24"/>
        </w:rPr>
        <w:t>Design</w:t>
      </w:r>
    </w:p>
    <w:p w:rsidR="00063EE0" w:rsidRDefault="00063EE0" w:rsidP="00063EE0">
      <w:pPr>
        <w:pStyle w:val="Chapterheading"/>
        <w:numPr>
          <w:ilvl w:val="1"/>
          <w:numId w:val="1"/>
        </w:numPr>
        <w:rPr>
          <w:b w:val="0"/>
          <w:sz w:val="24"/>
        </w:rPr>
      </w:pPr>
      <w:r>
        <w:rPr>
          <w:b w:val="0"/>
          <w:sz w:val="24"/>
        </w:rPr>
        <w:t xml:space="preserve">Identification of a design methodology including why it was chosen </w:t>
      </w:r>
    </w:p>
    <w:p w:rsidR="00063EE0" w:rsidRDefault="00063EE0" w:rsidP="00063EE0">
      <w:pPr>
        <w:pStyle w:val="Chapterheading"/>
        <w:numPr>
          <w:ilvl w:val="1"/>
          <w:numId w:val="1"/>
        </w:numPr>
        <w:rPr>
          <w:b w:val="0"/>
          <w:sz w:val="24"/>
        </w:rPr>
      </w:pPr>
      <w:r>
        <w:rPr>
          <w:b w:val="0"/>
          <w:sz w:val="24"/>
        </w:rPr>
        <w:t xml:space="preserve">Design of each of the project components </w:t>
      </w:r>
      <w:proofErr w:type="spellStart"/>
      <w:r>
        <w:rPr>
          <w:b w:val="0"/>
          <w:sz w:val="24"/>
        </w:rPr>
        <w:t>eg</w:t>
      </w:r>
      <w:proofErr w:type="spellEnd"/>
      <w:r>
        <w:rPr>
          <w:b w:val="0"/>
          <w:sz w:val="24"/>
        </w:rPr>
        <w:t>: the UI, Network, Project Demonstration, source code layout</w:t>
      </w:r>
    </w:p>
    <w:p w:rsidR="00063EE0" w:rsidRDefault="00063EE0" w:rsidP="00063EE0">
      <w:pPr>
        <w:pStyle w:val="Chapterheading"/>
        <w:numPr>
          <w:ilvl w:val="1"/>
          <w:numId w:val="1"/>
        </w:numPr>
        <w:rPr>
          <w:b w:val="0"/>
          <w:sz w:val="24"/>
        </w:rPr>
      </w:pPr>
      <w:r>
        <w:rPr>
          <w:b w:val="0"/>
          <w:sz w:val="24"/>
        </w:rPr>
        <w:t>Clearly identifying the list of features and use cases supported within the project.</w:t>
      </w:r>
    </w:p>
    <w:p w:rsidR="00086CE1" w:rsidRPr="00063EE0" w:rsidRDefault="00086CE1" w:rsidP="00086CE1">
      <w:pPr>
        <w:pStyle w:val="Chapterheading"/>
        <w:ind w:left="1440"/>
        <w:rPr>
          <w:b w:val="0"/>
          <w:sz w:val="24"/>
        </w:rPr>
      </w:pPr>
    </w:p>
    <w:p w:rsidR="00063EE0" w:rsidRDefault="00063EE0" w:rsidP="00063EE0">
      <w:pPr>
        <w:pStyle w:val="Chapterheading"/>
        <w:numPr>
          <w:ilvl w:val="0"/>
          <w:numId w:val="1"/>
        </w:numPr>
        <w:rPr>
          <w:b w:val="0"/>
          <w:sz w:val="24"/>
        </w:rPr>
      </w:pPr>
      <w:r w:rsidRPr="00063EE0">
        <w:rPr>
          <w:b w:val="0"/>
          <w:sz w:val="24"/>
        </w:rPr>
        <w:t>Architecture &amp; Development</w:t>
      </w:r>
    </w:p>
    <w:p w:rsidR="00063EE0" w:rsidRDefault="00063EE0" w:rsidP="00063EE0">
      <w:pPr>
        <w:pStyle w:val="Chapterheading"/>
        <w:numPr>
          <w:ilvl w:val="1"/>
          <w:numId w:val="1"/>
        </w:numPr>
        <w:rPr>
          <w:b w:val="0"/>
          <w:sz w:val="24"/>
        </w:rPr>
      </w:pPr>
      <w:r>
        <w:rPr>
          <w:b w:val="0"/>
          <w:sz w:val="24"/>
        </w:rPr>
        <w:t>Overview of the system architecture and a diagram to represent all of the key elements within the architecture.</w:t>
      </w:r>
    </w:p>
    <w:p w:rsidR="00063EE0" w:rsidRDefault="00086CE1" w:rsidP="00063EE0">
      <w:pPr>
        <w:pStyle w:val="Chapterheading"/>
        <w:numPr>
          <w:ilvl w:val="1"/>
          <w:numId w:val="1"/>
        </w:numPr>
        <w:rPr>
          <w:b w:val="0"/>
          <w:sz w:val="24"/>
        </w:rPr>
      </w:pPr>
      <w:r>
        <w:rPr>
          <w:b w:val="0"/>
          <w:sz w:val="24"/>
        </w:rPr>
        <w:t>Details of each component within the project, problems encountered and resolved, challenges overcome or worked around.</w:t>
      </w:r>
    </w:p>
    <w:p w:rsidR="00107FBC" w:rsidRDefault="00086CE1" w:rsidP="00063EE0">
      <w:pPr>
        <w:pStyle w:val="Chapterheading"/>
        <w:numPr>
          <w:ilvl w:val="1"/>
          <w:numId w:val="1"/>
        </w:numPr>
        <w:rPr>
          <w:b w:val="0"/>
          <w:sz w:val="24"/>
        </w:rPr>
      </w:pPr>
      <w:r>
        <w:rPr>
          <w:b w:val="0"/>
          <w:sz w:val="24"/>
        </w:rPr>
        <w:t>Identify key development components</w:t>
      </w:r>
      <w:r w:rsidR="00107FBC">
        <w:rPr>
          <w:b w:val="0"/>
          <w:sz w:val="24"/>
        </w:rPr>
        <w:t xml:space="preserve">;  </w:t>
      </w:r>
    </w:p>
    <w:p w:rsidR="00086CE1" w:rsidRDefault="00F82636" w:rsidP="00063EE0">
      <w:pPr>
        <w:pStyle w:val="Chapterheading"/>
        <w:numPr>
          <w:ilvl w:val="1"/>
          <w:numId w:val="1"/>
        </w:numPr>
        <w:rPr>
          <w:b w:val="0"/>
          <w:sz w:val="24"/>
        </w:rPr>
      </w:pPr>
      <w:r>
        <w:rPr>
          <w:b w:val="0"/>
          <w:sz w:val="24"/>
        </w:rPr>
        <w:t>I</w:t>
      </w:r>
      <w:r w:rsidR="00107FBC">
        <w:rPr>
          <w:b w:val="0"/>
          <w:sz w:val="24"/>
        </w:rPr>
        <w:t>dentification</w:t>
      </w:r>
      <w:r>
        <w:rPr>
          <w:b w:val="0"/>
          <w:sz w:val="24"/>
        </w:rPr>
        <w:t xml:space="preserve">/explanation </w:t>
      </w:r>
      <w:r w:rsidR="00107FBC">
        <w:rPr>
          <w:b w:val="0"/>
          <w:sz w:val="24"/>
        </w:rPr>
        <w:t>of external APIs</w:t>
      </w:r>
      <w:r>
        <w:rPr>
          <w:b w:val="0"/>
          <w:sz w:val="24"/>
        </w:rPr>
        <w:t xml:space="preserve"> used</w:t>
      </w:r>
      <w:r w:rsidR="00107FBC">
        <w:rPr>
          <w:b w:val="0"/>
          <w:sz w:val="24"/>
        </w:rPr>
        <w:t xml:space="preserve"> versus </w:t>
      </w:r>
      <w:r w:rsidR="00107FBC" w:rsidRPr="00F82636">
        <w:rPr>
          <w:b w:val="0"/>
          <w:sz w:val="24"/>
          <w:u w:val="single"/>
        </w:rPr>
        <w:t>own code</w:t>
      </w:r>
      <w:r w:rsidR="00107FBC">
        <w:rPr>
          <w:b w:val="0"/>
          <w:sz w:val="24"/>
        </w:rPr>
        <w:t xml:space="preserve"> </w:t>
      </w:r>
      <w:r w:rsidR="00E22035">
        <w:rPr>
          <w:b w:val="0"/>
          <w:sz w:val="24"/>
        </w:rPr>
        <w:t xml:space="preserve">; List of classes of your code etc .  </w:t>
      </w:r>
    </w:p>
    <w:p w:rsidR="00086CE1" w:rsidRDefault="00086CE1" w:rsidP="00086CE1">
      <w:pPr>
        <w:pStyle w:val="Chapterheading"/>
        <w:ind w:left="1440"/>
        <w:rPr>
          <w:b w:val="0"/>
          <w:sz w:val="24"/>
        </w:rPr>
      </w:pPr>
    </w:p>
    <w:p w:rsidR="00086CE1" w:rsidRDefault="00086CE1" w:rsidP="00063EE0">
      <w:pPr>
        <w:pStyle w:val="Chapterheading"/>
        <w:numPr>
          <w:ilvl w:val="0"/>
          <w:numId w:val="1"/>
        </w:numPr>
        <w:rPr>
          <w:b w:val="0"/>
          <w:sz w:val="24"/>
        </w:rPr>
      </w:pPr>
      <w:r>
        <w:rPr>
          <w:b w:val="0"/>
          <w:sz w:val="24"/>
        </w:rPr>
        <w:t>System Validation</w:t>
      </w:r>
    </w:p>
    <w:p w:rsidR="00086CE1" w:rsidRDefault="00086CE1" w:rsidP="00086CE1">
      <w:pPr>
        <w:pStyle w:val="Chapterheading"/>
        <w:numPr>
          <w:ilvl w:val="1"/>
          <w:numId w:val="1"/>
        </w:numPr>
        <w:rPr>
          <w:b w:val="0"/>
          <w:sz w:val="24"/>
        </w:rPr>
      </w:pPr>
      <w:r>
        <w:rPr>
          <w:b w:val="0"/>
          <w:sz w:val="24"/>
        </w:rPr>
        <w:t>Testing</w:t>
      </w:r>
    </w:p>
    <w:p w:rsidR="00086CE1" w:rsidRDefault="00086CE1" w:rsidP="00086CE1">
      <w:pPr>
        <w:pStyle w:val="Chapterheading"/>
        <w:numPr>
          <w:ilvl w:val="2"/>
          <w:numId w:val="1"/>
        </w:numPr>
        <w:rPr>
          <w:b w:val="0"/>
          <w:sz w:val="24"/>
        </w:rPr>
      </w:pPr>
      <w:r>
        <w:rPr>
          <w:b w:val="0"/>
          <w:sz w:val="24"/>
        </w:rPr>
        <w:t>What testing was performed, why it was selected and what are the key use cases within the project.</w:t>
      </w:r>
    </w:p>
    <w:p w:rsidR="00086CE1" w:rsidRDefault="00086CE1" w:rsidP="00086CE1">
      <w:pPr>
        <w:pStyle w:val="Chapterheading"/>
        <w:numPr>
          <w:ilvl w:val="1"/>
          <w:numId w:val="1"/>
        </w:numPr>
        <w:rPr>
          <w:b w:val="0"/>
          <w:sz w:val="24"/>
        </w:rPr>
      </w:pPr>
      <w:r>
        <w:rPr>
          <w:b w:val="0"/>
          <w:sz w:val="24"/>
        </w:rPr>
        <w:t>Demonstration</w:t>
      </w:r>
    </w:p>
    <w:p w:rsidR="00086CE1" w:rsidRDefault="00086CE1" w:rsidP="00086CE1">
      <w:pPr>
        <w:pStyle w:val="Chapterheading"/>
        <w:numPr>
          <w:ilvl w:val="2"/>
          <w:numId w:val="1"/>
        </w:numPr>
        <w:rPr>
          <w:b w:val="0"/>
          <w:sz w:val="24"/>
        </w:rPr>
      </w:pPr>
      <w:r>
        <w:rPr>
          <w:b w:val="0"/>
          <w:sz w:val="24"/>
        </w:rPr>
        <w:t>Identify what features can be demonstrated and show screen shots or reference a video online to</w:t>
      </w:r>
      <w:r w:rsidR="00AD2666">
        <w:rPr>
          <w:b w:val="0"/>
          <w:sz w:val="24"/>
        </w:rPr>
        <w:t xml:space="preserve"> show the project demonstration (for audience not at demo)</w:t>
      </w:r>
      <w:bookmarkStart w:id="0" w:name="_GoBack"/>
      <w:bookmarkEnd w:id="0"/>
    </w:p>
    <w:p w:rsidR="00086CE1" w:rsidRDefault="00086CE1" w:rsidP="00086CE1">
      <w:pPr>
        <w:pStyle w:val="Chapterheading"/>
        <w:ind w:left="1980"/>
        <w:rPr>
          <w:b w:val="0"/>
          <w:sz w:val="24"/>
        </w:rPr>
      </w:pPr>
    </w:p>
    <w:p w:rsidR="00063EE0" w:rsidRDefault="00063EE0" w:rsidP="00063EE0">
      <w:pPr>
        <w:pStyle w:val="Chapterheading"/>
        <w:numPr>
          <w:ilvl w:val="0"/>
          <w:numId w:val="1"/>
        </w:numPr>
        <w:rPr>
          <w:b w:val="0"/>
          <w:sz w:val="24"/>
        </w:rPr>
      </w:pPr>
      <w:r>
        <w:rPr>
          <w:b w:val="0"/>
          <w:sz w:val="24"/>
        </w:rPr>
        <w:t>Project Plan</w:t>
      </w:r>
    </w:p>
    <w:p w:rsidR="00086CE1" w:rsidRDefault="00086CE1" w:rsidP="00086CE1">
      <w:pPr>
        <w:pStyle w:val="Chapterheading"/>
        <w:numPr>
          <w:ilvl w:val="1"/>
          <w:numId w:val="1"/>
        </w:numPr>
        <w:rPr>
          <w:b w:val="0"/>
          <w:sz w:val="24"/>
        </w:rPr>
      </w:pPr>
      <w:r>
        <w:rPr>
          <w:b w:val="0"/>
          <w:sz w:val="24"/>
        </w:rPr>
        <w:t xml:space="preserve">Project Plan analysis and review of how it changed from the initial proposal including explanation of what changed and why, and suggestions on how to address this if the project was repeated. </w:t>
      </w:r>
    </w:p>
    <w:p w:rsidR="00086CE1" w:rsidRPr="00063EE0" w:rsidRDefault="00086CE1" w:rsidP="00086CE1">
      <w:pPr>
        <w:pStyle w:val="Chapterheading"/>
        <w:ind w:left="1440"/>
        <w:rPr>
          <w:b w:val="0"/>
          <w:sz w:val="24"/>
        </w:rPr>
      </w:pPr>
    </w:p>
    <w:p w:rsidR="00063EE0" w:rsidRDefault="00063EE0" w:rsidP="00063EE0">
      <w:pPr>
        <w:pStyle w:val="Chapterheading"/>
        <w:numPr>
          <w:ilvl w:val="0"/>
          <w:numId w:val="1"/>
        </w:numPr>
        <w:rPr>
          <w:b w:val="0"/>
          <w:sz w:val="24"/>
        </w:rPr>
      </w:pPr>
      <w:r>
        <w:rPr>
          <w:b w:val="0"/>
          <w:sz w:val="24"/>
        </w:rPr>
        <w:lastRenderedPageBreak/>
        <w:t>Conclusion</w:t>
      </w:r>
    </w:p>
    <w:p w:rsidR="00086CE1" w:rsidRDefault="00086CE1" w:rsidP="00086CE1">
      <w:pPr>
        <w:pStyle w:val="Chapterheading"/>
        <w:numPr>
          <w:ilvl w:val="1"/>
          <w:numId w:val="1"/>
        </w:numPr>
        <w:rPr>
          <w:b w:val="0"/>
          <w:sz w:val="24"/>
        </w:rPr>
      </w:pPr>
      <w:r>
        <w:rPr>
          <w:b w:val="0"/>
          <w:sz w:val="24"/>
        </w:rPr>
        <w:t>Analysis of the projects key elements identify the key learning obtained from the project and recommendations and suggestions for how the work can be improved on continued into the future.</w:t>
      </w:r>
    </w:p>
    <w:p w:rsidR="00086CE1" w:rsidRPr="00063EE0" w:rsidRDefault="00086CE1" w:rsidP="00086CE1">
      <w:pPr>
        <w:pStyle w:val="Chapterheading"/>
        <w:ind w:left="1440"/>
        <w:rPr>
          <w:b w:val="0"/>
          <w:sz w:val="24"/>
        </w:rPr>
      </w:pPr>
    </w:p>
    <w:p w:rsidR="00086CE1" w:rsidRDefault="00086CE1" w:rsidP="00086CE1">
      <w:pPr>
        <w:pStyle w:val="Header"/>
        <w:numPr>
          <w:ilvl w:val="0"/>
          <w:numId w:val="1"/>
        </w:numPr>
      </w:pPr>
      <w:r>
        <w:t>Bibliography</w:t>
      </w:r>
    </w:p>
    <w:p w:rsidR="003F52CD" w:rsidRDefault="003F52CD" w:rsidP="003F52CD">
      <w:pPr>
        <w:pStyle w:val="Header"/>
        <w:ind w:left="720"/>
      </w:pPr>
    </w:p>
    <w:p w:rsidR="00A3594A" w:rsidRDefault="00063EE0" w:rsidP="00086CE1">
      <w:pPr>
        <w:pStyle w:val="Chapterheading"/>
        <w:numPr>
          <w:ilvl w:val="0"/>
          <w:numId w:val="1"/>
        </w:numPr>
        <w:rPr>
          <w:b w:val="0"/>
          <w:sz w:val="24"/>
        </w:rPr>
      </w:pPr>
      <w:r w:rsidRPr="00063EE0">
        <w:rPr>
          <w:b w:val="0"/>
          <w:sz w:val="24"/>
        </w:rPr>
        <w:t>Appendix</w:t>
      </w:r>
      <w:r w:rsidR="00086CE1">
        <w:rPr>
          <w:b w:val="0"/>
          <w:sz w:val="24"/>
        </w:rPr>
        <w:t xml:space="preserve"> </w:t>
      </w:r>
    </w:p>
    <w:p w:rsidR="008C26C8" w:rsidRDefault="008C26C8" w:rsidP="008C26C8">
      <w:pPr>
        <w:pStyle w:val="Chapterheading"/>
        <w:ind w:left="720"/>
        <w:rPr>
          <w:b w:val="0"/>
          <w:sz w:val="24"/>
        </w:rPr>
      </w:pPr>
    </w:p>
    <w:p w:rsidR="008C26C8" w:rsidRDefault="008C26C8" w:rsidP="008C26C8">
      <w:pPr>
        <w:pStyle w:val="Chapterheading"/>
        <w:ind w:left="720"/>
        <w:rPr>
          <w:b w:val="0"/>
          <w:sz w:val="24"/>
        </w:rPr>
      </w:pPr>
    </w:p>
    <w:p w:rsidR="008C26C8" w:rsidRDefault="008C26C8" w:rsidP="008C26C8">
      <w:pPr>
        <w:pStyle w:val="Chapterheading"/>
        <w:ind w:left="720"/>
        <w:rPr>
          <w:b w:val="0"/>
          <w:sz w:val="24"/>
        </w:rPr>
      </w:pPr>
      <w:r>
        <w:rPr>
          <w:b w:val="0"/>
          <w:sz w:val="24"/>
        </w:rPr>
        <w:t>A research sprint to gauge the risk attached to developing the receivers for Android earlier on in the project would have shown that the added</w:t>
      </w:r>
    </w:p>
    <w:p w:rsidR="008C26C8" w:rsidRDefault="008C26C8" w:rsidP="008C26C8">
      <w:pPr>
        <w:pStyle w:val="Chapterheading"/>
        <w:ind w:left="720"/>
        <w:rPr>
          <w:b w:val="0"/>
          <w:sz w:val="24"/>
        </w:rPr>
      </w:pPr>
    </w:p>
    <w:p w:rsidR="008C26C8" w:rsidRDefault="008C26C8" w:rsidP="008C26C8">
      <w:pPr>
        <w:pStyle w:val="Chapterheading"/>
        <w:ind w:left="720"/>
        <w:rPr>
          <w:b w:val="0"/>
          <w:sz w:val="24"/>
        </w:rPr>
      </w:pPr>
      <w:r>
        <w:rPr>
          <w:b w:val="0"/>
          <w:sz w:val="24"/>
        </w:rPr>
        <w:t xml:space="preserve">A Research Sprint earlier on in the project would have shown that using an Android Phone as a receiver would result in </w:t>
      </w:r>
    </w:p>
    <w:p w:rsidR="008C26C8" w:rsidRDefault="008C26C8" w:rsidP="008C26C8">
      <w:pPr>
        <w:pStyle w:val="Chapterheading"/>
        <w:ind w:left="720"/>
        <w:rPr>
          <w:b w:val="0"/>
          <w:sz w:val="24"/>
        </w:rPr>
      </w:pPr>
    </w:p>
    <w:p w:rsidR="008C26C8" w:rsidRDefault="008C26C8" w:rsidP="008C26C8">
      <w:pPr>
        <w:pStyle w:val="Chapterheading"/>
        <w:ind w:left="720"/>
        <w:rPr>
          <w:b w:val="0"/>
          <w:sz w:val="24"/>
        </w:rPr>
      </w:pPr>
    </w:p>
    <w:p w:rsidR="00C62547" w:rsidRDefault="00C62547" w:rsidP="008C26C8">
      <w:pPr>
        <w:pStyle w:val="Chapterheading"/>
        <w:ind w:left="720"/>
        <w:rPr>
          <w:b w:val="0"/>
          <w:sz w:val="24"/>
        </w:rPr>
      </w:pPr>
    </w:p>
    <w:p w:rsidR="00C62547" w:rsidRDefault="00C62547" w:rsidP="00C62547">
      <w:pPr>
        <w:pStyle w:val="Heading2"/>
      </w:pPr>
      <w:r>
        <w:t>3. Project Design and Methodology</w:t>
      </w:r>
    </w:p>
    <w:p w:rsidR="008C26C8" w:rsidRDefault="008C26C8" w:rsidP="008C26C8">
      <w:pPr>
        <w:pStyle w:val="Chapterheading"/>
        <w:ind w:left="720"/>
        <w:rPr>
          <w:b w:val="0"/>
          <w:sz w:val="24"/>
        </w:rPr>
      </w:pPr>
    </w:p>
    <w:p w:rsidR="00C62547" w:rsidRDefault="00C62547" w:rsidP="00C62547">
      <w:r>
        <w:t>METHODOLOGY</w:t>
      </w:r>
    </w:p>
    <w:p w:rsidR="00C62547" w:rsidRDefault="00C62547" w:rsidP="00C62547">
      <w:r>
        <w:t>For this project I used an agile methodology. The Agile Process used was Extreme Programming.  According to this definition from extremeprogramming.org,  Extreme Programming "is a lot like a jigsaw puzzle. Individually the pieces make no sense, but when combined together a complete picture can be seen."</w:t>
      </w:r>
    </w:p>
    <w:p w:rsidR="00C62547" w:rsidRDefault="007D774F" w:rsidP="00C62547">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178.8pt">
            <v:imagedata r:id="rId12" o:title="project"/>
          </v:shape>
        </w:pict>
      </w:r>
    </w:p>
    <w:p w:rsidR="007821A2" w:rsidRDefault="007821A2" w:rsidP="00C62547"/>
    <w:p w:rsidR="008C26C8" w:rsidRDefault="008C26C8" w:rsidP="00C62547">
      <w:r>
        <w:t>PROJECT REQUIREMENTS</w:t>
      </w:r>
    </w:p>
    <w:p w:rsidR="00C62547" w:rsidRDefault="00C62547" w:rsidP="00C62547">
      <w:r>
        <w:t>High level project requirements.</w:t>
      </w:r>
      <w:r w:rsidR="007821A2">
        <w:t xml:space="preserve"> </w:t>
      </w:r>
    </w:p>
    <w:p w:rsidR="00C62547" w:rsidRDefault="00C62547" w:rsidP="008C26C8">
      <w:pPr>
        <w:pStyle w:val="Chapterheading"/>
        <w:ind w:left="720"/>
        <w:rPr>
          <w:b w:val="0"/>
          <w:sz w:val="24"/>
        </w:rPr>
      </w:pPr>
    </w:p>
    <w:p w:rsidR="008C26C8" w:rsidRDefault="00C62547" w:rsidP="007821A2">
      <w:r>
        <w:t>USER STORIES</w:t>
      </w:r>
    </w:p>
    <w:p w:rsidR="00890BAD" w:rsidRDefault="00890BAD" w:rsidP="007821A2"/>
    <w:p w:rsidR="007821A2" w:rsidRDefault="007821A2" w:rsidP="007821A2"/>
    <w:p w:rsidR="007821A2" w:rsidRDefault="007821A2" w:rsidP="007821A2"/>
    <w:p w:rsidR="007821A2" w:rsidRDefault="007821A2" w:rsidP="007821A2"/>
    <w:p w:rsidR="007821A2" w:rsidRPr="007821A2" w:rsidRDefault="007821A2" w:rsidP="007821A2"/>
    <w:p w:rsidR="008C26C8" w:rsidRDefault="008C26C8" w:rsidP="00C62547">
      <w:r>
        <w:t>PROJECT RISK</w:t>
      </w:r>
    </w:p>
    <w:p w:rsidR="007821A2" w:rsidRDefault="007821A2" w:rsidP="00C62547"/>
    <w:p w:rsidR="007821A2" w:rsidRDefault="007821A2" w:rsidP="00C62547"/>
    <w:p w:rsidR="007821A2" w:rsidRDefault="007821A2" w:rsidP="00C62547">
      <w:r>
        <w:t>PROJECT COMPONENTS</w:t>
      </w:r>
    </w:p>
    <w:p w:rsidR="007821A2" w:rsidRDefault="007821A2" w:rsidP="007821A2">
      <w:r>
        <w:t>This chapter will cover the initial design elements of the system and it's architecture. These designs may be subject to change as the projects grows and evolves.</w:t>
      </w:r>
    </w:p>
    <w:p w:rsidR="007821A2" w:rsidRDefault="007821A2" w:rsidP="007821A2"/>
    <w:p w:rsidR="007821A2" w:rsidRDefault="007821A2" w:rsidP="007821A2">
      <w:r>
        <w:t xml:space="preserve">This system uses a Three-Tier Architecture comprising of a Presentation Tier, Middle Tier and Data Tier. Three-tier is a client-server architecture pattern in which the user interface, business/functional logic and data storage are developed as individual modules on separate platforms. </w:t>
      </w:r>
      <w:r w:rsidR="007D774F">
        <w:fldChar w:fldCharType="begin"/>
      </w:r>
      <w:r>
        <w:instrText xml:space="preserve"> ADDIN ZOTERO_ITEM CSL_CITATION {"citationID":"2d1btlk5af","properties":{"formattedCitation":"(3)","plainCitation":"(3)"},"citationItems":[{"id":96,"uris":["http://zotero.org/users/2216028/items/VXPNC6C7"],"uri":["http://zotero.org/users/2216028/items/VXPNC6C7"],"itemData":{"id":96,"type":"book","title":"Three Tier Client/Server Architecture: Achieving Scalability, Performance, and Efficiency in Client Server Applications.","author":[{"family":"Eckerson","given":"Wayne W"}],"issued":{"date-parts":[["1995",1]]}}}],"schema":"https://github.com/citation-style-language/schema/raw/master/csl-citation.json"} </w:instrText>
      </w:r>
      <w:r w:rsidR="007D774F">
        <w:fldChar w:fldCharType="separate"/>
      </w:r>
      <w:r w:rsidRPr="00A82695">
        <w:t>(3)</w:t>
      </w:r>
      <w:r w:rsidR="007D774F">
        <w:fldChar w:fldCharType="end"/>
      </w:r>
      <w:r>
        <w:t xml:space="preserve"> This modular application makes it possible to replace, update or upgrade any tier independently of the other tiers.</w:t>
      </w:r>
    </w:p>
    <w:p w:rsidR="007821A2" w:rsidRDefault="007821A2" w:rsidP="007821A2"/>
    <w:p w:rsidR="007821A2" w:rsidRDefault="007821A2" w:rsidP="007821A2">
      <w:pPr>
        <w:rPr>
          <w:b/>
        </w:rPr>
      </w:pPr>
      <w:r>
        <w:rPr>
          <w:b/>
        </w:rPr>
        <w:t>Presentation Tier - The Client</w:t>
      </w:r>
    </w:p>
    <w:p w:rsidR="007821A2" w:rsidRDefault="007821A2" w:rsidP="007821A2">
      <w:r>
        <w:t>This is the User Interface for the system and in a web application it is usually the client's web browser. This is the tier from which the user interacts with the system. The user may view content, log in, request files or data and fill in forms. All of these request are sent to and handled by the Middle Tier.</w:t>
      </w:r>
    </w:p>
    <w:p w:rsidR="007821A2" w:rsidRDefault="007821A2" w:rsidP="007821A2"/>
    <w:p w:rsidR="007821A2" w:rsidRDefault="007821A2" w:rsidP="007821A2">
      <w:pPr>
        <w:rPr>
          <w:b/>
        </w:rPr>
      </w:pPr>
      <w:r>
        <w:rPr>
          <w:b/>
        </w:rPr>
        <w:t>Middle Tier - Application Server</w:t>
      </w:r>
    </w:p>
    <w:p w:rsidR="007821A2" w:rsidRDefault="007821A2" w:rsidP="007821A2">
      <w:r>
        <w:t>This tier handles all of the logic and controls the functionality of the system. Any request from the user are processed here with validation and authentication being performed. Requests for data are taken from the user are received here, sent to the data tier and the response generated and returned to the user. This tier is sometimes referred to as middleware.</w:t>
      </w:r>
    </w:p>
    <w:p w:rsidR="007821A2" w:rsidRPr="00A603F5" w:rsidRDefault="007821A2" w:rsidP="007821A2"/>
    <w:p w:rsidR="007821A2" w:rsidRDefault="007821A2" w:rsidP="007821A2">
      <w:pPr>
        <w:rPr>
          <w:b/>
        </w:rPr>
      </w:pPr>
      <w:r>
        <w:rPr>
          <w:b/>
        </w:rPr>
        <w:t>Data Tier - Database Server</w:t>
      </w:r>
    </w:p>
    <w:p w:rsidR="007821A2" w:rsidRDefault="007821A2" w:rsidP="007821A2">
      <w:r>
        <w:t>This tier is concerned with the maintaining and serving of all data required by the system. The data may be stored in a shared folder but is more commonly stored in a database, especially for web applications. This tier usually provides a means of exposing the data to the Application server as well as a way to manage it which may be done by making an API available.</w:t>
      </w:r>
    </w:p>
    <w:p w:rsidR="007821A2" w:rsidRDefault="007821A2" w:rsidP="00C62547"/>
    <w:p w:rsidR="007821A2" w:rsidRDefault="007821A2" w:rsidP="00C62547"/>
    <w:p w:rsidR="007821A2" w:rsidRDefault="007821A2" w:rsidP="00C62547"/>
    <w:p w:rsidR="007821A2" w:rsidRDefault="007821A2" w:rsidP="00890BAD">
      <w:pPr>
        <w:pStyle w:val="Heading3"/>
      </w:pPr>
      <w:r>
        <w:t>PROJECT COMPONENTS</w:t>
      </w:r>
    </w:p>
    <w:p w:rsidR="007821A2" w:rsidRDefault="007821A2" w:rsidP="007821A2"/>
    <w:p w:rsidR="00890BAD" w:rsidRDefault="00890BAD" w:rsidP="007821A2">
      <w:r>
        <w:t>This project uses an N-Tier application architecture. Each layer is specified below.</w:t>
      </w:r>
    </w:p>
    <w:p w:rsidR="00890BAD" w:rsidRDefault="00890BAD" w:rsidP="007821A2"/>
    <w:p w:rsidR="00890BAD" w:rsidRDefault="00890BAD" w:rsidP="007821A2">
      <w:r>
        <w:t>SENSORTAG - BLUETOOTH SENSOR</w:t>
      </w:r>
    </w:p>
    <w:p w:rsidR="00890BAD" w:rsidRDefault="00890BAD" w:rsidP="007821A2">
      <w:r>
        <w:t>The sensor worn by the player which will be used to measure players' positions on the pitch at all times.</w:t>
      </w:r>
    </w:p>
    <w:p w:rsidR="00890BAD" w:rsidRDefault="00890BAD" w:rsidP="007821A2"/>
    <w:p w:rsidR="007821A2" w:rsidRDefault="00890BAD" w:rsidP="007821A2">
      <w:r>
        <w:t xml:space="preserve">PNM-MON - </w:t>
      </w:r>
      <w:r w:rsidR="007821A2">
        <w:t>BLUETOOTH</w:t>
      </w:r>
      <w:r>
        <w:t xml:space="preserve"> RECEIVERS</w:t>
      </w:r>
    </w:p>
    <w:p w:rsidR="007821A2" w:rsidRDefault="007821A2" w:rsidP="007821A2">
      <w:r>
        <w:t xml:space="preserve">This is the python application which runs on the raspberry </w:t>
      </w:r>
      <w:proofErr w:type="spellStart"/>
      <w:r>
        <w:t>pis</w:t>
      </w:r>
      <w:proofErr w:type="spellEnd"/>
      <w:r>
        <w:t xml:space="preserve">. Its purpose is to capture and store analytics taken from the </w:t>
      </w:r>
      <w:r w:rsidR="00890BAD">
        <w:t>players.</w:t>
      </w:r>
    </w:p>
    <w:p w:rsidR="00B83DEB" w:rsidRDefault="00B83DEB" w:rsidP="007821A2"/>
    <w:p w:rsidR="00B83DEB" w:rsidRDefault="00B83DEB" w:rsidP="007821A2">
      <w:r>
        <w:t>Python Modules</w:t>
      </w:r>
    </w:p>
    <w:p w:rsidR="00B83DEB" w:rsidRDefault="00B83DEB" w:rsidP="007821A2">
      <w:r>
        <w:t>-</w:t>
      </w:r>
      <w:proofErr w:type="spellStart"/>
      <w:r>
        <w:t>bluetooth</w:t>
      </w:r>
      <w:proofErr w:type="spellEnd"/>
    </w:p>
    <w:p w:rsidR="00B83DEB" w:rsidRDefault="00B83DEB" w:rsidP="007821A2">
      <w:r>
        <w:t>-</w:t>
      </w:r>
      <w:proofErr w:type="spellStart"/>
      <w:r>
        <w:t>commandline</w:t>
      </w:r>
      <w:proofErr w:type="spellEnd"/>
      <w:r>
        <w:t xml:space="preserve"> "</w:t>
      </w:r>
      <w:proofErr w:type="spellStart"/>
      <w:r>
        <w:t>sudo</w:t>
      </w:r>
      <w:proofErr w:type="spellEnd"/>
      <w:r>
        <w:t xml:space="preserve"> </w:t>
      </w:r>
      <w:proofErr w:type="spellStart"/>
      <w:r>
        <w:t>hcitool</w:t>
      </w:r>
      <w:proofErr w:type="spellEnd"/>
      <w:r>
        <w:t xml:space="preserve"> </w:t>
      </w:r>
      <w:proofErr w:type="spellStart"/>
      <w:r>
        <w:t>lescan</w:t>
      </w:r>
      <w:proofErr w:type="spellEnd"/>
      <w:r>
        <w:t>" to scan, "</w:t>
      </w:r>
      <w:proofErr w:type="spellStart"/>
      <w:r>
        <w:t>sudo</w:t>
      </w:r>
      <w:proofErr w:type="spellEnd"/>
      <w:r>
        <w:t xml:space="preserve"> </w:t>
      </w:r>
      <w:proofErr w:type="spellStart"/>
      <w:r>
        <w:t>btmon</w:t>
      </w:r>
      <w:proofErr w:type="spellEnd"/>
      <w:r>
        <w:t>" to read input</w:t>
      </w:r>
    </w:p>
    <w:p w:rsidR="00B83DEB" w:rsidRDefault="00B83DEB" w:rsidP="007821A2">
      <w:r>
        <w:t>-</w:t>
      </w:r>
      <w:proofErr w:type="spellStart"/>
      <w:r>
        <w:t>datamanager</w:t>
      </w:r>
      <w:proofErr w:type="spellEnd"/>
    </w:p>
    <w:p w:rsidR="00B83DEB" w:rsidRDefault="00B83DEB" w:rsidP="007821A2"/>
    <w:p w:rsidR="007821A2" w:rsidRDefault="007821A2" w:rsidP="007821A2"/>
    <w:p w:rsidR="007821A2" w:rsidRDefault="007821A2" w:rsidP="007821A2">
      <w:r>
        <w:t xml:space="preserve">PNM-DB </w:t>
      </w:r>
      <w:r w:rsidR="00890BAD">
        <w:t xml:space="preserve">- </w:t>
      </w:r>
      <w:r>
        <w:t>REST</w:t>
      </w:r>
      <w:r w:rsidR="00890BAD">
        <w:t xml:space="preserve"> API </w:t>
      </w:r>
      <w:r>
        <w:t>/</w:t>
      </w:r>
      <w:r w:rsidR="00890BAD">
        <w:t xml:space="preserve"> </w:t>
      </w:r>
      <w:r>
        <w:t>DATABASE</w:t>
      </w:r>
      <w:r w:rsidR="00890BAD">
        <w:t xml:space="preserve"> SERVER</w:t>
      </w:r>
      <w:r w:rsidR="00B83DEB">
        <w:t xml:space="preserve"> Persistence Level</w:t>
      </w:r>
    </w:p>
    <w:p w:rsidR="007821A2" w:rsidRDefault="007821A2" w:rsidP="007821A2">
      <w:r>
        <w:t xml:space="preserve">Once the data is collected and on the Raspberry </w:t>
      </w:r>
      <w:proofErr w:type="spellStart"/>
      <w:r>
        <w:t>Pis</w:t>
      </w:r>
      <w:proofErr w:type="spellEnd"/>
      <w:r>
        <w:t xml:space="preserve"> it is synced to the database for permanent storage via the Rest API. pnm-db is built in python using the </w:t>
      </w:r>
      <w:proofErr w:type="spellStart"/>
      <w:r>
        <w:t>Django</w:t>
      </w:r>
      <w:proofErr w:type="spellEnd"/>
      <w:r>
        <w:t xml:space="preserve"> </w:t>
      </w:r>
      <w:r w:rsidR="00890BAD">
        <w:t>Rest Framework</w:t>
      </w:r>
      <w:r w:rsidR="009935EC">
        <w:t xml:space="preserve">, with a </w:t>
      </w:r>
      <w:proofErr w:type="spellStart"/>
      <w:r w:rsidR="009935EC">
        <w:t>Postgres</w:t>
      </w:r>
      <w:proofErr w:type="spellEnd"/>
      <w:r w:rsidR="009935EC">
        <w:t xml:space="preserve"> Relational Database.</w:t>
      </w:r>
    </w:p>
    <w:p w:rsidR="00890BAD" w:rsidRDefault="00890BAD" w:rsidP="007821A2"/>
    <w:p w:rsidR="00890BAD" w:rsidRDefault="00890BAD" w:rsidP="007821A2"/>
    <w:p w:rsidR="00890BAD" w:rsidRDefault="00890BAD" w:rsidP="007821A2">
      <w:r>
        <w:t>PNM-WEB - FRONTEND APPLICATION SERVER</w:t>
      </w:r>
    </w:p>
    <w:p w:rsidR="00890BAD" w:rsidRDefault="00890BAD" w:rsidP="007821A2">
      <w:r>
        <w:t xml:space="preserve">Built using </w:t>
      </w:r>
      <w:proofErr w:type="spellStart"/>
      <w:r>
        <w:t>Django</w:t>
      </w:r>
      <w:proofErr w:type="spellEnd"/>
      <w:r>
        <w:t>, pnm-web is the frontend web server from which users can view all player analytics</w:t>
      </w:r>
    </w:p>
    <w:p w:rsidR="007821A2" w:rsidRDefault="007821A2" w:rsidP="007821A2"/>
    <w:p w:rsidR="007821A2" w:rsidRDefault="007821A2" w:rsidP="00C62547"/>
    <w:p w:rsidR="009F2582" w:rsidRDefault="009F2582" w:rsidP="00C62547"/>
    <w:p w:rsidR="00B83DEB" w:rsidRDefault="00B83DEB" w:rsidP="00C62547">
      <w:r>
        <w:t>DJANGO</w:t>
      </w:r>
    </w:p>
    <w:p w:rsidR="00B83DEB" w:rsidRDefault="007D774F" w:rsidP="00C62547">
      <w:hyperlink r:id="rId13" w:history="1">
        <w:r w:rsidR="00B83DEB">
          <w:rPr>
            <w:rStyle w:val="Hyperlink"/>
            <w:rFonts w:ascii="Arial" w:hAnsi="Arial" w:cs="Arial"/>
            <w:color w:val="355F7C"/>
            <w:sz w:val="17"/>
            <w:szCs w:val="17"/>
            <w:shd w:val="clear" w:color="auto" w:fill="FFFFFF"/>
          </w:rPr>
          <w:t>Django</w:t>
        </w:r>
      </w:hyperlink>
      <w:r w:rsidR="00B83DEB">
        <w:rPr>
          <w:rStyle w:val="apple-converted-space"/>
          <w:rFonts w:ascii="Arial" w:hAnsi="Arial" w:cs="Arial"/>
          <w:color w:val="000000"/>
          <w:sz w:val="17"/>
          <w:szCs w:val="17"/>
          <w:shd w:val="clear" w:color="auto" w:fill="FFFFFF"/>
        </w:rPr>
        <w:t> </w:t>
      </w:r>
      <w:r w:rsidR="00B83DEB">
        <w:rPr>
          <w:rFonts w:ascii="Arial" w:hAnsi="Arial" w:cs="Arial"/>
          <w:color w:val="000000"/>
          <w:sz w:val="17"/>
          <w:szCs w:val="17"/>
          <w:shd w:val="clear" w:color="auto" w:fill="FFFFFF"/>
        </w:rPr>
        <w:t xml:space="preserve">is a framework consisting of several tightly coupled elements </w:t>
      </w:r>
      <w:r w:rsidR="00B83DEB" w:rsidRPr="00B83DEB">
        <w:rPr>
          <w:rFonts w:ascii="Arial" w:hAnsi="Arial" w:cs="Arial"/>
          <w:color w:val="000000"/>
          <w:sz w:val="17"/>
          <w:szCs w:val="17"/>
          <w:shd w:val="clear" w:color="auto" w:fill="FFFFFF"/>
        </w:rPr>
        <w:t>https://www.djangoproject.com/</w:t>
      </w:r>
      <w:r w:rsidR="006E53C5">
        <w:rPr>
          <w:rFonts w:ascii="Arial" w:hAnsi="Arial" w:cs="Arial"/>
          <w:color w:val="000000"/>
          <w:sz w:val="17"/>
          <w:szCs w:val="17"/>
          <w:shd w:val="clear" w:color="auto" w:fill="FFFFFF"/>
        </w:rPr>
        <w:t xml:space="preserve">. </w:t>
      </w:r>
      <w:proofErr w:type="spellStart"/>
      <w:r w:rsidR="006E53C5">
        <w:rPr>
          <w:rFonts w:ascii="Arial" w:hAnsi="Arial" w:cs="Arial"/>
          <w:color w:val="000000"/>
          <w:sz w:val="17"/>
          <w:szCs w:val="17"/>
          <w:shd w:val="clear" w:color="auto" w:fill="FFFFFF"/>
        </w:rPr>
        <w:t>Django</w:t>
      </w:r>
      <w:proofErr w:type="spellEnd"/>
      <w:r w:rsidR="006E53C5">
        <w:rPr>
          <w:rFonts w:ascii="Arial" w:hAnsi="Arial" w:cs="Arial"/>
          <w:color w:val="000000"/>
          <w:sz w:val="17"/>
          <w:szCs w:val="17"/>
          <w:shd w:val="clear" w:color="auto" w:fill="FFFFFF"/>
        </w:rPr>
        <w:t xml:space="preserve"> is an MVC-style framework</w:t>
      </w:r>
    </w:p>
    <w:p w:rsidR="00B83DEB" w:rsidRDefault="00B83DEB" w:rsidP="00C62547"/>
    <w:p w:rsidR="009F2582" w:rsidRDefault="009F2582" w:rsidP="00C62547"/>
    <w:p w:rsidR="009F2582" w:rsidRDefault="009F2582" w:rsidP="00C62547">
      <w:r>
        <w:t>PYTHON</w:t>
      </w:r>
    </w:p>
    <w:p w:rsidR="009F2582" w:rsidRDefault="009F2582" w:rsidP="00C62547">
      <w:r>
        <w:t>Why python?</w:t>
      </w:r>
    </w:p>
    <w:p w:rsidR="009F2582" w:rsidRDefault="009F2582" w:rsidP="00C62547">
      <w:pPr>
        <w:rPr>
          <w:rFonts w:ascii="Arial" w:hAnsi="Arial" w:cs="Arial"/>
          <w:color w:val="444444"/>
          <w:sz w:val="16"/>
          <w:szCs w:val="16"/>
          <w:shd w:val="clear" w:color="auto" w:fill="F9F9F9"/>
        </w:rPr>
      </w:pPr>
      <w:r>
        <w:t>"</w:t>
      </w:r>
      <w:r w:rsidRPr="009F2582">
        <w:rPr>
          <w:rFonts w:ascii="Arial" w:hAnsi="Arial" w:cs="Arial"/>
          <w:color w:val="444444"/>
          <w:sz w:val="16"/>
          <w:szCs w:val="16"/>
          <w:shd w:val="clear" w:color="auto" w:fill="F9F9F9"/>
        </w:rPr>
        <w:t xml:space="preserve"> </w:t>
      </w:r>
      <w:r>
        <w:rPr>
          <w:rFonts w:ascii="Arial" w:hAnsi="Arial" w:cs="Arial"/>
          <w:color w:val="444444"/>
          <w:sz w:val="16"/>
          <w:szCs w:val="16"/>
          <w:shd w:val="clear" w:color="auto" w:fill="F9F9F9"/>
        </w:rPr>
        <w:t xml:space="preserve">First, the use of indentation reduces visual clutter and makes programs shorter, thus reducing the attention span needed to take in a basic unit of code. Second, it allows the programmer less freedom in formatting, thereby enabling a more uniform style, which makes it easier to read someone else's code." Guido van </w:t>
      </w:r>
      <w:proofErr w:type="spellStart"/>
      <w:r>
        <w:rPr>
          <w:rFonts w:ascii="Arial" w:hAnsi="Arial" w:cs="Arial"/>
          <w:color w:val="444444"/>
          <w:sz w:val="16"/>
          <w:szCs w:val="16"/>
          <w:shd w:val="clear" w:color="auto" w:fill="F9F9F9"/>
        </w:rPr>
        <w:t>Rossum</w:t>
      </w:r>
      <w:proofErr w:type="spellEnd"/>
      <w:r>
        <w:rPr>
          <w:rFonts w:ascii="Arial" w:hAnsi="Arial" w:cs="Arial"/>
          <w:color w:val="444444"/>
          <w:sz w:val="16"/>
          <w:szCs w:val="16"/>
        </w:rPr>
        <w:br/>
      </w:r>
      <w:r>
        <w:rPr>
          <w:rFonts w:ascii="Arial" w:hAnsi="Arial" w:cs="Arial"/>
          <w:color w:val="444444"/>
          <w:sz w:val="16"/>
          <w:szCs w:val="16"/>
          <w:shd w:val="clear" w:color="auto" w:fill="F9F9F9"/>
        </w:rPr>
        <w:t>Reston, VA, May 1996</w:t>
      </w:r>
    </w:p>
    <w:p w:rsidR="00B83DEB" w:rsidRDefault="00B83DEB" w:rsidP="00C62547">
      <w:pPr>
        <w:rPr>
          <w:rFonts w:ascii="Arial" w:hAnsi="Arial" w:cs="Arial"/>
          <w:color w:val="444444"/>
          <w:sz w:val="16"/>
          <w:szCs w:val="16"/>
          <w:shd w:val="clear" w:color="auto" w:fill="F9F9F9"/>
        </w:rPr>
      </w:pPr>
    </w:p>
    <w:p w:rsidR="00B83DEB" w:rsidRPr="00086CE1" w:rsidRDefault="00B83DEB" w:rsidP="00C62547"/>
    <w:sectPr w:rsidR="00B83DEB" w:rsidRPr="00086CE1" w:rsidSect="00A3594A">
      <w:headerReference w:type="defaul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846" w:rsidRDefault="00203846" w:rsidP="002E0446">
      <w:r>
        <w:separator/>
      </w:r>
    </w:p>
  </w:endnote>
  <w:endnote w:type="continuationSeparator" w:id="0">
    <w:p w:rsidR="00203846" w:rsidRDefault="00203846" w:rsidP="002E04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94A" w:rsidRDefault="007D774F">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end"/>
    </w:r>
  </w:p>
  <w:p w:rsidR="00A3594A" w:rsidRDefault="00A3594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94A" w:rsidRDefault="007D774F">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separate"/>
    </w:r>
    <w:r w:rsidR="00720CD1">
      <w:rPr>
        <w:rStyle w:val="PageNumber"/>
        <w:noProof/>
      </w:rPr>
      <w:t>8</w:t>
    </w:r>
    <w:r>
      <w:rPr>
        <w:rStyle w:val="PageNumber"/>
      </w:rPr>
      <w:fldChar w:fldCharType="end"/>
    </w:r>
  </w:p>
  <w:p w:rsidR="00A3594A" w:rsidRDefault="00A3594A">
    <w:pPr>
      <w:pStyle w:val="Footer"/>
      <w:ind w:right="360"/>
      <w:jc w:val="right"/>
      <w:rPr>
        <w:rStyle w:val="PageNumber"/>
      </w:rPr>
    </w:pPr>
  </w:p>
  <w:p w:rsidR="00A3594A" w:rsidRDefault="00A3594A">
    <w:pPr>
      <w:pStyle w:val="Footer"/>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846" w:rsidRDefault="00203846" w:rsidP="002E0446">
      <w:r>
        <w:separator/>
      </w:r>
    </w:p>
  </w:footnote>
  <w:footnote w:type="continuationSeparator" w:id="0">
    <w:p w:rsidR="00203846" w:rsidRDefault="00203846" w:rsidP="002E04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94A" w:rsidRPr="00086CE1" w:rsidRDefault="00A3594A" w:rsidP="00086C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noPunctuationKerning/>
  <w:characterSpacingControl w:val="doNotCompress"/>
  <w:footnotePr>
    <w:footnote w:id="-1"/>
    <w:footnote w:id="0"/>
  </w:footnotePr>
  <w:endnotePr>
    <w:endnote w:id="-1"/>
    <w:endnote w:id="0"/>
  </w:endnotePr>
  <w:compat/>
  <w:rsids>
    <w:rsidRoot w:val="00CD7018"/>
    <w:rsid w:val="00063EE0"/>
    <w:rsid w:val="00086CE1"/>
    <w:rsid w:val="000C4628"/>
    <w:rsid w:val="00107FBC"/>
    <w:rsid w:val="001D0004"/>
    <w:rsid w:val="001E51C7"/>
    <w:rsid w:val="00203846"/>
    <w:rsid w:val="00284258"/>
    <w:rsid w:val="002B7EC1"/>
    <w:rsid w:val="00397F63"/>
    <w:rsid w:val="003F1E0E"/>
    <w:rsid w:val="003F52CD"/>
    <w:rsid w:val="004D7B0B"/>
    <w:rsid w:val="00561B82"/>
    <w:rsid w:val="00576210"/>
    <w:rsid w:val="00596AC5"/>
    <w:rsid w:val="00690FD7"/>
    <w:rsid w:val="006E53C5"/>
    <w:rsid w:val="00702538"/>
    <w:rsid w:val="00720CD1"/>
    <w:rsid w:val="007528E9"/>
    <w:rsid w:val="007821A2"/>
    <w:rsid w:val="00790617"/>
    <w:rsid w:val="007D774F"/>
    <w:rsid w:val="00890BAD"/>
    <w:rsid w:val="008C26C8"/>
    <w:rsid w:val="008E5ED4"/>
    <w:rsid w:val="009935EC"/>
    <w:rsid w:val="009A3BC2"/>
    <w:rsid w:val="009D6BAC"/>
    <w:rsid w:val="009F2582"/>
    <w:rsid w:val="00A3594A"/>
    <w:rsid w:val="00AD2666"/>
    <w:rsid w:val="00B731BE"/>
    <w:rsid w:val="00B83DEB"/>
    <w:rsid w:val="00BB3EA0"/>
    <w:rsid w:val="00C62547"/>
    <w:rsid w:val="00CB526B"/>
    <w:rsid w:val="00CD7018"/>
    <w:rsid w:val="00D63E3C"/>
    <w:rsid w:val="00DC2E9E"/>
    <w:rsid w:val="00E12AEF"/>
    <w:rsid w:val="00E22035"/>
    <w:rsid w:val="00E947B0"/>
    <w:rsid w:val="00F82636"/>
    <w:rsid w:val="00F96FE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character" w:styleId="Hyperlink">
    <w:name w:val="Hyperlink"/>
    <w:basedOn w:val="DefaultParagraphFont"/>
    <w:uiPriority w:val="99"/>
    <w:semiHidden/>
    <w:unhideWhenUsed/>
    <w:rsid w:val="00B83DEB"/>
    <w:rPr>
      <w:color w:val="0000FF"/>
      <w:u w:val="single"/>
    </w:rPr>
  </w:style>
  <w:style w:type="character" w:customStyle="1" w:styleId="apple-converted-space">
    <w:name w:val="apple-converted-space"/>
    <w:basedOn w:val="DefaultParagraphFont"/>
    <w:rsid w:val="00B83DE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jangoprojec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finalyearproject\write%20up\Fin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B0DE6ECA-3291-4ED7-89C2-FFBF7077D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 Report</Template>
  <TotalTime>2</TotalTime>
  <Pages>8</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6955</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peter</dc:creator>
  <cp:lastModifiedBy>peter</cp:lastModifiedBy>
  <cp:revision>1</cp:revision>
  <cp:lastPrinted>2006-12-01T14:57:00Z</cp:lastPrinted>
  <dcterms:created xsi:type="dcterms:W3CDTF">2016-03-24T23:04:00Z</dcterms:created>
  <dcterms:modified xsi:type="dcterms:W3CDTF">2016-03-25T00:46:00Z</dcterms:modified>
</cp:coreProperties>
</file>